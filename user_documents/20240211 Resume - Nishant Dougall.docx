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671A" w14:textId="400B4F26" w:rsidR="003A634E" w:rsidRPr="00762884" w:rsidRDefault="00656D38" w:rsidP="00EE6509">
      <w:pPr>
        <w:jc w:val="both"/>
        <w:rPr>
          <w:rFonts w:ascii="Arial" w:hAnsi="Arial" w:cs="Arial"/>
          <w:b/>
          <w:bCs/>
        </w:rPr>
      </w:pPr>
      <w:r w:rsidRPr="00762884">
        <w:rPr>
          <w:rFonts w:ascii="Arial" w:hAnsi="Arial" w:cs="Arial"/>
          <w:b/>
          <w:bCs/>
        </w:rPr>
        <w:t>Profile</w:t>
      </w:r>
    </w:p>
    <w:p w14:paraId="71239FCB" w14:textId="4456490F" w:rsidR="008843B4" w:rsidRPr="00762884" w:rsidRDefault="008843B4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  <w:bookmarkStart w:id="0" w:name="OLE_LINK1"/>
      <w:bookmarkStart w:id="1" w:name="OLE_LINK2"/>
      <w:r w:rsidRPr="00762884">
        <w:rPr>
          <w:rFonts w:ascii="Arial" w:hAnsi="Arial" w:cs="Arial"/>
        </w:rPr>
        <w:t>I am a</w:t>
      </w:r>
      <w:r w:rsidR="00762884" w:rsidRPr="00762884">
        <w:rPr>
          <w:rFonts w:ascii="Arial" w:hAnsi="Arial" w:cs="Arial"/>
        </w:rPr>
        <w:t xml:space="preserve"> D</w:t>
      </w:r>
      <w:r w:rsidRPr="00762884">
        <w:rPr>
          <w:rFonts w:ascii="Arial" w:hAnsi="Arial" w:cs="Arial"/>
        </w:rPr>
        <w:t xml:space="preserve">iploma of </w:t>
      </w:r>
      <w:r w:rsidR="00762884" w:rsidRPr="00762884">
        <w:rPr>
          <w:rFonts w:ascii="Arial" w:hAnsi="Arial" w:cs="Arial"/>
        </w:rPr>
        <w:t>C</w:t>
      </w:r>
      <w:r w:rsidRPr="00762884">
        <w:rPr>
          <w:rFonts w:ascii="Arial" w:hAnsi="Arial" w:cs="Arial"/>
        </w:rPr>
        <w:t xml:space="preserve">ommunity </w:t>
      </w:r>
      <w:r w:rsidR="00762884" w:rsidRPr="00762884">
        <w:rPr>
          <w:rFonts w:ascii="Arial" w:hAnsi="Arial" w:cs="Arial"/>
        </w:rPr>
        <w:t>S</w:t>
      </w:r>
      <w:r w:rsidRPr="00762884">
        <w:rPr>
          <w:rFonts w:ascii="Arial" w:hAnsi="Arial" w:cs="Arial"/>
        </w:rPr>
        <w:t xml:space="preserve">ervices graduate with </w:t>
      </w:r>
      <w:r w:rsidR="008A6DD7" w:rsidRPr="00762884">
        <w:rPr>
          <w:rFonts w:ascii="Arial" w:hAnsi="Arial" w:cs="Arial"/>
        </w:rPr>
        <w:t xml:space="preserve">eight </w:t>
      </w:r>
      <w:r w:rsidRPr="00762884">
        <w:rPr>
          <w:rFonts w:ascii="Arial" w:hAnsi="Arial" w:cs="Arial"/>
        </w:rPr>
        <w:t>years of experience in the corporate sector, and four years of</w:t>
      </w:r>
      <w:r w:rsidR="00762884" w:rsidRPr="00762884">
        <w:rPr>
          <w:rFonts w:ascii="Arial" w:hAnsi="Arial" w:cs="Arial"/>
        </w:rPr>
        <w:t xml:space="preserve"> experience in the</w:t>
      </w:r>
      <w:r w:rsidRPr="00762884">
        <w:rPr>
          <w:rFonts w:ascii="Arial" w:hAnsi="Arial" w:cs="Arial"/>
        </w:rPr>
        <w:t xml:space="preserve"> community services </w:t>
      </w:r>
      <w:r w:rsidR="00762884" w:rsidRPr="00762884">
        <w:rPr>
          <w:rFonts w:ascii="Arial" w:hAnsi="Arial" w:cs="Arial"/>
        </w:rPr>
        <w:t>sector</w:t>
      </w:r>
      <w:r w:rsidRPr="00762884">
        <w:rPr>
          <w:rFonts w:ascii="Arial" w:hAnsi="Arial" w:cs="Arial"/>
        </w:rPr>
        <w:t>.</w:t>
      </w:r>
    </w:p>
    <w:p w14:paraId="59B41607" w14:textId="77777777" w:rsidR="008A6DD7" w:rsidRPr="00762884" w:rsidRDefault="008A6DD7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</w:p>
    <w:p w14:paraId="0CFF7F5D" w14:textId="4FE2CE0E" w:rsidR="008A6DD7" w:rsidRPr="00762884" w:rsidRDefault="008A6DD7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  <w:r w:rsidRPr="00762884">
        <w:rPr>
          <w:rFonts w:ascii="Arial" w:hAnsi="Arial" w:cs="Arial"/>
        </w:rPr>
        <w:t>I am queer, neuro-diverse, gender diverse,</w:t>
      </w:r>
      <w:r w:rsidR="00762884">
        <w:rPr>
          <w:rFonts w:ascii="Arial" w:hAnsi="Arial" w:cs="Arial"/>
        </w:rPr>
        <w:t xml:space="preserve"> and a person of </w:t>
      </w:r>
      <w:proofErr w:type="spellStart"/>
      <w:r w:rsidR="00762884">
        <w:rPr>
          <w:rFonts w:ascii="Arial" w:hAnsi="Arial" w:cs="Arial"/>
        </w:rPr>
        <w:t>colour</w:t>
      </w:r>
      <w:proofErr w:type="spellEnd"/>
      <w:r w:rsidR="00762884">
        <w:rPr>
          <w:rFonts w:ascii="Arial" w:hAnsi="Arial" w:cs="Arial"/>
        </w:rPr>
        <w:t xml:space="preserve">. </w:t>
      </w:r>
      <w:r w:rsidRPr="00762884">
        <w:rPr>
          <w:rFonts w:ascii="Arial" w:hAnsi="Arial" w:cs="Arial"/>
        </w:rPr>
        <w:t>I have lived experience of psychosocial disability, stigmatization, shame, discrimination, intersectionality</w:t>
      </w:r>
      <w:r w:rsidR="00762884">
        <w:rPr>
          <w:rFonts w:ascii="Arial" w:hAnsi="Arial" w:cs="Arial"/>
        </w:rPr>
        <w:t>. I am trauma-informed</w:t>
      </w:r>
      <w:r w:rsidR="005F4D2C">
        <w:rPr>
          <w:rFonts w:ascii="Arial" w:hAnsi="Arial" w:cs="Arial"/>
        </w:rPr>
        <w:t xml:space="preserve"> and excel in roles requiring strong interpersonal skills, and creative problem-solving.</w:t>
      </w:r>
      <w:r w:rsidRPr="00762884">
        <w:rPr>
          <w:rFonts w:ascii="Arial" w:hAnsi="Arial" w:cs="Arial"/>
        </w:rPr>
        <w:t xml:space="preserve"> </w:t>
      </w:r>
    </w:p>
    <w:p w14:paraId="7EB62AD3" w14:textId="77777777" w:rsidR="008843B4" w:rsidRPr="00762884" w:rsidRDefault="008843B4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</w:p>
    <w:p w14:paraId="2D95D910" w14:textId="05AD0687" w:rsidR="008843B4" w:rsidRPr="00762884" w:rsidRDefault="008843B4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  <w:r w:rsidRPr="00762884">
        <w:rPr>
          <w:rFonts w:ascii="Arial" w:hAnsi="Arial" w:cs="Arial"/>
        </w:rPr>
        <w:t xml:space="preserve">I have volunteered at Thorne </w:t>
      </w:r>
      <w:proofErr w:type="spellStart"/>
      <w:r w:rsidRPr="00762884">
        <w:rPr>
          <w:rFonts w:ascii="Arial" w:hAnsi="Arial" w:cs="Arial"/>
        </w:rPr>
        <w:t>Harbour</w:t>
      </w:r>
      <w:proofErr w:type="spellEnd"/>
      <w:r w:rsidRPr="00762884">
        <w:rPr>
          <w:rFonts w:ascii="Arial" w:hAnsi="Arial" w:cs="Arial"/>
        </w:rPr>
        <w:t xml:space="preserve"> Health and understand the importance of creating a safe</w:t>
      </w:r>
      <w:r w:rsidR="00A42582" w:rsidRPr="00762884">
        <w:rPr>
          <w:rFonts w:ascii="Arial" w:hAnsi="Arial" w:cs="Arial"/>
        </w:rPr>
        <w:t>,</w:t>
      </w:r>
      <w:r w:rsidRPr="00762884">
        <w:rPr>
          <w:rFonts w:ascii="Arial" w:hAnsi="Arial" w:cs="Arial"/>
        </w:rPr>
        <w:t xml:space="preserve"> welcoming</w:t>
      </w:r>
      <w:r w:rsidR="00A42582" w:rsidRPr="00762884">
        <w:rPr>
          <w:rFonts w:ascii="Arial" w:hAnsi="Arial" w:cs="Arial"/>
        </w:rPr>
        <w:t>, client-</w:t>
      </w:r>
      <w:proofErr w:type="spellStart"/>
      <w:r w:rsidR="00A42582" w:rsidRPr="00762884">
        <w:rPr>
          <w:rFonts w:ascii="Arial" w:hAnsi="Arial" w:cs="Arial"/>
        </w:rPr>
        <w:t>centred</w:t>
      </w:r>
      <w:proofErr w:type="spellEnd"/>
      <w:r w:rsidR="00A42582" w:rsidRPr="00762884">
        <w:rPr>
          <w:rFonts w:ascii="Arial" w:hAnsi="Arial" w:cs="Arial"/>
        </w:rPr>
        <w:t>, strengths-based</w:t>
      </w:r>
      <w:r w:rsidRPr="00762884">
        <w:rPr>
          <w:rFonts w:ascii="Arial" w:hAnsi="Arial" w:cs="Arial"/>
        </w:rPr>
        <w:t xml:space="preserve"> environment for clients of the Positive Living Centr</w:t>
      </w:r>
      <w:r w:rsidR="00221EFA" w:rsidRPr="00762884">
        <w:rPr>
          <w:rFonts w:ascii="Arial" w:hAnsi="Arial" w:cs="Arial"/>
        </w:rPr>
        <w:t>e</w:t>
      </w:r>
      <w:r w:rsidRPr="00762884">
        <w:rPr>
          <w:rFonts w:ascii="Arial" w:hAnsi="Arial" w:cs="Arial"/>
        </w:rPr>
        <w:t xml:space="preserve">. </w:t>
      </w:r>
    </w:p>
    <w:p w14:paraId="018C8CAF" w14:textId="77777777" w:rsidR="008843B4" w:rsidRPr="00762884" w:rsidRDefault="008843B4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</w:p>
    <w:p w14:paraId="7E6311A8" w14:textId="423DF652" w:rsidR="00217529" w:rsidRPr="00762884" w:rsidRDefault="00A8294E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  <w:r w:rsidRPr="00762884">
        <w:rPr>
          <w:rFonts w:ascii="Arial" w:hAnsi="Arial" w:cs="Arial"/>
        </w:rPr>
        <w:t xml:space="preserve">I am a classic Capricorn - hardworking, rational, and constructive. </w:t>
      </w:r>
      <w:r w:rsidR="00DB0B65" w:rsidRPr="00757D78">
        <w:rPr>
          <w:rFonts w:ascii="Arial" w:hAnsi="Arial" w:cs="Arial"/>
          <w:lang w:val="en-GB"/>
        </w:rPr>
        <w:t xml:space="preserve">I </w:t>
      </w:r>
      <w:r w:rsidR="00DB0B65">
        <w:rPr>
          <w:rFonts w:ascii="Arial" w:hAnsi="Arial" w:cs="Arial"/>
          <w:lang w:val="en-GB"/>
        </w:rPr>
        <w:t>have stepped away from the</w:t>
      </w:r>
      <w:r w:rsidR="00DB0B65" w:rsidRPr="00757D78">
        <w:rPr>
          <w:rFonts w:ascii="Arial" w:hAnsi="Arial" w:cs="Arial"/>
          <w:lang w:val="en-GB"/>
        </w:rPr>
        <w:t xml:space="preserve"> corporate world because</w:t>
      </w:r>
      <w:r w:rsidR="00DB0B65">
        <w:rPr>
          <w:rFonts w:ascii="Arial" w:hAnsi="Arial" w:cs="Arial"/>
          <w:lang w:val="en-GB"/>
        </w:rPr>
        <w:t xml:space="preserve"> I</w:t>
      </w:r>
      <w:r w:rsidR="008843B4" w:rsidRPr="00762884">
        <w:rPr>
          <w:rFonts w:ascii="Arial" w:hAnsi="Arial" w:cs="Arial"/>
        </w:rPr>
        <w:t xml:space="preserve"> am passionate about social justice and eager to work for organizations </w:t>
      </w:r>
      <w:r w:rsidR="00DB0B65">
        <w:rPr>
          <w:rFonts w:ascii="Arial" w:hAnsi="Arial" w:cs="Arial"/>
        </w:rPr>
        <w:t>affecting meaning change.</w:t>
      </w:r>
    </w:p>
    <w:p w14:paraId="70C2A7EC" w14:textId="4629B194" w:rsidR="008A6DD7" w:rsidRPr="00762884" w:rsidRDefault="008A6DD7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</w:p>
    <w:bookmarkEnd w:id="0"/>
    <w:bookmarkEnd w:id="1"/>
    <w:p w14:paraId="5CACB26C" w14:textId="488E54AE" w:rsidR="008843B4" w:rsidRPr="00762884" w:rsidRDefault="008A6DD7" w:rsidP="008843B4">
      <w:pPr>
        <w:tabs>
          <w:tab w:val="right" w:pos="9360"/>
        </w:tabs>
        <w:spacing w:line="220" w:lineRule="auto"/>
        <w:rPr>
          <w:rFonts w:ascii="Arial" w:hAnsi="Arial" w:cs="Arial"/>
        </w:rPr>
      </w:pPr>
      <w:r w:rsidRPr="0076288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56E1D" wp14:editId="76F6D376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181725" cy="19050"/>
                <wp:effectExtent l="0" t="0" r="15875" b="19050"/>
                <wp:wrapNone/>
                <wp:docPr id="1242863889" name="Straight Connector 1242863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83961" id="Straight Connector 124286388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pt" to="486.7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247B530D" w14:textId="65A57EA7" w:rsidR="00A42582" w:rsidRPr="00762884" w:rsidRDefault="00D11EDE" w:rsidP="00A42582">
      <w:pPr>
        <w:jc w:val="both"/>
        <w:rPr>
          <w:rFonts w:ascii="Arial" w:hAnsi="Arial" w:cs="Arial"/>
          <w:b/>
          <w:bCs/>
        </w:rPr>
      </w:pPr>
      <w:r w:rsidRPr="00762884">
        <w:rPr>
          <w:rFonts w:ascii="Arial" w:hAnsi="Arial" w:cs="Arial"/>
          <w:b/>
          <w:bCs/>
        </w:rPr>
        <w:t>Ke</w:t>
      </w:r>
      <w:r w:rsidR="00E766FC" w:rsidRPr="00762884">
        <w:rPr>
          <w:rFonts w:ascii="Arial" w:hAnsi="Arial" w:cs="Arial"/>
          <w:b/>
          <w:bCs/>
        </w:rPr>
        <w:t>y</w:t>
      </w:r>
      <w:r w:rsidR="007048DB" w:rsidRPr="00762884">
        <w:rPr>
          <w:rFonts w:ascii="Arial" w:hAnsi="Arial" w:cs="Arial"/>
          <w:b/>
          <w:bCs/>
        </w:rPr>
        <w:t xml:space="preserve"> Skills</w:t>
      </w:r>
      <w:r w:rsidR="005164B2" w:rsidRPr="00762884">
        <w:rPr>
          <w:rFonts w:ascii="Arial" w:hAnsi="Arial" w:cs="Arial"/>
          <w:b/>
          <w:bCs/>
        </w:rPr>
        <w:tab/>
      </w:r>
    </w:p>
    <w:p w14:paraId="256151BD" w14:textId="156810A5" w:rsidR="002D5DF6" w:rsidRDefault="002D5DF6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Demonstrated understanding of community services and the principles of empowerment, inclusivity, and social justice</w:t>
      </w:r>
    </w:p>
    <w:p w14:paraId="568BD2A1" w14:textId="72F1128B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Excellent verbal, interpersonal and written skills</w:t>
      </w:r>
    </w:p>
    <w:p w14:paraId="4D1C5230" w14:textId="4C4441A7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Demonstrated sensitivity to</w:t>
      </w:r>
      <w:r w:rsidR="00A8294E" w:rsidRPr="00762884">
        <w:rPr>
          <w:rFonts w:ascii="Arial" w:hAnsi="Arial" w:cs="Arial"/>
          <w:lang w:eastAsia="en-AU"/>
        </w:rPr>
        <w:t xml:space="preserve"> the issues</w:t>
      </w:r>
      <w:r w:rsidR="008A6DD7" w:rsidRPr="00762884">
        <w:rPr>
          <w:rFonts w:ascii="Arial" w:hAnsi="Arial" w:cs="Arial"/>
          <w:lang w:eastAsia="en-AU"/>
        </w:rPr>
        <w:t xml:space="preserve"> facing</w:t>
      </w:r>
      <w:r w:rsidR="00A8294E" w:rsidRPr="00762884">
        <w:rPr>
          <w:rFonts w:ascii="Arial" w:hAnsi="Arial" w:cs="Arial"/>
          <w:lang w:eastAsia="en-AU"/>
        </w:rPr>
        <w:t xml:space="preserve"> people living with HIV, men who have sex with men, injecting drug users and other communities at risk</w:t>
      </w:r>
      <w:r w:rsidR="008A6DD7" w:rsidRPr="00762884">
        <w:rPr>
          <w:rFonts w:ascii="Arial" w:hAnsi="Arial" w:cs="Arial"/>
          <w:lang w:eastAsia="en-AU"/>
        </w:rPr>
        <w:t xml:space="preserve">, and familiarity with MIPA </w:t>
      </w:r>
      <w:proofErr w:type="gramStart"/>
      <w:r w:rsidR="008A6DD7" w:rsidRPr="00762884">
        <w:rPr>
          <w:rFonts w:ascii="Arial" w:hAnsi="Arial" w:cs="Arial"/>
          <w:lang w:eastAsia="en-AU"/>
        </w:rPr>
        <w:t>principles</w:t>
      </w:r>
      <w:proofErr w:type="gramEnd"/>
      <w:r w:rsidR="00A8294E" w:rsidRPr="00762884">
        <w:rPr>
          <w:rFonts w:ascii="Arial" w:hAnsi="Arial" w:cs="Arial"/>
          <w:lang w:eastAsia="en-AU"/>
        </w:rPr>
        <w:t xml:space="preserve"> </w:t>
      </w:r>
    </w:p>
    <w:p w14:paraId="5289E443" w14:textId="09E70F0B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Proven ability to maintain privacy</w:t>
      </w:r>
      <w:r w:rsidR="00A8294E" w:rsidRPr="00762884">
        <w:rPr>
          <w:rFonts w:ascii="Arial" w:hAnsi="Arial" w:cs="Arial"/>
          <w:lang w:eastAsia="en-AU"/>
        </w:rPr>
        <w:t xml:space="preserve"> of</w:t>
      </w:r>
      <w:r w:rsidRPr="00762884">
        <w:rPr>
          <w:rFonts w:ascii="Arial" w:hAnsi="Arial" w:cs="Arial"/>
          <w:lang w:eastAsia="en-AU"/>
        </w:rPr>
        <w:t xml:space="preserve"> confidentiality and</w:t>
      </w:r>
      <w:r w:rsidR="00A8294E" w:rsidRPr="00762884">
        <w:rPr>
          <w:rFonts w:ascii="Arial" w:hAnsi="Arial" w:cs="Arial"/>
          <w:lang w:eastAsia="en-AU"/>
        </w:rPr>
        <w:t xml:space="preserve"> set appropriate </w:t>
      </w:r>
      <w:proofErr w:type="gramStart"/>
      <w:r w:rsidRPr="00762884">
        <w:rPr>
          <w:rFonts w:ascii="Arial" w:hAnsi="Arial" w:cs="Arial"/>
          <w:lang w:eastAsia="en-AU"/>
        </w:rPr>
        <w:t>boundaries</w:t>
      </w:r>
      <w:proofErr w:type="gramEnd"/>
      <w:r w:rsidR="00A8294E" w:rsidRPr="00762884">
        <w:rPr>
          <w:rFonts w:ascii="Arial" w:hAnsi="Arial" w:cs="Arial"/>
          <w:lang w:eastAsia="en-AU"/>
        </w:rPr>
        <w:t xml:space="preserve"> </w:t>
      </w:r>
    </w:p>
    <w:p w14:paraId="0F06BC9A" w14:textId="78326014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Empathetic and compassionate approach to client ca</w:t>
      </w:r>
      <w:r w:rsidR="00A8294E" w:rsidRPr="00762884">
        <w:rPr>
          <w:rFonts w:ascii="Arial" w:hAnsi="Arial" w:cs="Arial"/>
          <w:lang w:eastAsia="en-AU"/>
        </w:rPr>
        <w:t>re</w:t>
      </w:r>
    </w:p>
    <w:p w14:paraId="107E26C1" w14:textId="7D0CD6AB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Ability to work independently or in a team with a goal-oriented </w:t>
      </w:r>
      <w:proofErr w:type="gramStart"/>
      <w:r w:rsidRPr="00762884">
        <w:rPr>
          <w:rFonts w:ascii="Arial" w:hAnsi="Arial" w:cs="Arial"/>
          <w:lang w:eastAsia="en-AU"/>
        </w:rPr>
        <w:t>approach</w:t>
      </w:r>
      <w:proofErr w:type="gramEnd"/>
    </w:p>
    <w:p w14:paraId="52A1868A" w14:textId="08F030F0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Knowledgeable about community resources and services for the LGBTIQ+ community</w:t>
      </w:r>
    </w:p>
    <w:p w14:paraId="19B34077" w14:textId="5EEAE1C1" w:rsidR="00E41CFB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Adaptable to changing situations</w:t>
      </w:r>
      <w:r w:rsidR="00A8294E" w:rsidRPr="00762884">
        <w:rPr>
          <w:rFonts w:ascii="Arial" w:hAnsi="Arial" w:cs="Arial"/>
          <w:lang w:eastAsia="en-AU"/>
        </w:rPr>
        <w:t xml:space="preserve"> and able to handle a number of concurrent </w:t>
      </w:r>
      <w:proofErr w:type="gramStart"/>
      <w:r w:rsidR="00A8294E" w:rsidRPr="00762884">
        <w:rPr>
          <w:rFonts w:ascii="Arial" w:hAnsi="Arial" w:cs="Arial"/>
          <w:lang w:eastAsia="en-AU"/>
        </w:rPr>
        <w:t>tasks</w:t>
      </w:r>
      <w:proofErr w:type="gramEnd"/>
      <w:r w:rsidR="00A8294E" w:rsidRPr="00762884">
        <w:rPr>
          <w:rFonts w:ascii="Arial" w:hAnsi="Arial" w:cs="Arial"/>
          <w:lang w:eastAsia="en-AU"/>
        </w:rPr>
        <w:t xml:space="preserve"> </w:t>
      </w:r>
    </w:p>
    <w:p w14:paraId="3F3144A5" w14:textId="6A0C82A6" w:rsidR="00D22739" w:rsidRPr="00762884" w:rsidRDefault="00E41CFB" w:rsidP="00E41CFB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Proficient in computer skills and quick to learn new software.</w:t>
      </w:r>
    </w:p>
    <w:p w14:paraId="33FAC7BE" w14:textId="77777777" w:rsidR="00A42582" w:rsidRPr="00762884" w:rsidRDefault="00A42582" w:rsidP="00A42582">
      <w:pPr>
        <w:ind w:left="360"/>
        <w:jc w:val="both"/>
        <w:rPr>
          <w:rFonts w:ascii="Arial" w:hAnsi="Arial" w:cs="Arial"/>
          <w:lang w:eastAsia="en-AU"/>
        </w:rPr>
      </w:pPr>
    </w:p>
    <w:p w14:paraId="3430ACC9" w14:textId="5F344E1C" w:rsidR="00A42582" w:rsidRPr="00762884" w:rsidRDefault="00AD2C86" w:rsidP="00EE6509">
      <w:pPr>
        <w:jc w:val="both"/>
        <w:rPr>
          <w:rFonts w:ascii="Arial" w:hAnsi="Arial" w:cs="Arial"/>
          <w:b/>
          <w:bCs/>
        </w:rPr>
      </w:pPr>
      <w:r w:rsidRPr="0076288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0643C6" wp14:editId="2762E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9ADE2" id="Straight Connector 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7A26B48" w14:textId="43EA80DD" w:rsidR="0093506F" w:rsidRPr="00762884" w:rsidRDefault="00A42582" w:rsidP="00EE6509">
      <w:pPr>
        <w:jc w:val="both"/>
        <w:rPr>
          <w:rFonts w:ascii="Arial" w:hAnsi="Arial" w:cs="Arial"/>
          <w:i/>
          <w:iCs/>
        </w:rPr>
      </w:pPr>
      <w:r w:rsidRPr="00762884">
        <w:rPr>
          <w:rFonts w:ascii="Arial" w:hAnsi="Arial" w:cs="Arial"/>
          <w:b/>
          <w:bCs/>
        </w:rPr>
        <w:t>Experience</w:t>
      </w:r>
    </w:p>
    <w:p w14:paraId="40D18529" w14:textId="77777777" w:rsidR="008A6DD7" w:rsidRPr="00762884" w:rsidRDefault="008A6DD7" w:rsidP="00EE6509">
      <w:pPr>
        <w:jc w:val="both"/>
        <w:rPr>
          <w:rFonts w:ascii="Arial" w:hAnsi="Arial" w:cs="Arial"/>
          <w:i/>
          <w:iCs/>
        </w:rPr>
      </w:pPr>
    </w:p>
    <w:p w14:paraId="0DD8FA7B" w14:textId="77777777" w:rsidR="00E41CFB" w:rsidRPr="00762884" w:rsidRDefault="00E41CFB" w:rsidP="00E41CFB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>Community Support Worker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Nov 2022 - Present</w:t>
      </w:r>
    </w:p>
    <w:p w14:paraId="580DF6B5" w14:textId="77777777" w:rsidR="00E41CFB" w:rsidRPr="00762884" w:rsidRDefault="00E41CFB" w:rsidP="00E41CFB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>Diamond Valley Community Support, Greensborough, VIC</w:t>
      </w:r>
    </w:p>
    <w:p w14:paraId="2ABE562C" w14:textId="487FF642" w:rsidR="00E41CFB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am p</w:t>
      </w:r>
      <w:r w:rsidR="00E41CFB" w:rsidRPr="00762884">
        <w:rPr>
          <w:rFonts w:ascii="Arial" w:hAnsi="Arial" w:cs="Arial"/>
          <w:lang w:eastAsia="en-AU"/>
        </w:rPr>
        <w:t xml:space="preserve">roviding emergency aid </w:t>
      </w:r>
      <w:r w:rsidRPr="00762884">
        <w:rPr>
          <w:rFonts w:ascii="Arial" w:hAnsi="Arial" w:cs="Arial"/>
          <w:lang w:eastAsia="en-AU"/>
        </w:rPr>
        <w:t xml:space="preserve">and advocacy services </w:t>
      </w:r>
      <w:r w:rsidR="00E41CFB" w:rsidRPr="00762884">
        <w:rPr>
          <w:rFonts w:ascii="Arial" w:hAnsi="Arial" w:cs="Arial"/>
          <w:lang w:eastAsia="en-AU"/>
        </w:rPr>
        <w:t xml:space="preserve">to individuals in </w:t>
      </w:r>
      <w:proofErr w:type="gramStart"/>
      <w:r w:rsidR="00E41CFB" w:rsidRPr="00762884">
        <w:rPr>
          <w:rFonts w:ascii="Arial" w:hAnsi="Arial" w:cs="Arial"/>
          <w:lang w:eastAsia="en-AU"/>
        </w:rPr>
        <w:t>crisis</w:t>
      </w:r>
      <w:proofErr w:type="gramEnd"/>
    </w:p>
    <w:p w14:paraId="0F20AF4C" w14:textId="21372D5C" w:rsidR="00E41CFB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d</w:t>
      </w:r>
      <w:r w:rsidR="00E41CFB" w:rsidRPr="00762884">
        <w:rPr>
          <w:rFonts w:ascii="Arial" w:hAnsi="Arial" w:cs="Arial"/>
          <w:lang w:eastAsia="en-AU"/>
        </w:rPr>
        <w:t>eliver friendly, non-judgmental, empathetic, and compassionate support while prioritizing client privacy and dignity. </w:t>
      </w:r>
    </w:p>
    <w:p w14:paraId="73F1BDB7" w14:textId="53C560A4" w:rsidR="00E41CFB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a</w:t>
      </w:r>
      <w:r w:rsidR="00E41CFB" w:rsidRPr="00762884">
        <w:rPr>
          <w:rFonts w:ascii="Arial" w:hAnsi="Arial" w:cs="Arial"/>
          <w:lang w:eastAsia="en-AU"/>
        </w:rPr>
        <w:t>ssess and evalua</w:t>
      </w:r>
      <w:r w:rsidRPr="00762884">
        <w:rPr>
          <w:rFonts w:ascii="Arial" w:hAnsi="Arial" w:cs="Arial"/>
          <w:lang w:eastAsia="en-AU"/>
        </w:rPr>
        <w:t>te</w:t>
      </w:r>
      <w:r w:rsidR="00E41CFB" w:rsidRPr="00762884">
        <w:rPr>
          <w:rFonts w:ascii="Arial" w:hAnsi="Arial" w:cs="Arial"/>
          <w:lang w:eastAsia="en-AU"/>
        </w:rPr>
        <w:t xml:space="preserve"> clients' needs and develop an appropriate support response</w:t>
      </w:r>
      <w:r w:rsidRPr="00762884">
        <w:rPr>
          <w:rFonts w:ascii="Arial" w:hAnsi="Arial" w:cs="Arial"/>
          <w:lang w:eastAsia="en-AU"/>
        </w:rPr>
        <w:t xml:space="preserve"> and</w:t>
      </w:r>
      <w:r w:rsidR="00E41CFB" w:rsidRPr="00762884">
        <w:rPr>
          <w:rFonts w:ascii="Arial" w:hAnsi="Arial" w:cs="Arial"/>
          <w:lang w:eastAsia="en-AU"/>
        </w:rPr>
        <w:t xml:space="preserve"> internal and external referral pathways when appropriate. </w:t>
      </w:r>
    </w:p>
    <w:p w14:paraId="1B2C5DB1" w14:textId="1E59B6BA" w:rsidR="0065032C" w:rsidRPr="00762884" w:rsidRDefault="00E41CFB" w:rsidP="008A6DD7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To date, I have conducted over 400 interviews.</w:t>
      </w:r>
    </w:p>
    <w:p w14:paraId="3F56AC94" w14:textId="77777777" w:rsidR="005E0632" w:rsidRPr="00762884" w:rsidRDefault="005E0632" w:rsidP="005E0632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rFonts w:ascii="Arial" w:hAnsi="Arial" w:cs="Arial"/>
          <w:b/>
        </w:rPr>
      </w:pPr>
    </w:p>
    <w:p w14:paraId="1CFC840C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>Markets Assistant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May 2023 - Dec 2023</w:t>
      </w:r>
    </w:p>
    <w:p w14:paraId="1E6281ED" w14:textId="77777777" w:rsidR="005E0632" w:rsidRPr="00762884" w:rsidRDefault="005E0632" w:rsidP="005E0632">
      <w:p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DVCS Markets, Greensborough, VIC</w:t>
      </w:r>
    </w:p>
    <w:p w14:paraId="441F121A" w14:textId="4090E641" w:rsidR="005E0632" w:rsidRPr="00762884" w:rsidRDefault="008A6DD7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as</w:t>
      </w:r>
      <w:r w:rsidR="005E0632" w:rsidRPr="00762884">
        <w:rPr>
          <w:rFonts w:ascii="Arial" w:hAnsi="Arial" w:cs="Arial"/>
          <w:lang w:eastAsia="en-AU"/>
        </w:rPr>
        <w:t xml:space="preserve">sisted the Market Leader to manage 65 market days, 80,000 visitors, and 6500 stall </w:t>
      </w:r>
      <w:proofErr w:type="gramStart"/>
      <w:r w:rsidR="005E0632" w:rsidRPr="00762884">
        <w:rPr>
          <w:rFonts w:ascii="Arial" w:hAnsi="Arial" w:cs="Arial"/>
          <w:lang w:eastAsia="en-AU"/>
        </w:rPr>
        <w:t>bookings</w:t>
      </w:r>
      <w:proofErr w:type="gramEnd"/>
    </w:p>
    <w:p w14:paraId="77064157" w14:textId="19FB05D5" w:rsidR="005E0632" w:rsidRPr="00762884" w:rsidRDefault="008A6DD7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o</w:t>
      </w:r>
      <w:r w:rsidR="005E0632" w:rsidRPr="00762884">
        <w:rPr>
          <w:rFonts w:ascii="Arial" w:hAnsi="Arial" w:cs="Arial"/>
          <w:lang w:eastAsia="en-AU"/>
        </w:rPr>
        <w:t xml:space="preserve">versaw stallholder setup, requiring me to manage several concurrent tasks under </w:t>
      </w:r>
      <w:proofErr w:type="gramStart"/>
      <w:r w:rsidR="005E0632" w:rsidRPr="00762884">
        <w:rPr>
          <w:rFonts w:ascii="Arial" w:hAnsi="Arial" w:cs="Arial"/>
          <w:lang w:eastAsia="en-AU"/>
        </w:rPr>
        <w:t>pressure</w:t>
      </w:r>
      <w:proofErr w:type="gramEnd"/>
    </w:p>
    <w:p w14:paraId="460594E6" w14:textId="032DD6DF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Answer</w:t>
      </w:r>
      <w:r w:rsidR="008A6DD7" w:rsidRPr="00762884">
        <w:rPr>
          <w:rFonts w:ascii="Arial" w:hAnsi="Arial" w:cs="Arial"/>
          <w:lang w:eastAsia="en-AU"/>
        </w:rPr>
        <w:t>ed</w:t>
      </w:r>
      <w:r w:rsidRPr="00762884">
        <w:rPr>
          <w:rFonts w:ascii="Arial" w:hAnsi="Arial" w:cs="Arial"/>
          <w:lang w:eastAsia="en-AU"/>
        </w:rPr>
        <w:t xml:space="preserve"> queries from stallholders and respond to incidents and potential </w:t>
      </w:r>
      <w:proofErr w:type="gramStart"/>
      <w:r w:rsidRPr="00762884">
        <w:rPr>
          <w:rFonts w:ascii="Arial" w:hAnsi="Arial" w:cs="Arial"/>
          <w:lang w:eastAsia="en-AU"/>
        </w:rPr>
        <w:t>incidents</w:t>
      </w:r>
      <w:proofErr w:type="gramEnd"/>
    </w:p>
    <w:p w14:paraId="192A7F03" w14:textId="336450F3" w:rsidR="004743FE" w:rsidRPr="00762884" w:rsidRDefault="004743FE" w:rsidP="0065032C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rFonts w:ascii="Arial" w:hAnsi="Arial" w:cs="Arial"/>
          <w:lang w:val="en-AU"/>
        </w:rPr>
      </w:pPr>
    </w:p>
    <w:p w14:paraId="0542D085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>Rainbow Connect COVID19 Food Delivery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May 2020 - Dec 2020</w:t>
      </w:r>
    </w:p>
    <w:p w14:paraId="6F46213B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 xml:space="preserve">Thorne </w:t>
      </w:r>
      <w:proofErr w:type="spellStart"/>
      <w:r w:rsidRPr="00762884">
        <w:rPr>
          <w:rFonts w:ascii="Arial" w:eastAsia="Arial" w:hAnsi="Arial" w:cs="Arial"/>
        </w:rPr>
        <w:t>Harbour</w:t>
      </w:r>
      <w:proofErr w:type="spellEnd"/>
      <w:r w:rsidRPr="00762884">
        <w:rPr>
          <w:rFonts w:ascii="Arial" w:eastAsia="Arial" w:hAnsi="Arial" w:cs="Arial"/>
        </w:rPr>
        <w:t xml:space="preserve"> Health, South </w:t>
      </w:r>
      <w:proofErr w:type="spellStart"/>
      <w:r w:rsidRPr="00762884">
        <w:rPr>
          <w:rFonts w:ascii="Arial" w:eastAsia="Arial" w:hAnsi="Arial" w:cs="Arial"/>
        </w:rPr>
        <w:t>Yarra</w:t>
      </w:r>
      <w:proofErr w:type="spellEnd"/>
      <w:r w:rsidRPr="00762884">
        <w:rPr>
          <w:rFonts w:ascii="Arial" w:eastAsia="Arial" w:hAnsi="Arial" w:cs="Arial"/>
        </w:rPr>
        <w:t>, VIC</w:t>
      </w:r>
    </w:p>
    <w:p w14:paraId="7075C6FF" w14:textId="7E0FA365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delivered </w:t>
      </w:r>
      <w:r w:rsidR="008A6DD7" w:rsidRPr="00762884">
        <w:rPr>
          <w:rFonts w:ascii="Arial" w:hAnsi="Arial" w:cs="Arial"/>
          <w:lang w:eastAsia="en-AU"/>
        </w:rPr>
        <w:t>food support</w:t>
      </w:r>
      <w:r w:rsidRPr="00762884">
        <w:rPr>
          <w:rFonts w:ascii="Arial" w:hAnsi="Arial" w:cs="Arial"/>
          <w:lang w:eastAsia="en-AU"/>
        </w:rPr>
        <w:t xml:space="preserve"> to socially isolated and immunocompromised LGBTIQ+ </w:t>
      </w:r>
      <w:proofErr w:type="gramStart"/>
      <w:r w:rsidRPr="00762884">
        <w:rPr>
          <w:rFonts w:ascii="Arial" w:hAnsi="Arial" w:cs="Arial"/>
          <w:lang w:eastAsia="en-AU"/>
        </w:rPr>
        <w:t>clients</w:t>
      </w:r>
      <w:proofErr w:type="gramEnd"/>
    </w:p>
    <w:p w14:paraId="71601A7F" w14:textId="48AE2C57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effectively managed client visits, phoning them in advance to confirm delivery </w:t>
      </w:r>
      <w:proofErr w:type="gramStart"/>
      <w:r w:rsidRPr="00762884">
        <w:rPr>
          <w:rFonts w:ascii="Arial" w:hAnsi="Arial" w:cs="Arial"/>
          <w:lang w:eastAsia="en-AU"/>
        </w:rPr>
        <w:t>arrangements</w:t>
      </w:r>
      <w:proofErr w:type="gramEnd"/>
    </w:p>
    <w:p w14:paraId="74F4A6A2" w14:textId="791F28B1" w:rsidR="008A6DD7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Our team delivered over 2000 packages to Positive Living Centre clients during the pandemic.</w:t>
      </w:r>
    </w:p>
    <w:p w14:paraId="4CBCF51C" w14:textId="77777777" w:rsidR="007E6BEB" w:rsidRDefault="007E6BEB" w:rsidP="007E6BEB">
      <w:pPr>
        <w:jc w:val="both"/>
        <w:rPr>
          <w:rFonts w:ascii="Arial" w:hAnsi="Arial" w:cs="Arial"/>
          <w:lang w:eastAsia="en-AU"/>
        </w:rPr>
      </w:pPr>
    </w:p>
    <w:p w14:paraId="7D825C9F" w14:textId="77777777" w:rsidR="007E6BEB" w:rsidRPr="007E6BEB" w:rsidRDefault="007E6BEB" w:rsidP="007E6BEB">
      <w:pPr>
        <w:jc w:val="both"/>
        <w:rPr>
          <w:rFonts w:ascii="Arial" w:hAnsi="Arial" w:cs="Arial"/>
          <w:lang w:eastAsia="en-AU"/>
        </w:rPr>
      </w:pPr>
    </w:p>
    <w:p w14:paraId="4969B2A1" w14:textId="77777777" w:rsidR="008A6DD7" w:rsidRPr="00762884" w:rsidRDefault="008A6DD7" w:rsidP="005E0632">
      <w:pPr>
        <w:jc w:val="both"/>
        <w:rPr>
          <w:rFonts w:ascii="Arial" w:hAnsi="Arial" w:cs="Arial"/>
          <w:lang w:eastAsia="en-AU"/>
        </w:rPr>
      </w:pPr>
    </w:p>
    <w:p w14:paraId="4F3FF49D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lastRenderedPageBreak/>
        <w:t xml:space="preserve">Sex On Premise Venue (SOPV) Outreach Worker 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Dec 2018 - Dec 2019</w:t>
      </w:r>
    </w:p>
    <w:p w14:paraId="63981BBA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 xml:space="preserve">Thorne </w:t>
      </w:r>
      <w:proofErr w:type="spellStart"/>
      <w:r w:rsidRPr="00762884">
        <w:rPr>
          <w:rFonts w:ascii="Arial" w:eastAsia="Arial" w:hAnsi="Arial" w:cs="Arial"/>
        </w:rPr>
        <w:t>Harbour</w:t>
      </w:r>
      <w:proofErr w:type="spellEnd"/>
      <w:r w:rsidRPr="00762884">
        <w:rPr>
          <w:rFonts w:ascii="Arial" w:eastAsia="Arial" w:hAnsi="Arial" w:cs="Arial"/>
        </w:rPr>
        <w:t xml:space="preserve"> Health, Melbourne, VIC</w:t>
      </w:r>
    </w:p>
    <w:p w14:paraId="5D6C8F9A" w14:textId="77777777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supported clients at SOPVs, allowing them to ask questions about sexual health, HIV, &amp; other health topics &amp; find connections to relevant health services.</w:t>
      </w:r>
    </w:p>
    <w:p w14:paraId="090C90FD" w14:textId="76F6B389" w:rsidR="005E0632" w:rsidRPr="00762884" w:rsidRDefault="005E0632" w:rsidP="005E0632">
      <w:pPr>
        <w:spacing w:line="278" w:lineRule="auto"/>
        <w:rPr>
          <w:rFonts w:ascii="Arial" w:hAnsi="Arial" w:cs="Arial"/>
        </w:rPr>
      </w:pPr>
    </w:p>
    <w:p w14:paraId="0B07011F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 xml:space="preserve">Re-Wired v2.0 Peer Support Group Facilitator 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Aug 2018 - Jan 2019</w:t>
      </w:r>
    </w:p>
    <w:p w14:paraId="26C2AED9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 xml:space="preserve">Thorne </w:t>
      </w:r>
      <w:proofErr w:type="spellStart"/>
      <w:r w:rsidRPr="00762884">
        <w:rPr>
          <w:rFonts w:ascii="Arial" w:eastAsia="Arial" w:hAnsi="Arial" w:cs="Arial"/>
        </w:rPr>
        <w:t>Harbour</w:t>
      </w:r>
      <w:proofErr w:type="spellEnd"/>
      <w:r w:rsidRPr="00762884">
        <w:rPr>
          <w:rFonts w:ascii="Arial" w:eastAsia="Arial" w:hAnsi="Arial" w:cs="Arial"/>
        </w:rPr>
        <w:t xml:space="preserve"> Health, St Kilda, VIC</w:t>
      </w:r>
    </w:p>
    <w:p w14:paraId="15BA713C" w14:textId="77777777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SMART Recovery fortnightly meeting for clients who have completed the Re-Wired eight-week therapeutic </w:t>
      </w:r>
      <w:proofErr w:type="gramStart"/>
      <w:r w:rsidRPr="00762884">
        <w:rPr>
          <w:rFonts w:ascii="Arial" w:hAnsi="Arial" w:cs="Arial"/>
          <w:lang w:eastAsia="en-AU"/>
        </w:rPr>
        <w:t>program</w:t>
      </w:r>
      <w:proofErr w:type="gramEnd"/>
    </w:p>
    <w:p w14:paraId="2C96B954" w14:textId="77777777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used my lived experience to help clients learn skills and strategies to change their methamphetamine </w:t>
      </w:r>
      <w:proofErr w:type="gramStart"/>
      <w:r w:rsidRPr="00762884">
        <w:rPr>
          <w:rFonts w:ascii="Arial" w:hAnsi="Arial" w:cs="Arial"/>
          <w:lang w:eastAsia="en-AU"/>
        </w:rPr>
        <w:t>use</w:t>
      </w:r>
      <w:proofErr w:type="gramEnd"/>
    </w:p>
    <w:p w14:paraId="2D509DA3" w14:textId="77777777" w:rsidR="005E0632" w:rsidRPr="00762884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Topics covered include lapses &amp; relapses, sleep, nutrition, HIV, sex, mental health &amp; </w:t>
      </w:r>
      <w:proofErr w:type="gramStart"/>
      <w:r w:rsidRPr="00762884">
        <w:rPr>
          <w:rFonts w:ascii="Arial" w:hAnsi="Arial" w:cs="Arial"/>
          <w:lang w:eastAsia="en-AU"/>
        </w:rPr>
        <w:t>mindfulness</w:t>
      </w:r>
      <w:proofErr w:type="gramEnd"/>
    </w:p>
    <w:p w14:paraId="08BC530E" w14:textId="715281EE" w:rsidR="005E0632" w:rsidRPr="00762884" w:rsidRDefault="005E0632" w:rsidP="005E0632">
      <w:pPr>
        <w:rPr>
          <w:rFonts w:ascii="Arial" w:hAnsi="Arial" w:cs="Arial"/>
        </w:rPr>
      </w:pPr>
    </w:p>
    <w:p w14:paraId="3BCAF596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>Senior Business Analyst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Jan 2016 - Mar 2019</w:t>
      </w:r>
    </w:p>
    <w:p w14:paraId="743C497D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>Coutts &amp; Co, London, VIC</w:t>
      </w:r>
    </w:p>
    <w:p w14:paraId="47DC43FC" w14:textId="3F6AFAFE" w:rsidR="005E0632" w:rsidRPr="00762884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Lead Analyst on regulatory compliance project.</w:t>
      </w:r>
    </w:p>
    <w:p w14:paraId="05FACE3A" w14:textId="5FD5BD04" w:rsidR="005E0632" w:rsidRPr="00762884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successfully established effective collaborations with stakeholders and external </w:t>
      </w:r>
      <w:proofErr w:type="gramStart"/>
      <w:r w:rsidRPr="00762884">
        <w:rPr>
          <w:rFonts w:ascii="Arial" w:hAnsi="Arial" w:cs="Arial"/>
          <w:lang w:eastAsia="en-AU"/>
        </w:rPr>
        <w:t>organizations</w:t>
      </w:r>
      <w:proofErr w:type="gramEnd"/>
      <w:r w:rsidRPr="00762884">
        <w:rPr>
          <w:rFonts w:ascii="Arial" w:hAnsi="Arial" w:cs="Arial"/>
          <w:lang w:eastAsia="en-AU"/>
        </w:rPr>
        <w:t xml:space="preserve"> </w:t>
      </w:r>
    </w:p>
    <w:p w14:paraId="00AB89C7" w14:textId="77777777" w:rsidR="008A6DD7" w:rsidRPr="00762884" w:rsidRDefault="008A6DD7" w:rsidP="008A6DD7">
      <w:pPr>
        <w:spacing w:line="278" w:lineRule="auto"/>
        <w:rPr>
          <w:rFonts w:ascii="Arial" w:hAnsi="Arial" w:cs="Arial"/>
        </w:rPr>
      </w:pPr>
    </w:p>
    <w:p w14:paraId="01C63FCC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>Business Analyst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Jan 2014 - Dec 2015</w:t>
      </w:r>
    </w:p>
    <w:p w14:paraId="2D8A157B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>Independent Television News (ITN), London, VIC</w:t>
      </w:r>
    </w:p>
    <w:p w14:paraId="2566D525" w14:textId="0F0C1BD6" w:rsidR="005E0632" w:rsidRPr="00762884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was the lead analyst on a tech project in ITN's Finance dept</w:t>
      </w:r>
      <w:r w:rsidR="00881D06" w:rsidRPr="00762884">
        <w:rPr>
          <w:rFonts w:ascii="Arial" w:hAnsi="Arial" w:cs="Arial"/>
          <w:lang w:eastAsia="en-AU"/>
        </w:rPr>
        <w:t xml:space="preserve"> and was responsible for creating and managing staff training &amp; project comms.</w:t>
      </w:r>
    </w:p>
    <w:p w14:paraId="5FA5CB1F" w14:textId="787AD1E9" w:rsidR="005E0632" w:rsidRPr="00762884" w:rsidRDefault="006D6571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</w:t>
      </w:r>
      <w:r w:rsidR="00881D06" w:rsidRPr="00762884">
        <w:rPr>
          <w:rFonts w:ascii="Arial" w:hAnsi="Arial" w:cs="Arial"/>
          <w:lang w:eastAsia="en-AU"/>
        </w:rPr>
        <w:t xml:space="preserve">supported the </w:t>
      </w:r>
      <w:r w:rsidR="005E0632" w:rsidRPr="00762884">
        <w:rPr>
          <w:rFonts w:ascii="Arial" w:hAnsi="Arial" w:cs="Arial"/>
          <w:lang w:eastAsia="en-AU"/>
        </w:rPr>
        <w:t>Project Manager</w:t>
      </w:r>
      <w:r w:rsidR="00881D06" w:rsidRPr="00762884">
        <w:rPr>
          <w:rFonts w:ascii="Arial" w:hAnsi="Arial" w:cs="Arial"/>
          <w:lang w:eastAsia="en-AU"/>
        </w:rPr>
        <w:t xml:space="preserve"> to successfully</w:t>
      </w:r>
      <w:r w:rsidR="005E0632" w:rsidRPr="00762884">
        <w:rPr>
          <w:rFonts w:ascii="Arial" w:hAnsi="Arial" w:cs="Arial"/>
          <w:lang w:eastAsia="en-AU"/>
        </w:rPr>
        <w:t xml:space="preserve"> implement </w:t>
      </w:r>
      <w:r w:rsidR="00881D06" w:rsidRPr="00762884">
        <w:rPr>
          <w:rFonts w:ascii="Arial" w:hAnsi="Arial" w:cs="Arial"/>
          <w:lang w:eastAsia="en-AU"/>
        </w:rPr>
        <w:t xml:space="preserve">a </w:t>
      </w:r>
      <w:r w:rsidR="005E0632" w:rsidRPr="00762884">
        <w:rPr>
          <w:rFonts w:ascii="Arial" w:hAnsi="Arial" w:cs="Arial"/>
          <w:lang w:eastAsia="en-AU"/>
        </w:rPr>
        <w:t xml:space="preserve">new </w:t>
      </w:r>
      <w:proofErr w:type="gramStart"/>
      <w:r w:rsidR="00881D06" w:rsidRPr="00762884">
        <w:rPr>
          <w:rFonts w:ascii="Arial" w:hAnsi="Arial" w:cs="Arial"/>
          <w:lang w:eastAsia="en-AU"/>
        </w:rPr>
        <w:t>Accounting</w:t>
      </w:r>
      <w:proofErr w:type="gramEnd"/>
      <w:r w:rsidR="00881D06" w:rsidRPr="00762884">
        <w:rPr>
          <w:rFonts w:ascii="Arial" w:hAnsi="Arial" w:cs="Arial"/>
          <w:lang w:eastAsia="en-AU"/>
        </w:rPr>
        <w:t xml:space="preserve"> </w:t>
      </w:r>
      <w:r w:rsidR="005E0632" w:rsidRPr="00762884">
        <w:rPr>
          <w:rFonts w:ascii="Arial" w:hAnsi="Arial" w:cs="Arial"/>
          <w:lang w:eastAsia="en-AU"/>
        </w:rPr>
        <w:t>software</w:t>
      </w:r>
      <w:r w:rsidR="00881D06" w:rsidRPr="00762884">
        <w:rPr>
          <w:rFonts w:ascii="Arial" w:hAnsi="Arial" w:cs="Arial"/>
          <w:lang w:eastAsia="en-AU"/>
        </w:rPr>
        <w:t xml:space="preserve"> package</w:t>
      </w:r>
      <w:r w:rsidR="005E0632" w:rsidRPr="00762884">
        <w:rPr>
          <w:rFonts w:ascii="Arial" w:hAnsi="Arial" w:cs="Arial"/>
          <w:lang w:eastAsia="en-AU"/>
        </w:rPr>
        <w:t> </w:t>
      </w:r>
    </w:p>
    <w:p w14:paraId="766E407F" w14:textId="2A18534D" w:rsidR="005E0632" w:rsidRPr="00762884" w:rsidRDefault="005E0632" w:rsidP="005E0632">
      <w:pPr>
        <w:rPr>
          <w:rFonts w:ascii="Arial" w:hAnsi="Arial" w:cs="Arial"/>
        </w:rPr>
      </w:pPr>
    </w:p>
    <w:p w14:paraId="7EAD38FA" w14:textId="77777777" w:rsidR="005E0632" w:rsidRPr="00762884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762884">
        <w:rPr>
          <w:rFonts w:ascii="Arial" w:eastAsia="Arial" w:hAnsi="Arial" w:cs="Arial"/>
          <w:b/>
        </w:rPr>
        <w:t>Project Analyst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Dec 2010 - Dec 2013</w:t>
      </w:r>
    </w:p>
    <w:p w14:paraId="566FBDF0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>National Australia Bank (NAB), Melbourne, VIC</w:t>
      </w:r>
    </w:p>
    <w:p w14:paraId="17D6886A" w14:textId="77777777" w:rsidR="005E0632" w:rsidRPr="00762884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identified and documented requirements for a new </w:t>
      </w:r>
      <w:proofErr w:type="spellStart"/>
      <w:r w:rsidRPr="00762884">
        <w:rPr>
          <w:rFonts w:ascii="Arial" w:hAnsi="Arial" w:cs="Arial"/>
          <w:lang w:eastAsia="en-AU"/>
        </w:rPr>
        <w:t>centralised</w:t>
      </w:r>
      <w:proofErr w:type="spellEnd"/>
      <w:r w:rsidRPr="00762884">
        <w:rPr>
          <w:rFonts w:ascii="Arial" w:hAnsi="Arial" w:cs="Arial"/>
          <w:lang w:eastAsia="en-AU"/>
        </w:rPr>
        <w:t xml:space="preserve"> process on a significant transformational change program.</w:t>
      </w:r>
    </w:p>
    <w:p w14:paraId="1C3C1763" w14:textId="77777777" w:rsidR="005E0632" w:rsidRPr="00762884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 xml:space="preserve">I was responsible for designing the solution, drafting the appropriate documents and record keeping as per NAB's policies and procedures regarding project </w:t>
      </w:r>
      <w:proofErr w:type="gramStart"/>
      <w:r w:rsidRPr="00762884">
        <w:rPr>
          <w:rFonts w:ascii="Arial" w:hAnsi="Arial" w:cs="Arial"/>
          <w:lang w:eastAsia="en-AU"/>
        </w:rPr>
        <w:t>delivery</w:t>
      </w:r>
      <w:proofErr w:type="gramEnd"/>
    </w:p>
    <w:p w14:paraId="4859F261" w14:textId="77777777" w:rsidR="005E0632" w:rsidRPr="00762884" w:rsidRDefault="005E0632" w:rsidP="005E0632">
      <w:pPr>
        <w:rPr>
          <w:rFonts w:ascii="Arial" w:hAnsi="Arial" w:cs="Arial"/>
        </w:rPr>
      </w:pPr>
    </w:p>
    <w:p w14:paraId="1770A1B5" w14:textId="45F15B62" w:rsidR="00DB0B65" w:rsidRPr="00DB0B65" w:rsidRDefault="005E0632" w:rsidP="005E0632">
      <w:pPr>
        <w:tabs>
          <w:tab w:val="right" w:pos="9020"/>
        </w:tabs>
        <w:rPr>
          <w:rFonts w:ascii="Arial" w:eastAsia="Arial" w:hAnsi="Arial" w:cs="Arial"/>
        </w:rPr>
      </w:pPr>
      <w:r w:rsidRPr="00762884">
        <w:rPr>
          <w:rFonts w:ascii="Arial" w:eastAsia="Arial" w:hAnsi="Arial" w:cs="Arial"/>
          <w:b/>
        </w:rPr>
        <w:t>Business Banker</w:t>
      </w:r>
      <w:r w:rsidR="001E7643" w:rsidRPr="00762884">
        <w:rPr>
          <w:rFonts w:ascii="Arial" w:eastAsia="Arial" w:hAnsi="Arial" w:cs="Arial"/>
          <w:b/>
        </w:rPr>
        <w:t xml:space="preserve"> – Graduate Program</w:t>
      </w:r>
      <w:r w:rsidRPr="00762884">
        <w:rPr>
          <w:rFonts w:ascii="Arial" w:hAnsi="Arial" w:cs="Arial"/>
        </w:rPr>
        <w:tab/>
      </w:r>
      <w:r w:rsidRPr="00762884">
        <w:rPr>
          <w:rFonts w:ascii="Arial" w:eastAsia="Arial" w:hAnsi="Arial" w:cs="Arial"/>
        </w:rPr>
        <w:t>Jan 2009 - Nov 2010</w:t>
      </w:r>
    </w:p>
    <w:p w14:paraId="46884642" w14:textId="77777777" w:rsidR="005E0632" w:rsidRPr="00762884" w:rsidRDefault="005E0632" w:rsidP="005E0632">
      <w:pPr>
        <w:rPr>
          <w:rFonts w:ascii="Arial" w:hAnsi="Arial" w:cs="Arial"/>
        </w:rPr>
      </w:pPr>
      <w:r w:rsidRPr="00762884">
        <w:rPr>
          <w:rFonts w:ascii="Arial" w:eastAsia="Arial" w:hAnsi="Arial" w:cs="Arial"/>
        </w:rPr>
        <w:t>National Australia Bank (NAB), Melbourne, VIC</w:t>
      </w:r>
    </w:p>
    <w:p w14:paraId="0C1DC097" w14:textId="77777777" w:rsidR="005E0632" w:rsidRPr="00762884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762884">
        <w:rPr>
          <w:rFonts w:ascii="Arial" w:hAnsi="Arial" w:cs="Arial"/>
          <w:lang w:eastAsia="en-AU"/>
        </w:rPr>
        <w:t>I supported my manager in looking after a portfolio of 100 small business clients in the Carlton, most with approximately $ 2 million in borrowings.</w:t>
      </w:r>
    </w:p>
    <w:p w14:paraId="64DB43A5" w14:textId="77777777" w:rsidR="001E7643" w:rsidRPr="00762884" w:rsidRDefault="001E7643" w:rsidP="001E7643">
      <w:pPr>
        <w:spacing w:line="278" w:lineRule="auto"/>
        <w:rPr>
          <w:rFonts w:ascii="Arial" w:eastAsia="Arial" w:hAnsi="Arial" w:cs="Arial"/>
        </w:rPr>
      </w:pPr>
    </w:p>
    <w:p w14:paraId="4504DC26" w14:textId="77777777" w:rsidR="001E7643" w:rsidRPr="00762884" w:rsidRDefault="001E7643" w:rsidP="001E7643">
      <w:pPr>
        <w:jc w:val="both"/>
        <w:rPr>
          <w:rFonts w:ascii="Arial" w:hAnsi="Arial" w:cs="Arial"/>
          <w:b/>
          <w:bCs/>
        </w:rPr>
      </w:pPr>
      <w:r w:rsidRPr="0076288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F891E" wp14:editId="2E0C2E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0A671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6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</w:p>
    <w:p w14:paraId="667E69DB" w14:textId="396B09CF" w:rsidR="001E7643" w:rsidRPr="00762884" w:rsidRDefault="001E7643" w:rsidP="001E7643">
      <w:pPr>
        <w:rPr>
          <w:rFonts w:ascii="Arial" w:hAnsi="Arial" w:cs="Arial"/>
          <w:b/>
          <w:bCs/>
        </w:rPr>
      </w:pPr>
      <w:r w:rsidRPr="00762884">
        <w:rPr>
          <w:rFonts w:ascii="Arial" w:hAnsi="Arial" w:cs="Arial"/>
          <w:b/>
          <w:bCs/>
        </w:rPr>
        <w:t>Education</w:t>
      </w:r>
    </w:p>
    <w:p w14:paraId="71F09AE8" w14:textId="77777777" w:rsidR="001E7643" w:rsidRPr="00762884" w:rsidRDefault="001E7643" w:rsidP="001E7643">
      <w:pPr>
        <w:jc w:val="both"/>
        <w:rPr>
          <w:rFonts w:ascii="Arial" w:hAnsi="Arial" w:cs="Arial"/>
        </w:rPr>
      </w:pPr>
    </w:p>
    <w:p w14:paraId="67F4328A" w14:textId="190C4D31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Diploma of Community Services </w:t>
      </w:r>
      <w:r w:rsidRPr="00762884">
        <w:rPr>
          <w:rFonts w:ascii="Arial" w:hAnsi="Arial" w:cs="Arial"/>
        </w:rPr>
        <w:tab/>
        <w:t>Melbourne Polytechnic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 xml:space="preserve">|2024                 </w:t>
      </w:r>
    </w:p>
    <w:p w14:paraId="1E43D484" w14:textId="5D7403BC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Master of Finance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Monash University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 xml:space="preserve">|2008 </w:t>
      </w:r>
    </w:p>
    <w:p w14:paraId="2B3C9383" w14:textId="0F3E3941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Bachelor of Business (Marketing)</w:t>
      </w:r>
      <w:r w:rsidRPr="00762884">
        <w:rPr>
          <w:rFonts w:ascii="Arial" w:hAnsi="Arial" w:cs="Arial"/>
        </w:rPr>
        <w:tab/>
        <w:t xml:space="preserve">Queensland University of Tech   </w:t>
      </w:r>
      <w:r w:rsidRPr="00762884">
        <w:rPr>
          <w:rFonts w:ascii="Arial" w:hAnsi="Arial" w:cs="Arial"/>
        </w:rPr>
        <w:tab/>
        <w:t xml:space="preserve">|2005              </w:t>
      </w:r>
    </w:p>
    <w:p w14:paraId="15779F18" w14:textId="12CB3CD1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 xml:space="preserve">           </w:t>
      </w:r>
    </w:p>
    <w:p w14:paraId="291F1065" w14:textId="77777777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1905D" wp14:editId="4DEC16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17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F3D8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6.7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27C4C0C5" w14:textId="6F5B59A3" w:rsidR="001E7643" w:rsidRDefault="001E7643" w:rsidP="001E7643">
      <w:pPr>
        <w:jc w:val="both"/>
        <w:rPr>
          <w:rFonts w:ascii="Arial" w:hAnsi="Arial" w:cs="Arial"/>
          <w:b/>
          <w:bCs/>
        </w:rPr>
      </w:pPr>
      <w:proofErr w:type="spellStart"/>
      <w:r w:rsidRPr="00762884">
        <w:rPr>
          <w:rFonts w:ascii="Arial" w:hAnsi="Arial" w:cs="Arial"/>
          <w:b/>
          <w:bCs/>
        </w:rPr>
        <w:t>Licences</w:t>
      </w:r>
      <w:proofErr w:type="spellEnd"/>
      <w:r w:rsidRPr="00762884">
        <w:rPr>
          <w:rFonts w:ascii="Arial" w:hAnsi="Arial" w:cs="Arial"/>
          <w:b/>
          <w:bCs/>
        </w:rPr>
        <w:t xml:space="preserve"> &amp; Certifications</w:t>
      </w:r>
    </w:p>
    <w:p w14:paraId="131D83FF" w14:textId="77777777" w:rsidR="00DB0B65" w:rsidRPr="00762884" w:rsidRDefault="00DB0B65" w:rsidP="001E7643">
      <w:pPr>
        <w:jc w:val="both"/>
        <w:rPr>
          <w:rFonts w:ascii="Arial" w:hAnsi="Arial" w:cs="Arial"/>
        </w:rPr>
      </w:pPr>
    </w:p>
    <w:p w14:paraId="42240362" w14:textId="7EA3C9EF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Working With Children Check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Victorian State Government 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|</w:t>
      </w:r>
      <w:proofErr w:type="gramStart"/>
      <w:r w:rsidRPr="00762884">
        <w:rPr>
          <w:rFonts w:ascii="Arial" w:hAnsi="Arial" w:cs="Arial"/>
        </w:rPr>
        <w:t>2023</w:t>
      </w:r>
      <w:proofErr w:type="gramEnd"/>
    </w:p>
    <w:p w14:paraId="1B07EACD" w14:textId="7A488C07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First Aid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St John Ambulance Australia </w:t>
      </w:r>
      <w:r w:rsidRPr="00762884">
        <w:rPr>
          <w:rFonts w:ascii="Arial" w:hAnsi="Arial" w:cs="Arial"/>
        </w:rPr>
        <w:tab/>
        <w:t>|2023</w:t>
      </w:r>
    </w:p>
    <w:p w14:paraId="0C85CBE4" w14:textId="62F289B2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Mental Health First Aid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Mental Health First Aid Australia</w:t>
      </w:r>
      <w:r w:rsidRPr="00762884">
        <w:rPr>
          <w:rFonts w:ascii="Arial" w:hAnsi="Arial" w:cs="Arial"/>
        </w:rPr>
        <w:tab/>
        <w:t>|2021</w:t>
      </w:r>
    </w:p>
    <w:p w14:paraId="36297D17" w14:textId="7F675994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>SMART Recovery Facilitator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SMART Recovery Australia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|2018</w:t>
      </w:r>
    </w:p>
    <w:p w14:paraId="685C5A0D" w14:textId="1C2B6D3F" w:rsidR="001E7643" w:rsidRPr="00762884" w:rsidRDefault="001E7643" w:rsidP="001E7643">
      <w:pPr>
        <w:jc w:val="both"/>
        <w:rPr>
          <w:rFonts w:ascii="Arial" w:hAnsi="Arial" w:cs="Arial"/>
        </w:rPr>
      </w:pPr>
      <w:r w:rsidRPr="00762884">
        <w:rPr>
          <w:rFonts w:ascii="Arial" w:hAnsi="Arial" w:cs="Arial"/>
        </w:rPr>
        <w:t xml:space="preserve">Victorian Driver’s </w:t>
      </w:r>
      <w:proofErr w:type="spellStart"/>
      <w:r w:rsidRPr="00762884">
        <w:rPr>
          <w:rFonts w:ascii="Arial" w:hAnsi="Arial" w:cs="Arial"/>
        </w:rPr>
        <w:t>Licence</w:t>
      </w:r>
      <w:proofErr w:type="spellEnd"/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VicRoads</w:t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</w:r>
      <w:r w:rsidRPr="00762884">
        <w:rPr>
          <w:rFonts w:ascii="Arial" w:hAnsi="Arial" w:cs="Arial"/>
        </w:rPr>
        <w:tab/>
        <w:t>|2006</w:t>
      </w:r>
    </w:p>
    <w:p w14:paraId="13D770D0" w14:textId="77777777" w:rsidR="001E7643" w:rsidRPr="00762884" w:rsidRDefault="001E7643" w:rsidP="001E7643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14:paraId="1B7DD298" w14:textId="77777777" w:rsidR="001E7643" w:rsidRPr="00762884" w:rsidRDefault="001E7643" w:rsidP="001E7643">
      <w:pPr>
        <w:spacing w:line="278" w:lineRule="auto"/>
        <w:rPr>
          <w:rFonts w:ascii="Arial" w:eastAsia="Arial" w:hAnsi="Arial" w:cs="Arial"/>
          <w:b/>
          <w:bCs/>
        </w:rPr>
      </w:pPr>
    </w:p>
    <w:sectPr w:rsidR="001E7643" w:rsidRPr="00762884" w:rsidSect="002578C0">
      <w:headerReference w:type="first" r:id="rId11"/>
      <w:pgSz w:w="12240" w:h="15840"/>
      <w:pgMar w:top="567" w:right="1152" w:bottom="426" w:left="1152" w:header="426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C6A9" w14:textId="77777777" w:rsidR="002578C0" w:rsidRDefault="002578C0">
      <w:r>
        <w:separator/>
      </w:r>
    </w:p>
  </w:endnote>
  <w:endnote w:type="continuationSeparator" w:id="0">
    <w:p w14:paraId="6E0978FF" w14:textId="77777777" w:rsidR="002578C0" w:rsidRDefault="0025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panose1 w:val="020B0604020202020204"/>
    <w:charset w:val="00"/>
    <w:family w:val="auto"/>
    <w:pitch w:val="default"/>
  </w:font>
  <w:font w:name="HGMinchoB">
    <w:altName w:val="Yu Gothic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F5EB" w14:textId="77777777" w:rsidR="002578C0" w:rsidRDefault="002578C0">
      <w:r>
        <w:separator/>
      </w:r>
    </w:p>
  </w:footnote>
  <w:footnote w:type="continuationSeparator" w:id="0">
    <w:p w14:paraId="3D00734A" w14:textId="77777777" w:rsidR="002578C0" w:rsidRDefault="0025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0E36" w14:textId="5DB8F327" w:rsidR="00317E4B" w:rsidRDefault="007E066E" w:rsidP="00222C1E">
    <w:pPr>
      <w:pStyle w:val="Title"/>
      <w:jc w:val="center"/>
      <w:rPr>
        <w:sz w:val="48"/>
        <w:szCs w:val="48"/>
      </w:rPr>
    </w:pPr>
    <w:r>
      <w:rPr>
        <w:sz w:val="48"/>
        <w:szCs w:val="48"/>
      </w:rPr>
      <w:t xml:space="preserve">Nishant </w:t>
    </w:r>
    <w:proofErr w:type="spellStart"/>
    <w:r>
      <w:rPr>
        <w:sz w:val="48"/>
        <w:szCs w:val="48"/>
      </w:rPr>
      <w:t>Dougall</w:t>
    </w:r>
    <w:proofErr w:type="spellEnd"/>
  </w:p>
  <w:p w14:paraId="293C14BC" w14:textId="39AAD887" w:rsidR="00A35B4A" w:rsidRPr="00A35B4A" w:rsidRDefault="00A35B4A" w:rsidP="00A35B4A">
    <w:pPr>
      <w:jc w:val="center"/>
      <w:rPr>
        <w:sz w:val="48"/>
        <w:szCs w:val="48"/>
      </w:rPr>
    </w:pPr>
    <w:r>
      <w:t> M: </w:t>
    </w:r>
    <w:r w:rsidR="007E066E">
      <w:t>0412 202 666</w:t>
    </w:r>
    <w:r>
      <w:t xml:space="preserve"> | E: </w:t>
    </w:r>
    <w:hyperlink r:id="rId1" w:history="1">
      <w:r w:rsidR="007E066E" w:rsidRPr="00201BFA">
        <w:rPr>
          <w:rStyle w:val="Hyperlink"/>
        </w:rPr>
        <w:t>nishantdougall@gmail.com</w:t>
      </w:r>
    </w:hyperlink>
    <w:r w:rsidR="007E066E">
      <w:t xml:space="preserve"> </w:t>
    </w:r>
    <w:r w:rsidR="00704D5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CC"/>
    <w:multiLevelType w:val="multilevel"/>
    <w:tmpl w:val="87FE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204"/>
    <w:multiLevelType w:val="hybridMultilevel"/>
    <w:tmpl w:val="B766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3F9D"/>
    <w:multiLevelType w:val="multilevel"/>
    <w:tmpl w:val="54E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EA9"/>
    <w:multiLevelType w:val="multilevel"/>
    <w:tmpl w:val="1EA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810F2"/>
    <w:multiLevelType w:val="multilevel"/>
    <w:tmpl w:val="7C8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0AF87399"/>
    <w:multiLevelType w:val="hybridMultilevel"/>
    <w:tmpl w:val="123C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F18CB"/>
    <w:multiLevelType w:val="multilevel"/>
    <w:tmpl w:val="9AE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07CF4"/>
    <w:multiLevelType w:val="hybridMultilevel"/>
    <w:tmpl w:val="C9F0A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245C"/>
    <w:multiLevelType w:val="hybridMultilevel"/>
    <w:tmpl w:val="4A10C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357E8"/>
    <w:multiLevelType w:val="multilevel"/>
    <w:tmpl w:val="4F54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83D0E"/>
    <w:multiLevelType w:val="multilevel"/>
    <w:tmpl w:val="150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F13F26"/>
    <w:multiLevelType w:val="multilevel"/>
    <w:tmpl w:val="CF1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064EE"/>
    <w:multiLevelType w:val="multilevel"/>
    <w:tmpl w:val="934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550EC8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549A5"/>
    <w:multiLevelType w:val="hybridMultilevel"/>
    <w:tmpl w:val="0A2A5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C7DA3"/>
    <w:multiLevelType w:val="hybridMultilevel"/>
    <w:tmpl w:val="F8E4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563F8"/>
    <w:multiLevelType w:val="hybridMultilevel"/>
    <w:tmpl w:val="B59A8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C3C83"/>
    <w:multiLevelType w:val="hybridMultilevel"/>
    <w:tmpl w:val="408CA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B7C7D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8737B"/>
    <w:multiLevelType w:val="hybridMultilevel"/>
    <w:tmpl w:val="EEB67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13A54"/>
    <w:multiLevelType w:val="hybridMultilevel"/>
    <w:tmpl w:val="E3CE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C6E54"/>
    <w:multiLevelType w:val="hybridMultilevel"/>
    <w:tmpl w:val="D15C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C5D63"/>
    <w:multiLevelType w:val="hybridMultilevel"/>
    <w:tmpl w:val="C0B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408C2"/>
    <w:multiLevelType w:val="hybridMultilevel"/>
    <w:tmpl w:val="35AC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73DDA"/>
    <w:multiLevelType w:val="hybridMultilevel"/>
    <w:tmpl w:val="434E6630"/>
    <w:lvl w:ilvl="0" w:tplc="868ABEE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05D34"/>
    <w:multiLevelType w:val="hybridMultilevel"/>
    <w:tmpl w:val="80A4A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010E1"/>
    <w:multiLevelType w:val="multilevel"/>
    <w:tmpl w:val="90E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B1652"/>
    <w:multiLevelType w:val="hybridMultilevel"/>
    <w:tmpl w:val="03007588"/>
    <w:lvl w:ilvl="0" w:tplc="868ABEE6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56166"/>
    <w:multiLevelType w:val="hybridMultilevel"/>
    <w:tmpl w:val="7CA08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A7384"/>
    <w:multiLevelType w:val="hybridMultilevel"/>
    <w:tmpl w:val="E334D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E7E97"/>
    <w:multiLevelType w:val="hybridMultilevel"/>
    <w:tmpl w:val="925C71E4"/>
    <w:styleLink w:val="ImportedStyle1"/>
    <w:lvl w:ilvl="0" w:tplc="B170C09A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6C963E3A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1E595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8474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4140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424D5E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92F1F8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7EAE24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BA9F22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8D773E6"/>
    <w:multiLevelType w:val="multilevel"/>
    <w:tmpl w:val="288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5151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DF7E1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EE964E6"/>
    <w:multiLevelType w:val="hybridMultilevel"/>
    <w:tmpl w:val="12C21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506F2"/>
    <w:multiLevelType w:val="hybridMultilevel"/>
    <w:tmpl w:val="31E4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D3C9F"/>
    <w:multiLevelType w:val="hybridMultilevel"/>
    <w:tmpl w:val="B9C6589E"/>
    <w:lvl w:ilvl="0" w:tplc="20F26C1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5D2E4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4AC156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28447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A6CB8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33673C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87A9C5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10455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1F0F1D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4D16FE2"/>
    <w:multiLevelType w:val="hybridMultilevel"/>
    <w:tmpl w:val="EB8E620A"/>
    <w:styleLink w:val="ImportedStyle3"/>
    <w:lvl w:ilvl="0" w:tplc="8BB8817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44DB8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562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E562C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8F006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AF14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C8B17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C4002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F421F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65E84159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64518"/>
    <w:multiLevelType w:val="multilevel"/>
    <w:tmpl w:val="D66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540E1"/>
    <w:multiLevelType w:val="hybridMultilevel"/>
    <w:tmpl w:val="8032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3" w15:restartNumberingAfterBreak="0">
    <w:nsid w:val="6ECC50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47CFB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3681D"/>
    <w:multiLevelType w:val="hybridMultilevel"/>
    <w:tmpl w:val="F2D22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E1938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A46F6"/>
    <w:multiLevelType w:val="multilevel"/>
    <w:tmpl w:val="22B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1F2DEB"/>
    <w:multiLevelType w:val="hybridMultilevel"/>
    <w:tmpl w:val="7DD833F4"/>
    <w:styleLink w:val="ImportedStyle2"/>
    <w:lvl w:ilvl="0" w:tplc="5EAECBA0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55224922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57EFD3E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56064EC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0E6D876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DF5C8BD0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437C6CE6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284C487E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3289374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9" w15:restartNumberingAfterBreak="0">
    <w:nsid w:val="7E9024FF"/>
    <w:multiLevelType w:val="multilevel"/>
    <w:tmpl w:val="18E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826621">
    <w:abstractNumId w:val="5"/>
  </w:num>
  <w:num w:numId="2" w16cid:durableId="19362655">
    <w:abstractNumId w:val="42"/>
  </w:num>
  <w:num w:numId="3" w16cid:durableId="888422742">
    <w:abstractNumId w:val="31"/>
  </w:num>
  <w:num w:numId="4" w16cid:durableId="1472402004">
    <w:abstractNumId w:val="48"/>
  </w:num>
  <w:num w:numId="5" w16cid:durableId="478496684">
    <w:abstractNumId w:val="38"/>
  </w:num>
  <w:num w:numId="6" w16cid:durableId="723214511">
    <w:abstractNumId w:val="30"/>
  </w:num>
  <w:num w:numId="7" w16cid:durableId="1836994323">
    <w:abstractNumId w:val="29"/>
  </w:num>
  <w:num w:numId="8" w16cid:durableId="1995530265">
    <w:abstractNumId w:val="45"/>
  </w:num>
  <w:num w:numId="9" w16cid:durableId="1510828958">
    <w:abstractNumId w:val="25"/>
  </w:num>
  <w:num w:numId="10" w16cid:durableId="1301963879">
    <w:abstractNumId w:val="28"/>
  </w:num>
  <w:num w:numId="11" w16cid:durableId="2006860618">
    <w:abstractNumId w:val="13"/>
  </w:num>
  <w:num w:numId="12" w16cid:durableId="621770713">
    <w:abstractNumId w:val="11"/>
  </w:num>
  <w:num w:numId="13" w16cid:durableId="1557619158">
    <w:abstractNumId w:val="4"/>
  </w:num>
  <w:num w:numId="14" w16cid:durableId="319971442">
    <w:abstractNumId w:val="0"/>
  </w:num>
  <w:num w:numId="15" w16cid:durableId="1340815998">
    <w:abstractNumId w:val="46"/>
  </w:num>
  <w:num w:numId="16" w16cid:durableId="671614256">
    <w:abstractNumId w:val="12"/>
  </w:num>
  <w:num w:numId="17" w16cid:durableId="1067532976">
    <w:abstractNumId w:val="47"/>
  </w:num>
  <w:num w:numId="18" w16cid:durableId="322006459">
    <w:abstractNumId w:val="2"/>
  </w:num>
  <w:num w:numId="19" w16cid:durableId="1663047937">
    <w:abstractNumId w:val="40"/>
  </w:num>
  <w:num w:numId="20" w16cid:durableId="1617836533">
    <w:abstractNumId w:val="27"/>
  </w:num>
  <w:num w:numId="21" w16cid:durableId="616375548">
    <w:abstractNumId w:val="3"/>
  </w:num>
  <w:num w:numId="22" w16cid:durableId="137112205">
    <w:abstractNumId w:val="7"/>
  </w:num>
  <w:num w:numId="23" w16cid:durableId="1320770274">
    <w:abstractNumId w:val="41"/>
  </w:num>
  <w:num w:numId="24" w16cid:durableId="128860199">
    <w:abstractNumId w:val="35"/>
  </w:num>
  <w:num w:numId="25" w16cid:durableId="1983651916">
    <w:abstractNumId w:val="19"/>
  </w:num>
  <w:num w:numId="26" w16cid:durableId="968124576">
    <w:abstractNumId w:val="14"/>
  </w:num>
  <w:num w:numId="27" w16cid:durableId="1731614511">
    <w:abstractNumId w:val="39"/>
  </w:num>
  <w:num w:numId="28" w16cid:durableId="203644439">
    <w:abstractNumId w:val="44"/>
  </w:num>
  <w:num w:numId="29" w16cid:durableId="776408966">
    <w:abstractNumId w:val="17"/>
  </w:num>
  <w:num w:numId="30" w16cid:durableId="1816989594">
    <w:abstractNumId w:val="26"/>
  </w:num>
  <w:num w:numId="31" w16cid:durableId="1341347733">
    <w:abstractNumId w:val="32"/>
  </w:num>
  <w:num w:numId="32" w16cid:durableId="1030376178">
    <w:abstractNumId w:val="43"/>
  </w:num>
  <w:num w:numId="33" w16cid:durableId="273249451">
    <w:abstractNumId w:val="33"/>
  </w:num>
  <w:num w:numId="34" w16cid:durableId="155996999">
    <w:abstractNumId w:val="34"/>
  </w:num>
  <w:num w:numId="35" w16cid:durableId="1031956634">
    <w:abstractNumId w:val="20"/>
  </w:num>
  <w:num w:numId="36" w16cid:durableId="888028375">
    <w:abstractNumId w:val="22"/>
  </w:num>
  <w:num w:numId="37" w16cid:durableId="245771957">
    <w:abstractNumId w:val="15"/>
  </w:num>
  <w:num w:numId="38" w16cid:durableId="1461999171">
    <w:abstractNumId w:val="8"/>
  </w:num>
  <w:num w:numId="39" w16cid:durableId="1930187835">
    <w:abstractNumId w:val="9"/>
  </w:num>
  <w:num w:numId="40" w16cid:durableId="1341733365">
    <w:abstractNumId w:val="21"/>
  </w:num>
  <w:num w:numId="41" w16cid:durableId="155192780">
    <w:abstractNumId w:val="6"/>
  </w:num>
  <w:num w:numId="42" w16cid:durableId="722212932">
    <w:abstractNumId w:val="16"/>
  </w:num>
  <w:num w:numId="43" w16cid:durableId="1088426457">
    <w:abstractNumId w:val="36"/>
  </w:num>
  <w:num w:numId="44" w16cid:durableId="1720277626">
    <w:abstractNumId w:val="24"/>
  </w:num>
  <w:num w:numId="45" w16cid:durableId="1990406134">
    <w:abstractNumId w:val="23"/>
  </w:num>
  <w:num w:numId="46" w16cid:durableId="365108812">
    <w:abstractNumId w:val="1"/>
  </w:num>
  <w:num w:numId="47" w16cid:durableId="1461538228">
    <w:abstractNumId w:val="10"/>
  </w:num>
  <w:num w:numId="48" w16cid:durableId="1677074786">
    <w:abstractNumId w:val="49"/>
  </w:num>
  <w:num w:numId="49" w16cid:durableId="95907546">
    <w:abstractNumId w:val="37"/>
  </w:num>
  <w:num w:numId="50" w16cid:durableId="46408049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FC"/>
    <w:rsid w:val="00001CF6"/>
    <w:rsid w:val="000063A5"/>
    <w:rsid w:val="00006D29"/>
    <w:rsid w:val="000116A6"/>
    <w:rsid w:val="00014F35"/>
    <w:rsid w:val="00016079"/>
    <w:rsid w:val="000257CC"/>
    <w:rsid w:val="0002604F"/>
    <w:rsid w:val="0002681E"/>
    <w:rsid w:val="00033CB2"/>
    <w:rsid w:val="00045E2A"/>
    <w:rsid w:val="000513E9"/>
    <w:rsid w:val="00051D63"/>
    <w:rsid w:val="00064C51"/>
    <w:rsid w:val="0006706C"/>
    <w:rsid w:val="00074DCA"/>
    <w:rsid w:val="000758E5"/>
    <w:rsid w:val="00081147"/>
    <w:rsid w:val="00084D60"/>
    <w:rsid w:val="00085933"/>
    <w:rsid w:val="000862EF"/>
    <w:rsid w:val="00091CD4"/>
    <w:rsid w:val="00093275"/>
    <w:rsid w:val="00094FA0"/>
    <w:rsid w:val="0009661D"/>
    <w:rsid w:val="000A1757"/>
    <w:rsid w:val="000A215F"/>
    <w:rsid w:val="000A255A"/>
    <w:rsid w:val="000A4F59"/>
    <w:rsid w:val="000A6A9E"/>
    <w:rsid w:val="000B0798"/>
    <w:rsid w:val="000B1D75"/>
    <w:rsid w:val="000B28ED"/>
    <w:rsid w:val="000B494D"/>
    <w:rsid w:val="000B728B"/>
    <w:rsid w:val="000B7647"/>
    <w:rsid w:val="000D138C"/>
    <w:rsid w:val="000D1973"/>
    <w:rsid w:val="000D2162"/>
    <w:rsid w:val="000D512E"/>
    <w:rsid w:val="000E1561"/>
    <w:rsid w:val="000E3896"/>
    <w:rsid w:val="000E5E9B"/>
    <w:rsid w:val="00101FBC"/>
    <w:rsid w:val="00107E72"/>
    <w:rsid w:val="001165B2"/>
    <w:rsid w:val="001239D4"/>
    <w:rsid w:val="00132663"/>
    <w:rsid w:val="0013346E"/>
    <w:rsid w:val="00141A4C"/>
    <w:rsid w:val="0014458D"/>
    <w:rsid w:val="001511D8"/>
    <w:rsid w:val="001549C2"/>
    <w:rsid w:val="0015665E"/>
    <w:rsid w:val="00161ABA"/>
    <w:rsid w:val="00161E2A"/>
    <w:rsid w:val="00162F8A"/>
    <w:rsid w:val="00174302"/>
    <w:rsid w:val="001757D6"/>
    <w:rsid w:val="00175D61"/>
    <w:rsid w:val="001777B7"/>
    <w:rsid w:val="00177886"/>
    <w:rsid w:val="0017794D"/>
    <w:rsid w:val="00183996"/>
    <w:rsid w:val="00196311"/>
    <w:rsid w:val="001A6563"/>
    <w:rsid w:val="001A7764"/>
    <w:rsid w:val="001B2418"/>
    <w:rsid w:val="001B29CF"/>
    <w:rsid w:val="001B6F66"/>
    <w:rsid w:val="001C1085"/>
    <w:rsid w:val="001C241B"/>
    <w:rsid w:val="001C530D"/>
    <w:rsid w:val="001C6341"/>
    <w:rsid w:val="001D2B82"/>
    <w:rsid w:val="001D3709"/>
    <w:rsid w:val="001D6784"/>
    <w:rsid w:val="001D6F8F"/>
    <w:rsid w:val="001D7C8A"/>
    <w:rsid w:val="001E7643"/>
    <w:rsid w:val="001F0B94"/>
    <w:rsid w:val="001F248B"/>
    <w:rsid w:val="001F3FEE"/>
    <w:rsid w:val="001F5388"/>
    <w:rsid w:val="001F5FF1"/>
    <w:rsid w:val="002004FE"/>
    <w:rsid w:val="00205D4D"/>
    <w:rsid w:val="00217529"/>
    <w:rsid w:val="002211B0"/>
    <w:rsid w:val="00221EFA"/>
    <w:rsid w:val="00222C1E"/>
    <w:rsid w:val="00225797"/>
    <w:rsid w:val="002451EF"/>
    <w:rsid w:val="00245375"/>
    <w:rsid w:val="00247177"/>
    <w:rsid w:val="00255441"/>
    <w:rsid w:val="002578C0"/>
    <w:rsid w:val="002619E0"/>
    <w:rsid w:val="0026200A"/>
    <w:rsid w:val="00262BC1"/>
    <w:rsid w:val="00266F56"/>
    <w:rsid w:val="00273FEA"/>
    <w:rsid w:val="0027471F"/>
    <w:rsid w:val="00277571"/>
    <w:rsid w:val="00280B26"/>
    <w:rsid w:val="00280F68"/>
    <w:rsid w:val="0028220F"/>
    <w:rsid w:val="0028262A"/>
    <w:rsid w:val="00291499"/>
    <w:rsid w:val="00291727"/>
    <w:rsid w:val="00292342"/>
    <w:rsid w:val="00297F9D"/>
    <w:rsid w:val="002A1885"/>
    <w:rsid w:val="002A45FB"/>
    <w:rsid w:val="002A795F"/>
    <w:rsid w:val="002B301E"/>
    <w:rsid w:val="002B41F3"/>
    <w:rsid w:val="002C6293"/>
    <w:rsid w:val="002C6B38"/>
    <w:rsid w:val="002D0CA7"/>
    <w:rsid w:val="002D3BAC"/>
    <w:rsid w:val="002D5DF6"/>
    <w:rsid w:val="002D7F63"/>
    <w:rsid w:val="002F507D"/>
    <w:rsid w:val="002F5BD1"/>
    <w:rsid w:val="002F6104"/>
    <w:rsid w:val="002F792D"/>
    <w:rsid w:val="002F7A1C"/>
    <w:rsid w:val="00305102"/>
    <w:rsid w:val="00311D42"/>
    <w:rsid w:val="00312DEA"/>
    <w:rsid w:val="0031334D"/>
    <w:rsid w:val="003139ED"/>
    <w:rsid w:val="00313AF4"/>
    <w:rsid w:val="00317E4B"/>
    <w:rsid w:val="003217D5"/>
    <w:rsid w:val="0032699D"/>
    <w:rsid w:val="00327BD2"/>
    <w:rsid w:val="003335A4"/>
    <w:rsid w:val="00333DBD"/>
    <w:rsid w:val="00333E07"/>
    <w:rsid w:val="0034283D"/>
    <w:rsid w:val="00342BF6"/>
    <w:rsid w:val="00344D58"/>
    <w:rsid w:val="0035394F"/>
    <w:rsid w:val="003545A0"/>
    <w:rsid w:val="0035552B"/>
    <w:rsid w:val="00356C14"/>
    <w:rsid w:val="00357D58"/>
    <w:rsid w:val="003658AE"/>
    <w:rsid w:val="00383984"/>
    <w:rsid w:val="00384373"/>
    <w:rsid w:val="00390913"/>
    <w:rsid w:val="00391900"/>
    <w:rsid w:val="003A60E5"/>
    <w:rsid w:val="003A634E"/>
    <w:rsid w:val="003B1DCD"/>
    <w:rsid w:val="003C4F86"/>
    <w:rsid w:val="003D2189"/>
    <w:rsid w:val="003D5AE2"/>
    <w:rsid w:val="003E1175"/>
    <w:rsid w:val="003E6894"/>
    <w:rsid w:val="003F0EA9"/>
    <w:rsid w:val="003F2D3E"/>
    <w:rsid w:val="003F4366"/>
    <w:rsid w:val="00401A4F"/>
    <w:rsid w:val="00405C13"/>
    <w:rsid w:val="00405F1B"/>
    <w:rsid w:val="00414019"/>
    <w:rsid w:val="00423A33"/>
    <w:rsid w:val="00424BAD"/>
    <w:rsid w:val="00435811"/>
    <w:rsid w:val="00435E3A"/>
    <w:rsid w:val="00440D72"/>
    <w:rsid w:val="00440F65"/>
    <w:rsid w:val="00442DD1"/>
    <w:rsid w:val="00453A44"/>
    <w:rsid w:val="004565FD"/>
    <w:rsid w:val="00463491"/>
    <w:rsid w:val="004642A4"/>
    <w:rsid w:val="00466644"/>
    <w:rsid w:val="004743FE"/>
    <w:rsid w:val="0047599E"/>
    <w:rsid w:val="004761E4"/>
    <w:rsid w:val="00477C44"/>
    <w:rsid w:val="00484CF6"/>
    <w:rsid w:val="00496C3D"/>
    <w:rsid w:val="004A21FC"/>
    <w:rsid w:val="004A3608"/>
    <w:rsid w:val="004A498B"/>
    <w:rsid w:val="004A5F1E"/>
    <w:rsid w:val="004A7C44"/>
    <w:rsid w:val="004B1ADF"/>
    <w:rsid w:val="004B2A45"/>
    <w:rsid w:val="004B5075"/>
    <w:rsid w:val="004C22C9"/>
    <w:rsid w:val="004D2207"/>
    <w:rsid w:val="004D22A2"/>
    <w:rsid w:val="004D4F6F"/>
    <w:rsid w:val="004E055B"/>
    <w:rsid w:val="004E0E32"/>
    <w:rsid w:val="004E49E5"/>
    <w:rsid w:val="004E7A57"/>
    <w:rsid w:val="004F4CA0"/>
    <w:rsid w:val="004F7A8B"/>
    <w:rsid w:val="00504970"/>
    <w:rsid w:val="00510AE7"/>
    <w:rsid w:val="00513A29"/>
    <w:rsid w:val="00514728"/>
    <w:rsid w:val="005164B2"/>
    <w:rsid w:val="00516706"/>
    <w:rsid w:val="00517FB3"/>
    <w:rsid w:val="00520357"/>
    <w:rsid w:val="005217A1"/>
    <w:rsid w:val="00527AEE"/>
    <w:rsid w:val="00533885"/>
    <w:rsid w:val="005346C9"/>
    <w:rsid w:val="005350BD"/>
    <w:rsid w:val="005449D0"/>
    <w:rsid w:val="0054792B"/>
    <w:rsid w:val="00547B69"/>
    <w:rsid w:val="005532FD"/>
    <w:rsid w:val="005554D2"/>
    <w:rsid w:val="005602DD"/>
    <w:rsid w:val="005712CA"/>
    <w:rsid w:val="0059191B"/>
    <w:rsid w:val="005A0698"/>
    <w:rsid w:val="005A0D1D"/>
    <w:rsid w:val="005A7EFD"/>
    <w:rsid w:val="005B1AC7"/>
    <w:rsid w:val="005B6B11"/>
    <w:rsid w:val="005C097B"/>
    <w:rsid w:val="005C34D9"/>
    <w:rsid w:val="005C743C"/>
    <w:rsid w:val="005D2F5C"/>
    <w:rsid w:val="005E0632"/>
    <w:rsid w:val="005E4BE0"/>
    <w:rsid w:val="005F0FF4"/>
    <w:rsid w:val="005F48B4"/>
    <w:rsid w:val="005F4D2C"/>
    <w:rsid w:val="0060143D"/>
    <w:rsid w:val="00604744"/>
    <w:rsid w:val="00607D80"/>
    <w:rsid w:val="006109CF"/>
    <w:rsid w:val="00613CBA"/>
    <w:rsid w:val="00617B26"/>
    <w:rsid w:val="00620FBD"/>
    <w:rsid w:val="00624D0D"/>
    <w:rsid w:val="006270A9"/>
    <w:rsid w:val="00630BAE"/>
    <w:rsid w:val="00634A59"/>
    <w:rsid w:val="00643C01"/>
    <w:rsid w:val="0065032C"/>
    <w:rsid w:val="00650C5F"/>
    <w:rsid w:val="00656698"/>
    <w:rsid w:val="00656D38"/>
    <w:rsid w:val="006660CC"/>
    <w:rsid w:val="00670114"/>
    <w:rsid w:val="006721D1"/>
    <w:rsid w:val="006734FF"/>
    <w:rsid w:val="00675320"/>
    <w:rsid w:val="00675350"/>
    <w:rsid w:val="00675956"/>
    <w:rsid w:val="00677E81"/>
    <w:rsid w:val="00681034"/>
    <w:rsid w:val="0068674E"/>
    <w:rsid w:val="00687B9B"/>
    <w:rsid w:val="00687EAD"/>
    <w:rsid w:val="0069217E"/>
    <w:rsid w:val="006B055B"/>
    <w:rsid w:val="006B1055"/>
    <w:rsid w:val="006B29FA"/>
    <w:rsid w:val="006B352C"/>
    <w:rsid w:val="006B5453"/>
    <w:rsid w:val="006B63FF"/>
    <w:rsid w:val="006C60F7"/>
    <w:rsid w:val="006C7DAE"/>
    <w:rsid w:val="006D1070"/>
    <w:rsid w:val="006D4971"/>
    <w:rsid w:val="006D6571"/>
    <w:rsid w:val="006E1BA2"/>
    <w:rsid w:val="006F5570"/>
    <w:rsid w:val="007048DB"/>
    <w:rsid w:val="00704D5D"/>
    <w:rsid w:val="0070633E"/>
    <w:rsid w:val="00711EAE"/>
    <w:rsid w:val="00712737"/>
    <w:rsid w:val="00713375"/>
    <w:rsid w:val="007135C0"/>
    <w:rsid w:val="00713ED2"/>
    <w:rsid w:val="00717ED1"/>
    <w:rsid w:val="00723DB4"/>
    <w:rsid w:val="00727D57"/>
    <w:rsid w:val="0074128F"/>
    <w:rsid w:val="007413C6"/>
    <w:rsid w:val="00742162"/>
    <w:rsid w:val="00743D9E"/>
    <w:rsid w:val="00745071"/>
    <w:rsid w:val="007469F4"/>
    <w:rsid w:val="00751ADD"/>
    <w:rsid w:val="00762884"/>
    <w:rsid w:val="00767B51"/>
    <w:rsid w:val="007729FF"/>
    <w:rsid w:val="00773749"/>
    <w:rsid w:val="007766D6"/>
    <w:rsid w:val="00782999"/>
    <w:rsid w:val="007830C1"/>
    <w:rsid w:val="00783D5C"/>
    <w:rsid w:val="00784AFD"/>
    <w:rsid w:val="00785272"/>
    <w:rsid w:val="007856CD"/>
    <w:rsid w:val="00785E9F"/>
    <w:rsid w:val="007921FB"/>
    <w:rsid w:val="007935DC"/>
    <w:rsid w:val="00793676"/>
    <w:rsid w:val="00797A15"/>
    <w:rsid w:val="007A0CA7"/>
    <w:rsid w:val="007A7F8F"/>
    <w:rsid w:val="007B36A1"/>
    <w:rsid w:val="007B3ECE"/>
    <w:rsid w:val="007B5D06"/>
    <w:rsid w:val="007C0412"/>
    <w:rsid w:val="007C312E"/>
    <w:rsid w:val="007D3675"/>
    <w:rsid w:val="007E066E"/>
    <w:rsid w:val="007E6BEB"/>
    <w:rsid w:val="007E73D3"/>
    <w:rsid w:val="007F39C3"/>
    <w:rsid w:val="00800606"/>
    <w:rsid w:val="0080690C"/>
    <w:rsid w:val="0080691F"/>
    <w:rsid w:val="008115E2"/>
    <w:rsid w:val="008131D1"/>
    <w:rsid w:val="00813AFD"/>
    <w:rsid w:val="00816216"/>
    <w:rsid w:val="0082553F"/>
    <w:rsid w:val="008370BB"/>
    <w:rsid w:val="00850C70"/>
    <w:rsid w:val="00851037"/>
    <w:rsid w:val="00854B9B"/>
    <w:rsid w:val="00861743"/>
    <w:rsid w:val="00864DF9"/>
    <w:rsid w:val="00871D91"/>
    <w:rsid w:val="00874272"/>
    <w:rsid w:val="0087734B"/>
    <w:rsid w:val="00881D06"/>
    <w:rsid w:val="00883352"/>
    <w:rsid w:val="00883F3D"/>
    <w:rsid w:val="008843B4"/>
    <w:rsid w:val="00884E91"/>
    <w:rsid w:val="008864DF"/>
    <w:rsid w:val="008875EB"/>
    <w:rsid w:val="00887BAD"/>
    <w:rsid w:val="00892356"/>
    <w:rsid w:val="008A6DD7"/>
    <w:rsid w:val="008A70A3"/>
    <w:rsid w:val="008A7B12"/>
    <w:rsid w:val="008B61B5"/>
    <w:rsid w:val="008C0280"/>
    <w:rsid w:val="008C071A"/>
    <w:rsid w:val="008C0FFB"/>
    <w:rsid w:val="008C229E"/>
    <w:rsid w:val="008C2BFD"/>
    <w:rsid w:val="008C58E2"/>
    <w:rsid w:val="008D34CF"/>
    <w:rsid w:val="008D3BBC"/>
    <w:rsid w:val="008D49BE"/>
    <w:rsid w:val="008D4DF8"/>
    <w:rsid w:val="008D5708"/>
    <w:rsid w:val="008E0713"/>
    <w:rsid w:val="008E3157"/>
    <w:rsid w:val="008E6D2C"/>
    <w:rsid w:val="008F58A3"/>
    <w:rsid w:val="008F676D"/>
    <w:rsid w:val="008F6CD7"/>
    <w:rsid w:val="008F6FE7"/>
    <w:rsid w:val="009007E8"/>
    <w:rsid w:val="00903133"/>
    <w:rsid w:val="009045B0"/>
    <w:rsid w:val="00906A45"/>
    <w:rsid w:val="00913A3C"/>
    <w:rsid w:val="00913CF4"/>
    <w:rsid w:val="009154E3"/>
    <w:rsid w:val="009162C8"/>
    <w:rsid w:val="00917DB7"/>
    <w:rsid w:val="00920976"/>
    <w:rsid w:val="009210BB"/>
    <w:rsid w:val="00922969"/>
    <w:rsid w:val="00930C1A"/>
    <w:rsid w:val="009348E6"/>
    <w:rsid w:val="0093506F"/>
    <w:rsid w:val="009460E4"/>
    <w:rsid w:val="00952B5D"/>
    <w:rsid w:val="009534FB"/>
    <w:rsid w:val="009614B8"/>
    <w:rsid w:val="00967A4E"/>
    <w:rsid w:val="00973B2A"/>
    <w:rsid w:val="009757E6"/>
    <w:rsid w:val="00980AC2"/>
    <w:rsid w:val="0098149F"/>
    <w:rsid w:val="00984671"/>
    <w:rsid w:val="009876D9"/>
    <w:rsid w:val="00991AED"/>
    <w:rsid w:val="00994AB4"/>
    <w:rsid w:val="0099594B"/>
    <w:rsid w:val="009960D2"/>
    <w:rsid w:val="00996754"/>
    <w:rsid w:val="009A7610"/>
    <w:rsid w:val="009B0B01"/>
    <w:rsid w:val="009B1345"/>
    <w:rsid w:val="009B57DA"/>
    <w:rsid w:val="009C2629"/>
    <w:rsid w:val="009C470F"/>
    <w:rsid w:val="009D1146"/>
    <w:rsid w:val="009D1F0F"/>
    <w:rsid w:val="009D5107"/>
    <w:rsid w:val="009D5933"/>
    <w:rsid w:val="009E1AFE"/>
    <w:rsid w:val="009E3042"/>
    <w:rsid w:val="009E3CBC"/>
    <w:rsid w:val="009F199C"/>
    <w:rsid w:val="00A02CCE"/>
    <w:rsid w:val="00A05DE0"/>
    <w:rsid w:val="00A07071"/>
    <w:rsid w:val="00A2479F"/>
    <w:rsid w:val="00A24E67"/>
    <w:rsid w:val="00A25541"/>
    <w:rsid w:val="00A26829"/>
    <w:rsid w:val="00A35B4A"/>
    <w:rsid w:val="00A36FD7"/>
    <w:rsid w:val="00A41641"/>
    <w:rsid w:val="00A41AEB"/>
    <w:rsid w:val="00A42582"/>
    <w:rsid w:val="00A50AEB"/>
    <w:rsid w:val="00A53591"/>
    <w:rsid w:val="00A54BDE"/>
    <w:rsid w:val="00A565C1"/>
    <w:rsid w:val="00A62FD2"/>
    <w:rsid w:val="00A65D37"/>
    <w:rsid w:val="00A72A79"/>
    <w:rsid w:val="00A7749E"/>
    <w:rsid w:val="00A8294E"/>
    <w:rsid w:val="00A911C4"/>
    <w:rsid w:val="00A9450D"/>
    <w:rsid w:val="00A949D6"/>
    <w:rsid w:val="00A960AC"/>
    <w:rsid w:val="00A964D2"/>
    <w:rsid w:val="00AA2E1C"/>
    <w:rsid w:val="00AB3B47"/>
    <w:rsid w:val="00AB5E85"/>
    <w:rsid w:val="00AB79EC"/>
    <w:rsid w:val="00AB7D51"/>
    <w:rsid w:val="00AC0269"/>
    <w:rsid w:val="00AC4629"/>
    <w:rsid w:val="00AC5ED9"/>
    <w:rsid w:val="00AD2C86"/>
    <w:rsid w:val="00AE12C1"/>
    <w:rsid w:val="00AF50DF"/>
    <w:rsid w:val="00AF7312"/>
    <w:rsid w:val="00B00C64"/>
    <w:rsid w:val="00B00FEC"/>
    <w:rsid w:val="00B05B1A"/>
    <w:rsid w:val="00B15983"/>
    <w:rsid w:val="00B31FB5"/>
    <w:rsid w:val="00B32371"/>
    <w:rsid w:val="00B366CA"/>
    <w:rsid w:val="00B46526"/>
    <w:rsid w:val="00B4668E"/>
    <w:rsid w:val="00B470A7"/>
    <w:rsid w:val="00B531F8"/>
    <w:rsid w:val="00B55778"/>
    <w:rsid w:val="00B55A74"/>
    <w:rsid w:val="00B6067E"/>
    <w:rsid w:val="00B73796"/>
    <w:rsid w:val="00B74F32"/>
    <w:rsid w:val="00B7663B"/>
    <w:rsid w:val="00B95841"/>
    <w:rsid w:val="00BA3495"/>
    <w:rsid w:val="00BA4169"/>
    <w:rsid w:val="00BA6559"/>
    <w:rsid w:val="00BA68CB"/>
    <w:rsid w:val="00BA7033"/>
    <w:rsid w:val="00BB3337"/>
    <w:rsid w:val="00BB4E3E"/>
    <w:rsid w:val="00BC52E8"/>
    <w:rsid w:val="00BC77D3"/>
    <w:rsid w:val="00BD0FEE"/>
    <w:rsid w:val="00BD359A"/>
    <w:rsid w:val="00BD768D"/>
    <w:rsid w:val="00BE21C1"/>
    <w:rsid w:val="00BE37C3"/>
    <w:rsid w:val="00BE63DF"/>
    <w:rsid w:val="00BF0456"/>
    <w:rsid w:val="00BF073D"/>
    <w:rsid w:val="00BF6DE3"/>
    <w:rsid w:val="00BF7823"/>
    <w:rsid w:val="00BF7F1A"/>
    <w:rsid w:val="00C0163D"/>
    <w:rsid w:val="00C03970"/>
    <w:rsid w:val="00C043FC"/>
    <w:rsid w:val="00C13D5E"/>
    <w:rsid w:val="00C15FC7"/>
    <w:rsid w:val="00C16496"/>
    <w:rsid w:val="00C2127A"/>
    <w:rsid w:val="00C31431"/>
    <w:rsid w:val="00C31BAA"/>
    <w:rsid w:val="00C37A23"/>
    <w:rsid w:val="00C43952"/>
    <w:rsid w:val="00C50B1B"/>
    <w:rsid w:val="00C52F52"/>
    <w:rsid w:val="00C57E8B"/>
    <w:rsid w:val="00C61F8E"/>
    <w:rsid w:val="00C6771B"/>
    <w:rsid w:val="00C67DD9"/>
    <w:rsid w:val="00C712BE"/>
    <w:rsid w:val="00C75CFA"/>
    <w:rsid w:val="00C761EA"/>
    <w:rsid w:val="00C87005"/>
    <w:rsid w:val="00C9115E"/>
    <w:rsid w:val="00C93520"/>
    <w:rsid w:val="00CA6E8C"/>
    <w:rsid w:val="00CB1D27"/>
    <w:rsid w:val="00CB689F"/>
    <w:rsid w:val="00CC026B"/>
    <w:rsid w:val="00CC18AC"/>
    <w:rsid w:val="00CC65F6"/>
    <w:rsid w:val="00CD7DD1"/>
    <w:rsid w:val="00CE0D22"/>
    <w:rsid w:val="00CE0FD6"/>
    <w:rsid w:val="00CE7538"/>
    <w:rsid w:val="00CE7733"/>
    <w:rsid w:val="00CF0DEB"/>
    <w:rsid w:val="00D0471C"/>
    <w:rsid w:val="00D07181"/>
    <w:rsid w:val="00D07902"/>
    <w:rsid w:val="00D11EDE"/>
    <w:rsid w:val="00D12820"/>
    <w:rsid w:val="00D13499"/>
    <w:rsid w:val="00D14498"/>
    <w:rsid w:val="00D14BBA"/>
    <w:rsid w:val="00D20448"/>
    <w:rsid w:val="00D21743"/>
    <w:rsid w:val="00D22739"/>
    <w:rsid w:val="00D22E74"/>
    <w:rsid w:val="00D233AE"/>
    <w:rsid w:val="00D254A0"/>
    <w:rsid w:val="00D255C9"/>
    <w:rsid w:val="00D306B7"/>
    <w:rsid w:val="00D3072C"/>
    <w:rsid w:val="00D31E9D"/>
    <w:rsid w:val="00D332B3"/>
    <w:rsid w:val="00D35C73"/>
    <w:rsid w:val="00D4338F"/>
    <w:rsid w:val="00D43563"/>
    <w:rsid w:val="00D45240"/>
    <w:rsid w:val="00D52C9D"/>
    <w:rsid w:val="00D53EBF"/>
    <w:rsid w:val="00D603CF"/>
    <w:rsid w:val="00D62743"/>
    <w:rsid w:val="00D64421"/>
    <w:rsid w:val="00D6464A"/>
    <w:rsid w:val="00D74A96"/>
    <w:rsid w:val="00D76EB2"/>
    <w:rsid w:val="00D80EEC"/>
    <w:rsid w:val="00D827C4"/>
    <w:rsid w:val="00D83C8D"/>
    <w:rsid w:val="00D84800"/>
    <w:rsid w:val="00D9086F"/>
    <w:rsid w:val="00D9566A"/>
    <w:rsid w:val="00D95714"/>
    <w:rsid w:val="00DA5851"/>
    <w:rsid w:val="00DA6573"/>
    <w:rsid w:val="00DB0B65"/>
    <w:rsid w:val="00DB509D"/>
    <w:rsid w:val="00DC01FD"/>
    <w:rsid w:val="00DC0A7D"/>
    <w:rsid w:val="00DD570A"/>
    <w:rsid w:val="00DD597C"/>
    <w:rsid w:val="00DE23AE"/>
    <w:rsid w:val="00DE5DFB"/>
    <w:rsid w:val="00DE63D4"/>
    <w:rsid w:val="00DE6F3E"/>
    <w:rsid w:val="00DF1653"/>
    <w:rsid w:val="00E006EA"/>
    <w:rsid w:val="00E01740"/>
    <w:rsid w:val="00E02DC1"/>
    <w:rsid w:val="00E03E15"/>
    <w:rsid w:val="00E04358"/>
    <w:rsid w:val="00E05D07"/>
    <w:rsid w:val="00E05D4E"/>
    <w:rsid w:val="00E15F98"/>
    <w:rsid w:val="00E16129"/>
    <w:rsid w:val="00E209AF"/>
    <w:rsid w:val="00E31FC2"/>
    <w:rsid w:val="00E32C5E"/>
    <w:rsid w:val="00E33C8C"/>
    <w:rsid w:val="00E40034"/>
    <w:rsid w:val="00E40DEC"/>
    <w:rsid w:val="00E41CFB"/>
    <w:rsid w:val="00E43F66"/>
    <w:rsid w:val="00E45F78"/>
    <w:rsid w:val="00E467E7"/>
    <w:rsid w:val="00E51358"/>
    <w:rsid w:val="00E52785"/>
    <w:rsid w:val="00E62FB2"/>
    <w:rsid w:val="00E73D6C"/>
    <w:rsid w:val="00E76594"/>
    <w:rsid w:val="00E766FC"/>
    <w:rsid w:val="00E76E87"/>
    <w:rsid w:val="00E83E4B"/>
    <w:rsid w:val="00E9076D"/>
    <w:rsid w:val="00E92DBF"/>
    <w:rsid w:val="00E95980"/>
    <w:rsid w:val="00E97C06"/>
    <w:rsid w:val="00E97E6E"/>
    <w:rsid w:val="00EA3A92"/>
    <w:rsid w:val="00EB43A8"/>
    <w:rsid w:val="00EB7176"/>
    <w:rsid w:val="00EB7B2D"/>
    <w:rsid w:val="00EC00B9"/>
    <w:rsid w:val="00EC0DEC"/>
    <w:rsid w:val="00EC101A"/>
    <w:rsid w:val="00EC303D"/>
    <w:rsid w:val="00EC3120"/>
    <w:rsid w:val="00ED6E79"/>
    <w:rsid w:val="00ED74F5"/>
    <w:rsid w:val="00ED7E21"/>
    <w:rsid w:val="00EE1121"/>
    <w:rsid w:val="00EE156B"/>
    <w:rsid w:val="00EE23A5"/>
    <w:rsid w:val="00EE3A3D"/>
    <w:rsid w:val="00EE4B21"/>
    <w:rsid w:val="00EE6509"/>
    <w:rsid w:val="00EF6CDA"/>
    <w:rsid w:val="00F0004E"/>
    <w:rsid w:val="00F044C9"/>
    <w:rsid w:val="00F04FD9"/>
    <w:rsid w:val="00F06BE5"/>
    <w:rsid w:val="00F070EA"/>
    <w:rsid w:val="00F07AAB"/>
    <w:rsid w:val="00F10DD9"/>
    <w:rsid w:val="00F124E7"/>
    <w:rsid w:val="00F13C57"/>
    <w:rsid w:val="00F142A5"/>
    <w:rsid w:val="00F178BE"/>
    <w:rsid w:val="00F2487D"/>
    <w:rsid w:val="00F263BC"/>
    <w:rsid w:val="00F31075"/>
    <w:rsid w:val="00F31EC5"/>
    <w:rsid w:val="00F330A4"/>
    <w:rsid w:val="00F34CCD"/>
    <w:rsid w:val="00F36C3A"/>
    <w:rsid w:val="00F56D4B"/>
    <w:rsid w:val="00F70B46"/>
    <w:rsid w:val="00F714BA"/>
    <w:rsid w:val="00F92C77"/>
    <w:rsid w:val="00FA327C"/>
    <w:rsid w:val="00FA4F68"/>
    <w:rsid w:val="00FA64CF"/>
    <w:rsid w:val="00FB238B"/>
    <w:rsid w:val="00FB36FB"/>
    <w:rsid w:val="00FB3B08"/>
    <w:rsid w:val="00FB3FDE"/>
    <w:rsid w:val="00FC6E38"/>
    <w:rsid w:val="00FD2031"/>
    <w:rsid w:val="00FD4797"/>
    <w:rsid w:val="00FE457F"/>
    <w:rsid w:val="00FE5357"/>
    <w:rsid w:val="00FE6AEE"/>
    <w:rsid w:val="00FF4932"/>
    <w:rsid w:val="00FF4D09"/>
    <w:rsid w:val="00FF5154"/>
    <w:rsid w:val="2D91923D"/>
    <w:rsid w:val="573A58E3"/>
    <w:rsid w:val="6F07D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88F63"/>
  <w15:chartTrackingRefBased/>
  <w15:docId w15:val="{5D499BB3-57C0-41B6-A30E-31EA8A1E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C7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/>
    <w:rsid w:val="00C15FC7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C7"/>
    <w:pPr>
      <w:keepNext/>
      <w:keepLines/>
      <w:spacing w:before="60" w:after="40"/>
      <w:contextualSpacing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C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15FC7"/>
    <w:pPr>
      <w:pBdr>
        <w:bottom w:val="single" w:sz="12" w:space="4" w:color="4472C4" w:themeColor="accent1"/>
      </w:pBdr>
      <w:spacing w:after="120"/>
      <w:contextualSpacing/>
    </w:pPr>
    <w:rPr>
      <w:rFonts w:eastAsiaTheme="majorEastAsia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15FC7"/>
    <w:rPr>
      <w:rFonts w:ascii="Calibri" w:eastAsiaTheme="majorEastAsia" w:hAnsi="Calibri" w:cstheme="majorBidi"/>
      <w:color w:val="2F549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C15FC7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5FC7"/>
    <w:rPr>
      <w:rFonts w:ascii="Calibri" w:eastAsiaTheme="majorEastAsia" w:hAnsi="Calibr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FC7"/>
    <w:rPr>
      <w:rFonts w:ascii="Calibri" w:eastAsiaTheme="majorEastAsia" w:hAnsi="Calibr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766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FC7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30C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E117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3E1175"/>
  </w:style>
  <w:style w:type="character" w:customStyle="1" w:styleId="eop">
    <w:name w:val="eop"/>
    <w:basedOn w:val="DefaultParagraphFont"/>
    <w:rsid w:val="003E1175"/>
  </w:style>
  <w:style w:type="character" w:customStyle="1" w:styleId="Hyperlink0">
    <w:name w:val="Hyperlink.0"/>
    <w:basedOn w:val="DefaultParagraphFont"/>
    <w:rsid w:val="004E49E5"/>
    <w:rPr>
      <w:rFonts w:ascii="Verdana" w:eastAsia="Verdana" w:hAnsi="Verdana" w:cs="Verdana"/>
      <w:outline w:val="0"/>
      <w:color w:val="0000FF"/>
      <w:sz w:val="19"/>
      <w:szCs w:val="19"/>
      <w:u w:val="single" w:color="0000FF"/>
    </w:rPr>
  </w:style>
  <w:style w:type="numbering" w:customStyle="1" w:styleId="ImportedStyle1">
    <w:name w:val="Imported Style 1"/>
    <w:rsid w:val="004E49E5"/>
    <w:pPr>
      <w:numPr>
        <w:numId w:val="3"/>
      </w:numPr>
    </w:pPr>
  </w:style>
  <w:style w:type="paragraph" w:customStyle="1" w:styleId="CompanyNameOne">
    <w:name w:val="Company Name On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paragraph" w:customStyle="1" w:styleId="CompanyName">
    <w:name w:val="Company Nam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customStyle="1" w:styleId="JobTitle">
    <w:name w:val="Job Title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40" w:line="220" w:lineRule="atLeast"/>
    </w:pPr>
    <w:rPr>
      <w:rFonts w:ascii="Arial" w:eastAsia="Arial Unicode MS" w:hAnsi="Arial" w:cs="Arial Unicode MS"/>
      <w:b/>
      <w:bCs/>
      <w:color w:val="000000"/>
      <w:spacing w:val="-10"/>
      <w:sz w:val="20"/>
      <w:szCs w:val="20"/>
      <w:u w:color="000000"/>
      <w:bdr w:val="nil"/>
      <w:lang w:eastAsia="en-AU"/>
    </w:rPr>
  </w:style>
  <w:style w:type="paragraph" w:customStyle="1" w:styleId="Achievement">
    <w:name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6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numbering" w:customStyle="1" w:styleId="ImportedStyle2">
    <w:name w:val="Imported Style 2"/>
    <w:rsid w:val="004E49E5"/>
    <w:pPr>
      <w:numPr>
        <w:numId w:val="4"/>
      </w:numPr>
    </w:pPr>
  </w:style>
  <w:style w:type="numbering" w:customStyle="1" w:styleId="ImportedStyle3">
    <w:name w:val="Imported Style 3"/>
    <w:rsid w:val="004E49E5"/>
    <w:pPr>
      <w:numPr>
        <w:numId w:val="5"/>
      </w:numPr>
    </w:pPr>
  </w:style>
  <w:style w:type="paragraph" w:customStyle="1" w:styleId="Institution">
    <w:name w:val="Institution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6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styleId="NormalWeb">
    <w:name w:val="Normal (Web)"/>
    <w:basedOn w:val="Normal"/>
    <w:uiPriority w:val="99"/>
    <w:unhideWhenUsed/>
    <w:rsid w:val="00B31F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31FB5"/>
    <w:rPr>
      <w:b/>
      <w:bCs/>
    </w:rPr>
  </w:style>
  <w:style w:type="character" w:styleId="Emphasis">
    <w:name w:val="Emphasis"/>
    <w:basedOn w:val="DefaultParagraphFont"/>
    <w:uiPriority w:val="20"/>
    <w:qFormat/>
    <w:rsid w:val="003658AE"/>
    <w:rPr>
      <w:i/>
      <w:iCs/>
    </w:rPr>
  </w:style>
  <w:style w:type="paragraph" w:customStyle="1" w:styleId="rich-text-component">
    <w:name w:val="rich-text-component"/>
    <w:basedOn w:val="Normal"/>
    <w:rsid w:val="0043581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character" w:customStyle="1" w:styleId="css-ejignk">
    <w:name w:val="css-ejignk"/>
    <w:basedOn w:val="DefaultParagraphFont"/>
    <w:rsid w:val="0043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0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110">
          <w:blockQuote w:val="1"/>
          <w:marLeft w:val="0"/>
          <w:marRight w:val="0"/>
          <w:marTop w:val="240"/>
          <w:marBottom w:val="240"/>
          <w:divBdr>
            <w:top w:val="none" w:sz="0" w:space="6" w:color="auto"/>
            <w:left w:val="single" w:sz="12" w:space="12" w:color="A3006F"/>
            <w:bottom w:val="none" w:sz="0" w:space="6" w:color="auto"/>
            <w:right w:val="none" w:sz="0" w:space="0" w:color="auto"/>
          </w:divBdr>
        </w:div>
      </w:divsChild>
    </w:div>
    <w:div w:id="1230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shantdougal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h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090F97D924945BF7E587C60EF6ABB" ma:contentTypeVersion="12" ma:contentTypeDescription="Create a new document." ma:contentTypeScope="" ma:versionID="df88fb7a833bca105d948ccc24c08b11">
  <xsd:schema xmlns:xsd="http://www.w3.org/2001/XMLSchema" xmlns:xs="http://www.w3.org/2001/XMLSchema" xmlns:p="http://schemas.microsoft.com/office/2006/metadata/properties" xmlns:ns2="f36ed513-6e77-40c4-9e7e-dee358e642c9" xmlns:ns3="f6c3d7f2-5117-478b-bbf6-fd1e0e94f830" targetNamespace="http://schemas.microsoft.com/office/2006/metadata/properties" ma:root="true" ma:fieldsID="05e22345f65e77d12f0e10a16004710e" ns2:_="" ns3:_="">
    <xsd:import namespace="f36ed513-6e77-40c4-9e7e-dee358e642c9"/>
    <xsd:import namespace="f6c3d7f2-5117-478b-bbf6-fd1e0e94f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ed513-6e77-40c4-9e7e-dee358e64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3d7f2-5117-478b-bbf6-fd1e0e94f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C9D82-B931-447A-861E-11CC60D41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5D4A6-D2D3-45D1-9610-B6EFBFC3C6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45983A-CF06-4D2D-8296-43A1E4524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9D5DC6-D908-4C7E-A79F-857ADE571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ed513-6e77-40c4-9e7e-dee358e642c9"/>
    <ds:schemaRef ds:uri="f6c3d7f2-5117-478b-bbf6-fd1e0e94f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C:\Users\Leah\AppData\Roaming\Microsoft\Templates\Resume (color).dotx</Template>
  <TotalTime>126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Pappas</dc:creator>
  <cp:keywords/>
  <cp:lastModifiedBy>Nishant  S1489664</cp:lastModifiedBy>
  <cp:revision>7</cp:revision>
  <dcterms:created xsi:type="dcterms:W3CDTF">2024-02-10T15:54:00Z</dcterms:created>
  <dcterms:modified xsi:type="dcterms:W3CDTF">2024-02-11T11:22:00Z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0x010100C0B090F97D924945BF7E587C60EF6ABB</vt:lpwstr>
  </property>
  <property fmtid="{D5CDD505-2E9C-101B-9397-08002B2CF9AE}" pid="3" name="Order">
    <vt:r8>728000</vt:r8>
  </property>
  <property fmtid="{D5CDD505-2E9C-101B-9397-08002B2CF9AE}" pid="4" name="MSIP_Label_24223873-78ff-4686-9930-457a4d381542_Enabled">
    <vt:lpwstr>true</vt:lpwstr>
  </property>
  <property fmtid="{D5CDD505-2E9C-101B-9397-08002B2CF9AE}" pid="5" name="MSIP_Label_24223873-78ff-4686-9930-457a4d381542_SetDate">
    <vt:lpwstr>2022-08-23T05:47:57Z</vt:lpwstr>
  </property>
  <property fmtid="{D5CDD505-2E9C-101B-9397-08002B2CF9AE}" pid="6" name="MSIP_Label_24223873-78ff-4686-9930-457a4d381542_Method">
    <vt:lpwstr>Standard</vt:lpwstr>
  </property>
  <property fmtid="{D5CDD505-2E9C-101B-9397-08002B2CF9AE}" pid="7" name="MSIP_Label_24223873-78ff-4686-9930-457a4d381542_Name">
    <vt:lpwstr>defa4170-0d19-0005-0004-bc88714345d2</vt:lpwstr>
  </property>
  <property fmtid="{D5CDD505-2E9C-101B-9397-08002B2CF9AE}" pid="8" name="MSIP_Label_24223873-78ff-4686-9930-457a4d381542_SiteId">
    <vt:lpwstr>909e9ea4-db38-41d6-aa7e-0a19249acc1e</vt:lpwstr>
  </property>
  <property fmtid="{D5CDD505-2E9C-101B-9397-08002B2CF9AE}" pid="9" name="MSIP_Label_24223873-78ff-4686-9930-457a4d381542_ActionId">
    <vt:lpwstr>32123735-62df-4285-a2d4-a7cb53a96598</vt:lpwstr>
  </property>
  <property fmtid="{D5CDD505-2E9C-101B-9397-08002B2CF9AE}" pid="10" name="MSIP_Label_24223873-78ff-4686-9930-457a4d381542_ContentBits">
    <vt:lpwstr>0</vt:lpwstr>
  </property>
</Properties>
</file>