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1D7F" w14:textId="77777777" w:rsidR="00F000D4" w:rsidRPr="001858F5" w:rsidRDefault="00094C6D" w:rsidP="00F000D4">
      <w:pPr>
        <w:spacing w:after="0" w:line="240" w:lineRule="auto"/>
        <w:contextualSpacing/>
        <w:rPr>
          <w:rFonts w:ascii="Arial" w:hAnsi="Arial" w:cs="Arial"/>
        </w:rPr>
      </w:pPr>
      <w:r>
        <w:rPr>
          <w:rFonts w:ascii="Arial" w:hAnsi="Arial" w:cs="Arial"/>
        </w:rPr>
        <w:t xml:space="preserve">Nishant </w:t>
      </w:r>
      <w:proofErr w:type="spellStart"/>
      <w:r>
        <w:rPr>
          <w:rFonts w:ascii="Arial" w:hAnsi="Arial" w:cs="Arial"/>
        </w:rPr>
        <w:t>Dougall</w:t>
      </w:r>
      <w:proofErr w:type="spellEnd"/>
    </w:p>
    <w:p w14:paraId="455A66C8" w14:textId="77777777" w:rsidR="00F000D4" w:rsidRPr="001858F5" w:rsidRDefault="006925DC" w:rsidP="00F000D4">
      <w:pPr>
        <w:spacing w:after="0" w:line="240" w:lineRule="auto"/>
        <w:contextualSpacing/>
        <w:rPr>
          <w:rFonts w:ascii="Arial" w:hAnsi="Arial" w:cs="Arial"/>
        </w:rPr>
      </w:pPr>
      <w:r>
        <w:rPr>
          <w:rFonts w:ascii="Arial" w:hAnsi="Arial" w:cs="Arial"/>
        </w:rPr>
        <w:t>Nishantdougall@gmail.com</w:t>
      </w:r>
    </w:p>
    <w:p w14:paraId="3825D1BC" w14:textId="77777777" w:rsidR="00D8773F" w:rsidRPr="001858F5" w:rsidRDefault="006925DC" w:rsidP="00D8773F">
      <w:pPr>
        <w:spacing w:after="0" w:line="240" w:lineRule="auto"/>
        <w:contextualSpacing/>
        <w:rPr>
          <w:rFonts w:ascii="Arial" w:hAnsi="Arial" w:cs="Arial"/>
        </w:rPr>
      </w:pPr>
      <w:r>
        <w:rPr>
          <w:rFonts w:ascii="Arial" w:hAnsi="Arial" w:cs="Arial"/>
        </w:rPr>
        <w:t>0412202666</w:t>
      </w:r>
    </w:p>
    <w:p w14:paraId="1DEBF34A" w14:textId="77777777" w:rsidR="00B1249F" w:rsidRPr="00B1249F" w:rsidRDefault="00B1249F" w:rsidP="00B1249F">
      <w:pPr>
        <w:spacing w:after="0"/>
        <w:rPr>
          <w:rFonts w:ascii="Arial" w:hAnsi="Arial" w:cs="Arial"/>
          <w:bCs/>
        </w:rPr>
      </w:pPr>
    </w:p>
    <w:p w14:paraId="7FE11720" w14:textId="52A1D292" w:rsidR="00B1249F" w:rsidRPr="00B1249F" w:rsidRDefault="00A7271F" w:rsidP="00B1249F">
      <w:pPr>
        <w:spacing w:after="0"/>
        <w:rPr>
          <w:rFonts w:ascii="Arial" w:hAnsi="Arial" w:cs="Arial"/>
          <w:bCs/>
        </w:rPr>
      </w:pPr>
      <w:r>
        <w:rPr>
          <w:rFonts w:ascii="Arial" w:hAnsi="Arial" w:cs="Arial"/>
          <w:b/>
          <w:bCs/>
        </w:rPr>
        <w:t>26</w:t>
      </w:r>
      <w:r w:rsidR="00B1249F" w:rsidRPr="00B1249F">
        <w:rPr>
          <w:rFonts w:ascii="Arial" w:hAnsi="Arial" w:cs="Arial"/>
          <w:b/>
          <w:bCs/>
        </w:rPr>
        <w:t>/0</w:t>
      </w:r>
      <w:r>
        <w:rPr>
          <w:rFonts w:ascii="Arial" w:hAnsi="Arial" w:cs="Arial"/>
          <w:b/>
          <w:bCs/>
        </w:rPr>
        <w:t>6</w:t>
      </w:r>
      <w:r w:rsidR="00B1249F" w:rsidRPr="00B1249F">
        <w:rPr>
          <w:rFonts w:ascii="Arial" w:hAnsi="Arial" w:cs="Arial"/>
          <w:b/>
          <w:bCs/>
        </w:rPr>
        <w:t>/2024</w:t>
      </w:r>
    </w:p>
    <w:p w14:paraId="79411E22" w14:textId="77777777" w:rsidR="00B1249F" w:rsidRPr="00B1249F" w:rsidRDefault="00B1249F" w:rsidP="00B1249F">
      <w:pPr>
        <w:spacing w:after="0"/>
        <w:rPr>
          <w:rFonts w:ascii="Arial" w:hAnsi="Arial" w:cs="Arial"/>
          <w:bCs/>
        </w:rPr>
      </w:pPr>
    </w:p>
    <w:p w14:paraId="522DF3C3" w14:textId="17C32076" w:rsidR="00B1249F" w:rsidRPr="00B1249F" w:rsidRDefault="00997B75" w:rsidP="00B1249F">
      <w:pPr>
        <w:spacing w:after="0"/>
        <w:rPr>
          <w:rFonts w:ascii="Arial" w:hAnsi="Arial" w:cs="Arial"/>
          <w:bCs/>
        </w:rPr>
      </w:pPr>
      <w:r>
        <w:rPr>
          <w:rFonts w:ascii="Arial" w:hAnsi="Arial" w:cs="Arial"/>
          <w:bCs/>
        </w:rPr>
        <w:t xml:space="preserve">Attn: </w:t>
      </w:r>
      <w:r w:rsidR="005802F2">
        <w:rPr>
          <w:rFonts w:ascii="Arial" w:hAnsi="Arial" w:cs="Arial"/>
          <w:bCs/>
        </w:rPr>
        <w:t>Campbell Smith</w:t>
      </w:r>
    </w:p>
    <w:p w14:paraId="47ED71F5" w14:textId="12FDB78C" w:rsidR="00B1249F" w:rsidRPr="00B1249F" w:rsidRDefault="00B1249F" w:rsidP="00B1249F">
      <w:pPr>
        <w:spacing w:after="0"/>
        <w:rPr>
          <w:rFonts w:ascii="Arial" w:hAnsi="Arial" w:cs="Arial"/>
          <w:bCs/>
        </w:rPr>
      </w:pPr>
      <w:r w:rsidRPr="00B1249F">
        <w:rPr>
          <w:rFonts w:ascii="Arial" w:hAnsi="Arial" w:cs="Arial"/>
          <w:bCs/>
        </w:rPr>
        <w:t xml:space="preserve">Manager, </w:t>
      </w:r>
      <w:r w:rsidR="005802F2">
        <w:rPr>
          <w:rFonts w:ascii="Arial" w:hAnsi="Arial" w:cs="Arial"/>
          <w:bCs/>
        </w:rPr>
        <w:t>Community Support</w:t>
      </w:r>
      <w:r w:rsidR="005802F2">
        <w:rPr>
          <w:rFonts w:ascii="Arial" w:hAnsi="Arial" w:cs="Arial"/>
          <w:bCs/>
        </w:rPr>
        <w:br/>
      </w:r>
      <w:r w:rsidRPr="00B1249F">
        <w:rPr>
          <w:rFonts w:ascii="Arial" w:hAnsi="Arial" w:cs="Arial"/>
          <w:bCs/>
        </w:rPr>
        <w:t>Positive Living Centre</w:t>
      </w:r>
    </w:p>
    <w:p w14:paraId="7B398FFA" w14:textId="77777777" w:rsidR="00B1249F" w:rsidRPr="00B1249F" w:rsidRDefault="00B1249F" w:rsidP="00B1249F">
      <w:pPr>
        <w:spacing w:after="0"/>
        <w:rPr>
          <w:rFonts w:ascii="Arial" w:hAnsi="Arial" w:cs="Arial"/>
          <w:bCs/>
        </w:rPr>
      </w:pPr>
      <w:r w:rsidRPr="00B1249F">
        <w:rPr>
          <w:rFonts w:ascii="Arial" w:hAnsi="Arial" w:cs="Arial"/>
          <w:bCs/>
        </w:rPr>
        <w:t>Thorne Harbour Health</w:t>
      </w:r>
    </w:p>
    <w:p w14:paraId="6A557110" w14:textId="77777777" w:rsidR="00B1249F" w:rsidRPr="00B1249F" w:rsidRDefault="00B1249F" w:rsidP="00B1249F">
      <w:pPr>
        <w:spacing w:after="0"/>
        <w:rPr>
          <w:rFonts w:ascii="Arial" w:hAnsi="Arial" w:cs="Arial"/>
          <w:bCs/>
        </w:rPr>
      </w:pPr>
      <w:r w:rsidRPr="00B1249F">
        <w:rPr>
          <w:rFonts w:ascii="Arial" w:hAnsi="Arial" w:cs="Arial"/>
          <w:bCs/>
        </w:rPr>
        <w:t>31-51 Commercial Rd</w:t>
      </w:r>
    </w:p>
    <w:p w14:paraId="6ADF6DC4" w14:textId="77777777" w:rsidR="00B1249F" w:rsidRPr="00B1249F" w:rsidRDefault="00B1249F" w:rsidP="00B1249F">
      <w:pPr>
        <w:spacing w:after="0"/>
        <w:rPr>
          <w:rFonts w:ascii="Arial" w:hAnsi="Arial" w:cs="Arial"/>
          <w:bCs/>
        </w:rPr>
      </w:pPr>
      <w:r w:rsidRPr="00B1249F">
        <w:rPr>
          <w:rFonts w:ascii="Arial" w:hAnsi="Arial" w:cs="Arial"/>
          <w:bCs/>
        </w:rPr>
        <w:t>South Yarra VIC 3141</w:t>
      </w:r>
    </w:p>
    <w:p w14:paraId="1882FB2E" w14:textId="77777777" w:rsidR="00B1249F" w:rsidRPr="00B1249F" w:rsidRDefault="00B1249F" w:rsidP="00B1249F">
      <w:pPr>
        <w:spacing w:after="0"/>
        <w:rPr>
          <w:rFonts w:ascii="Arial" w:hAnsi="Arial" w:cs="Arial"/>
          <w:bCs/>
        </w:rPr>
      </w:pPr>
    </w:p>
    <w:p w14:paraId="10335E3A" w14:textId="77777777" w:rsidR="00A7271F" w:rsidRPr="00A7271F" w:rsidRDefault="00A7271F" w:rsidP="00A7271F">
      <w:pPr>
        <w:spacing w:after="0"/>
        <w:rPr>
          <w:rFonts w:ascii="Arial" w:hAnsi="Arial" w:cs="Arial"/>
          <w:bCs/>
        </w:rPr>
      </w:pPr>
      <w:r w:rsidRPr="00A7271F">
        <w:rPr>
          <w:rFonts w:ascii="Arial" w:hAnsi="Arial" w:cs="Arial"/>
          <w:bCs/>
        </w:rPr>
        <w:t>Hi Campbell!</w:t>
      </w:r>
    </w:p>
    <w:p w14:paraId="1DB2A081" w14:textId="77777777" w:rsidR="00A7271F" w:rsidRPr="00A7271F" w:rsidRDefault="00A7271F" w:rsidP="00A7271F">
      <w:pPr>
        <w:spacing w:after="0"/>
        <w:rPr>
          <w:rFonts w:ascii="Arial" w:hAnsi="Arial" w:cs="Arial"/>
          <w:bCs/>
        </w:rPr>
      </w:pPr>
    </w:p>
    <w:p w14:paraId="68C428A3" w14:textId="77777777" w:rsidR="00A7271F" w:rsidRPr="00A7271F" w:rsidRDefault="00A7271F" w:rsidP="00A7271F">
      <w:pPr>
        <w:spacing w:after="0"/>
        <w:rPr>
          <w:rFonts w:ascii="Arial" w:hAnsi="Arial" w:cs="Arial"/>
          <w:bCs/>
        </w:rPr>
      </w:pPr>
      <w:r w:rsidRPr="00A7271F">
        <w:rPr>
          <w:rFonts w:ascii="Arial" w:hAnsi="Arial" w:cs="Arial"/>
          <w:bCs/>
        </w:rPr>
        <w:t>I am incredibly interested in the Home Care Client Support Officer position at Thorne Harbour Health. My background and experience align perfectly with what you're looking for.</w:t>
      </w:r>
    </w:p>
    <w:p w14:paraId="4857E2C3" w14:textId="77777777" w:rsidR="00A7271F" w:rsidRPr="00A7271F" w:rsidRDefault="00A7271F" w:rsidP="00A7271F">
      <w:pPr>
        <w:spacing w:after="0"/>
        <w:rPr>
          <w:rFonts w:ascii="Arial" w:hAnsi="Arial" w:cs="Arial"/>
          <w:bCs/>
        </w:rPr>
      </w:pPr>
    </w:p>
    <w:p w14:paraId="6EA31BBE" w14:textId="77777777" w:rsidR="00A7271F" w:rsidRPr="00A7271F" w:rsidRDefault="00A7271F" w:rsidP="00A7271F">
      <w:pPr>
        <w:spacing w:after="0"/>
        <w:rPr>
          <w:rFonts w:ascii="Arial" w:hAnsi="Arial" w:cs="Arial"/>
          <w:bCs/>
        </w:rPr>
      </w:pPr>
      <w:r w:rsidRPr="00A7271F">
        <w:rPr>
          <w:rFonts w:ascii="Arial" w:hAnsi="Arial" w:cs="Arial"/>
          <w:bCs/>
        </w:rPr>
        <w:t xml:space="preserve">I have a Diploma in Community Services and have spent the last four years working in the community services sector, specifically focusing on helping individuals dealing with family violence, poverty, and unemployment. My practice is centred on compassion, empathy and humility, providing personalized support that respects each person's unique needs and experiences. </w:t>
      </w:r>
    </w:p>
    <w:p w14:paraId="026C3E1D" w14:textId="77777777" w:rsidR="00A7271F" w:rsidRPr="00A7271F" w:rsidRDefault="00A7271F" w:rsidP="00A7271F">
      <w:pPr>
        <w:spacing w:after="0"/>
        <w:rPr>
          <w:rFonts w:ascii="Arial" w:hAnsi="Arial" w:cs="Arial"/>
          <w:bCs/>
        </w:rPr>
      </w:pPr>
    </w:p>
    <w:p w14:paraId="0D979C34" w14:textId="77777777" w:rsidR="00A7271F" w:rsidRPr="00A7271F" w:rsidRDefault="00A7271F" w:rsidP="00A7271F">
      <w:pPr>
        <w:spacing w:after="0"/>
        <w:rPr>
          <w:rFonts w:ascii="Arial" w:hAnsi="Arial" w:cs="Arial"/>
          <w:bCs/>
        </w:rPr>
      </w:pPr>
      <w:r w:rsidRPr="00A7271F">
        <w:rPr>
          <w:rFonts w:ascii="Arial" w:hAnsi="Arial" w:cs="Arial"/>
          <w:bCs/>
        </w:rPr>
        <w:t>My previous volunteer work with Thorne Harbour Health, including my stint at the Positive Living Centre's Rainbow Connection program during the pandemic, has given me a unique insight into how the HIV epidemic impacts our community daily. As someone who is queer, neuro-diverse, gender diverse and a person of colour with lived experience of psychosocial disability, stigmatization, shame, discrimination, intersectionality, and societal injustices, I am passionate about creating a stigma and discrimination-free environment for my peers and for making a meaningful change my community.</w:t>
      </w:r>
    </w:p>
    <w:p w14:paraId="0C503D2E" w14:textId="77777777" w:rsidR="00A7271F" w:rsidRPr="00A7271F" w:rsidRDefault="00A7271F" w:rsidP="00A7271F">
      <w:pPr>
        <w:spacing w:after="0"/>
        <w:rPr>
          <w:rFonts w:ascii="Arial" w:hAnsi="Arial" w:cs="Arial"/>
          <w:bCs/>
        </w:rPr>
      </w:pPr>
    </w:p>
    <w:p w14:paraId="02951ED8" w14:textId="77777777" w:rsidR="00A7271F" w:rsidRPr="00A7271F" w:rsidRDefault="00A7271F" w:rsidP="00A7271F">
      <w:pPr>
        <w:spacing w:after="0"/>
        <w:rPr>
          <w:rFonts w:ascii="Arial" w:hAnsi="Arial" w:cs="Arial"/>
          <w:bCs/>
        </w:rPr>
      </w:pPr>
      <w:r w:rsidRPr="00A7271F">
        <w:rPr>
          <w:rFonts w:ascii="Arial" w:hAnsi="Arial" w:cs="Arial"/>
          <w:bCs/>
        </w:rPr>
        <w:t>Thanks for considering my application. I've attached my resume and responses to the role's critical selection criteria. I would love to chat more in person about how I can contribute to your team.</w:t>
      </w:r>
    </w:p>
    <w:p w14:paraId="2DCCEF2E" w14:textId="77777777" w:rsidR="00A7271F" w:rsidRPr="00A7271F" w:rsidRDefault="00A7271F" w:rsidP="00A7271F">
      <w:pPr>
        <w:spacing w:after="0"/>
        <w:rPr>
          <w:rFonts w:ascii="Arial" w:hAnsi="Arial" w:cs="Arial"/>
          <w:bCs/>
        </w:rPr>
      </w:pPr>
    </w:p>
    <w:p w14:paraId="2A007FB9" w14:textId="251810DE" w:rsidR="00A7271F" w:rsidRPr="00A7271F" w:rsidRDefault="00A7271F" w:rsidP="00A7271F">
      <w:pPr>
        <w:spacing w:after="0"/>
        <w:rPr>
          <w:rFonts w:ascii="Arial" w:hAnsi="Arial" w:cs="Arial"/>
          <w:bCs/>
        </w:rPr>
      </w:pPr>
      <w:r w:rsidRPr="00A7271F">
        <w:rPr>
          <w:rFonts w:ascii="Arial" w:hAnsi="Arial" w:cs="Arial"/>
          <w:bCs/>
        </w:rPr>
        <w:t>Regards</w:t>
      </w:r>
      <w:r>
        <w:rPr>
          <w:rFonts w:ascii="Arial" w:hAnsi="Arial" w:cs="Arial"/>
          <w:bCs/>
        </w:rPr>
        <w:t>,</w:t>
      </w:r>
    </w:p>
    <w:p w14:paraId="0F2BE7F9" w14:textId="703095AD" w:rsidR="00900221" w:rsidRPr="001858F5" w:rsidRDefault="00A7271F" w:rsidP="00A7271F">
      <w:pPr>
        <w:spacing w:after="0"/>
        <w:rPr>
          <w:rFonts w:ascii="Arial" w:hAnsi="Arial" w:cs="Arial"/>
        </w:rPr>
      </w:pPr>
      <w:r w:rsidRPr="00A7271F">
        <w:rPr>
          <w:rFonts w:ascii="Arial" w:hAnsi="Arial" w:cs="Arial"/>
          <w:bCs/>
        </w:rPr>
        <w:t>Nishant</w:t>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p>
    <w:sectPr w:rsidR="00900221" w:rsidRPr="001858F5" w:rsidSect="00A94180">
      <w:footerReference w:type="default" r:id="rId10"/>
      <w:headerReference w:type="first" r:id="rId11"/>
      <w:pgSz w:w="11906" w:h="16838"/>
      <w:pgMar w:top="709" w:right="566" w:bottom="1440" w:left="851" w:header="284" w:footer="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7080" w14:textId="77777777" w:rsidR="008A4671" w:rsidRDefault="008A4671" w:rsidP="00232805">
      <w:pPr>
        <w:spacing w:after="0" w:line="240" w:lineRule="auto"/>
      </w:pPr>
      <w:r>
        <w:separator/>
      </w:r>
    </w:p>
  </w:endnote>
  <w:endnote w:type="continuationSeparator" w:id="0">
    <w:p w14:paraId="5FDFBE9A" w14:textId="77777777" w:rsidR="008A4671" w:rsidRDefault="008A4671" w:rsidP="0023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4D35" w14:textId="77777777" w:rsidR="00232805" w:rsidRPr="00232805" w:rsidRDefault="00F80FE5" w:rsidP="00C31F27">
    <w:pPr>
      <w:spacing w:after="0" w:line="240" w:lineRule="auto"/>
      <w:contextualSpacing/>
      <w:rPr>
        <w:sz w:val="16"/>
        <w:szCs w:val="16"/>
      </w:rPr>
    </w:pPr>
    <w:r>
      <w:rPr>
        <w:b/>
        <w:sz w:val="16"/>
        <w:szCs w:val="16"/>
      </w:rPr>
      <w:br/>
    </w:r>
    <w:r w:rsidR="00232805" w:rsidRPr="001540B5">
      <w:rPr>
        <w:sz w:val="16"/>
        <w:szCs w:val="16"/>
      </w:rPr>
      <w:t xml:space="preserve">©CEAV Inc ABN: </w:t>
    </w:r>
    <w:r w:rsidR="00232805">
      <w:rPr>
        <w:sz w:val="16"/>
        <w:szCs w:val="16"/>
      </w:rPr>
      <w:t>80 549 485 560   NFP: A0013239A</w:t>
    </w:r>
  </w:p>
  <w:p w14:paraId="3DBEB675" w14:textId="77777777" w:rsidR="00FB4FFC" w:rsidRDefault="00FB4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E588" w14:textId="77777777" w:rsidR="008A4671" w:rsidRDefault="008A4671" w:rsidP="00232805">
      <w:pPr>
        <w:spacing w:after="0" w:line="240" w:lineRule="auto"/>
      </w:pPr>
      <w:r>
        <w:separator/>
      </w:r>
    </w:p>
  </w:footnote>
  <w:footnote w:type="continuationSeparator" w:id="0">
    <w:p w14:paraId="1BB06EEE" w14:textId="77777777" w:rsidR="008A4671" w:rsidRDefault="008A4671" w:rsidP="00232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F39F" w14:textId="77777777" w:rsidR="00F95515" w:rsidRPr="00056048" w:rsidRDefault="00C31F27" w:rsidP="00056048">
    <w:pPr>
      <w:pStyle w:val="Header"/>
    </w:pPr>
    <w:r w:rsidRPr="0005604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9D"/>
    <w:multiLevelType w:val="hybridMultilevel"/>
    <w:tmpl w:val="CDEC5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422AD"/>
    <w:multiLevelType w:val="multilevel"/>
    <w:tmpl w:val="2168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5F1F"/>
    <w:multiLevelType w:val="hybridMultilevel"/>
    <w:tmpl w:val="AEBE5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F21E8"/>
    <w:multiLevelType w:val="hybridMultilevel"/>
    <w:tmpl w:val="E076C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327DAE"/>
    <w:multiLevelType w:val="hybridMultilevel"/>
    <w:tmpl w:val="9F5C0182"/>
    <w:lvl w:ilvl="0" w:tplc="5C7805AC">
      <w:numFmt w:val="bullet"/>
      <w:lvlText w:val=""/>
      <w:lvlJc w:val="left"/>
      <w:pPr>
        <w:ind w:left="720" w:hanging="360"/>
      </w:pPr>
      <w:rPr>
        <w:rFonts w:ascii="Wingdings" w:eastAsiaTheme="minorEastAsia"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20FD2"/>
    <w:multiLevelType w:val="hybridMultilevel"/>
    <w:tmpl w:val="28DE2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6D03ED"/>
    <w:multiLevelType w:val="hybridMultilevel"/>
    <w:tmpl w:val="9B4AEB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83825"/>
    <w:multiLevelType w:val="hybridMultilevel"/>
    <w:tmpl w:val="3C921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E109E2"/>
    <w:multiLevelType w:val="hybridMultilevel"/>
    <w:tmpl w:val="5C1284BA"/>
    <w:lvl w:ilvl="0" w:tplc="2392D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4876972">
    <w:abstractNumId w:val="3"/>
  </w:num>
  <w:num w:numId="2" w16cid:durableId="966669564">
    <w:abstractNumId w:val="6"/>
  </w:num>
  <w:num w:numId="3" w16cid:durableId="1349598772">
    <w:abstractNumId w:val="4"/>
  </w:num>
  <w:num w:numId="4" w16cid:durableId="1660689052">
    <w:abstractNumId w:val="8"/>
  </w:num>
  <w:num w:numId="5" w16cid:durableId="372267218">
    <w:abstractNumId w:val="0"/>
  </w:num>
  <w:num w:numId="6" w16cid:durableId="1945189527">
    <w:abstractNumId w:val="2"/>
  </w:num>
  <w:num w:numId="7" w16cid:durableId="103236397">
    <w:abstractNumId w:val="5"/>
  </w:num>
  <w:num w:numId="8" w16cid:durableId="1090006551">
    <w:abstractNumId w:val="7"/>
  </w:num>
  <w:num w:numId="9" w16cid:durableId="186397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75"/>
    <w:rsid w:val="000077E6"/>
    <w:rsid w:val="00017E8D"/>
    <w:rsid w:val="00025821"/>
    <w:rsid w:val="00026D5C"/>
    <w:rsid w:val="00027F2B"/>
    <w:rsid w:val="00051887"/>
    <w:rsid w:val="00053FDB"/>
    <w:rsid w:val="00055ADA"/>
    <w:rsid w:val="00056048"/>
    <w:rsid w:val="00094C6D"/>
    <w:rsid w:val="00096585"/>
    <w:rsid w:val="000A6DC2"/>
    <w:rsid w:val="000E46C3"/>
    <w:rsid w:val="00107959"/>
    <w:rsid w:val="00107D28"/>
    <w:rsid w:val="001108F0"/>
    <w:rsid w:val="00124F5E"/>
    <w:rsid w:val="001555FF"/>
    <w:rsid w:val="001858F5"/>
    <w:rsid w:val="00187938"/>
    <w:rsid w:val="00187B74"/>
    <w:rsid w:val="0019699B"/>
    <w:rsid w:val="001C04B5"/>
    <w:rsid w:val="001C35C9"/>
    <w:rsid w:val="001D03D9"/>
    <w:rsid w:val="001E1B08"/>
    <w:rsid w:val="001E3B4E"/>
    <w:rsid w:val="001E412E"/>
    <w:rsid w:val="001E7FBA"/>
    <w:rsid w:val="001F61E8"/>
    <w:rsid w:val="001F6C88"/>
    <w:rsid w:val="002220FB"/>
    <w:rsid w:val="00223FE7"/>
    <w:rsid w:val="00232805"/>
    <w:rsid w:val="00234661"/>
    <w:rsid w:val="00244548"/>
    <w:rsid w:val="00255A09"/>
    <w:rsid w:val="00256646"/>
    <w:rsid w:val="0027431A"/>
    <w:rsid w:val="00281212"/>
    <w:rsid w:val="00283992"/>
    <w:rsid w:val="002A6135"/>
    <w:rsid w:val="002D6EA2"/>
    <w:rsid w:val="002E5346"/>
    <w:rsid w:val="00305D48"/>
    <w:rsid w:val="003128BD"/>
    <w:rsid w:val="00314217"/>
    <w:rsid w:val="003164E0"/>
    <w:rsid w:val="00321EB9"/>
    <w:rsid w:val="0033026D"/>
    <w:rsid w:val="0034369A"/>
    <w:rsid w:val="00354E05"/>
    <w:rsid w:val="00381B0F"/>
    <w:rsid w:val="003D4F2B"/>
    <w:rsid w:val="003E49A4"/>
    <w:rsid w:val="003F3052"/>
    <w:rsid w:val="003F5EBE"/>
    <w:rsid w:val="0043728E"/>
    <w:rsid w:val="00452EBF"/>
    <w:rsid w:val="004570A0"/>
    <w:rsid w:val="004838C9"/>
    <w:rsid w:val="004C0FA2"/>
    <w:rsid w:val="004C3F8C"/>
    <w:rsid w:val="004D211E"/>
    <w:rsid w:val="004D4460"/>
    <w:rsid w:val="004E0F37"/>
    <w:rsid w:val="004F5A55"/>
    <w:rsid w:val="00500C2F"/>
    <w:rsid w:val="00511909"/>
    <w:rsid w:val="00517DA0"/>
    <w:rsid w:val="005233A1"/>
    <w:rsid w:val="00544CF9"/>
    <w:rsid w:val="005518BD"/>
    <w:rsid w:val="005802F2"/>
    <w:rsid w:val="005944F1"/>
    <w:rsid w:val="005A76ED"/>
    <w:rsid w:val="005B11D4"/>
    <w:rsid w:val="005C762F"/>
    <w:rsid w:val="005D1E35"/>
    <w:rsid w:val="005E2721"/>
    <w:rsid w:val="005E3B59"/>
    <w:rsid w:val="005E52E6"/>
    <w:rsid w:val="005E5C02"/>
    <w:rsid w:val="005F6AA3"/>
    <w:rsid w:val="00603DB3"/>
    <w:rsid w:val="00634669"/>
    <w:rsid w:val="00642AFA"/>
    <w:rsid w:val="00642C23"/>
    <w:rsid w:val="00650C82"/>
    <w:rsid w:val="00656399"/>
    <w:rsid w:val="00656669"/>
    <w:rsid w:val="0066185F"/>
    <w:rsid w:val="00667F38"/>
    <w:rsid w:val="006925DC"/>
    <w:rsid w:val="006D236D"/>
    <w:rsid w:val="006D7EE6"/>
    <w:rsid w:val="006E7A82"/>
    <w:rsid w:val="00706054"/>
    <w:rsid w:val="00767B40"/>
    <w:rsid w:val="00770B55"/>
    <w:rsid w:val="0078299F"/>
    <w:rsid w:val="00784C49"/>
    <w:rsid w:val="0078648C"/>
    <w:rsid w:val="0079460A"/>
    <w:rsid w:val="007B0D5A"/>
    <w:rsid w:val="007C0409"/>
    <w:rsid w:val="007C076E"/>
    <w:rsid w:val="007D2F5E"/>
    <w:rsid w:val="007E12EE"/>
    <w:rsid w:val="007E755D"/>
    <w:rsid w:val="007F13D5"/>
    <w:rsid w:val="007F5FD3"/>
    <w:rsid w:val="007F6BA8"/>
    <w:rsid w:val="00802288"/>
    <w:rsid w:val="00817045"/>
    <w:rsid w:val="008363C4"/>
    <w:rsid w:val="008431CB"/>
    <w:rsid w:val="00854290"/>
    <w:rsid w:val="00856B15"/>
    <w:rsid w:val="0086419E"/>
    <w:rsid w:val="0087740B"/>
    <w:rsid w:val="008860C4"/>
    <w:rsid w:val="00891F9B"/>
    <w:rsid w:val="00895107"/>
    <w:rsid w:val="008A3564"/>
    <w:rsid w:val="008A4671"/>
    <w:rsid w:val="008E3C7E"/>
    <w:rsid w:val="008F3CC8"/>
    <w:rsid w:val="008F6D74"/>
    <w:rsid w:val="00900221"/>
    <w:rsid w:val="009313CC"/>
    <w:rsid w:val="00963698"/>
    <w:rsid w:val="0097623F"/>
    <w:rsid w:val="0098154C"/>
    <w:rsid w:val="00981B1D"/>
    <w:rsid w:val="00997B75"/>
    <w:rsid w:val="009A6EE1"/>
    <w:rsid w:val="009D1052"/>
    <w:rsid w:val="00A15A2E"/>
    <w:rsid w:val="00A24F2B"/>
    <w:rsid w:val="00A4207A"/>
    <w:rsid w:val="00A460E6"/>
    <w:rsid w:val="00A56AEE"/>
    <w:rsid w:val="00A63009"/>
    <w:rsid w:val="00A7144D"/>
    <w:rsid w:val="00A7271F"/>
    <w:rsid w:val="00A8216A"/>
    <w:rsid w:val="00A87C91"/>
    <w:rsid w:val="00A94180"/>
    <w:rsid w:val="00A94A73"/>
    <w:rsid w:val="00AA5657"/>
    <w:rsid w:val="00AB576A"/>
    <w:rsid w:val="00AC2688"/>
    <w:rsid w:val="00AE457E"/>
    <w:rsid w:val="00AF055C"/>
    <w:rsid w:val="00AF3A62"/>
    <w:rsid w:val="00B1249F"/>
    <w:rsid w:val="00B824A8"/>
    <w:rsid w:val="00B872BC"/>
    <w:rsid w:val="00B959C2"/>
    <w:rsid w:val="00B9633D"/>
    <w:rsid w:val="00BC28FB"/>
    <w:rsid w:val="00BC5A5D"/>
    <w:rsid w:val="00C00258"/>
    <w:rsid w:val="00C051EE"/>
    <w:rsid w:val="00C11A7E"/>
    <w:rsid w:val="00C14F15"/>
    <w:rsid w:val="00C24BE5"/>
    <w:rsid w:val="00C31F27"/>
    <w:rsid w:val="00C67AD5"/>
    <w:rsid w:val="00C7016F"/>
    <w:rsid w:val="00C714B3"/>
    <w:rsid w:val="00C8691E"/>
    <w:rsid w:val="00C918EF"/>
    <w:rsid w:val="00C95241"/>
    <w:rsid w:val="00CC1EB9"/>
    <w:rsid w:val="00CD6895"/>
    <w:rsid w:val="00CF2F51"/>
    <w:rsid w:val="00D013DF"/>
    <w:rsid w:val="00D04031"/>
    <w:rsid w:val="00D427E6"/>
    <w:rsid w:val="00D5648D"/>
    <w:rsid w:val="00D65FB2"/>
    <w:rsid w:val="00D74C12"/>
    <w:rsid w:val="00D75EFF"/>
    <w:rsid w:val="00D8773F"/>
    <w:rsid w:val="00DA1595"/>
    <w:rsid w:val="00DC323B"/>
    <w:rsid w:val="00E00C5E"/>
    <w:rsid w:val="00E0288D"/>
    <w:rsid w:val="00E17044"/>
    <w:rsid w:val="00E176F4"/>
    <w:rsid w:val="00E40554"/>
    <w:rsid w:val="00E475C6"/>
    <w:rsid w:val="00E80DAC"/>
    <w:rsid w:val="00E948CC"/>
    <w:rsid w:val="00EB153B"/>
    <w:rsid w:val="00EB437E"/>
    <w:rsid w:val="00EB6F15"/>
    <w:rsid w:val="00ED2573"/>
    <w:rsid w:val="00EE4506"/>
    <w:rsid w:val="00EE7D04"/>
    <w:rsid w:val="00EF537C"/>
    <w:rsid w:val="00F000D4"/>
    <w:rsid w:val="00F066F1"/>
    <w:rsid w:val="00F10A43"/>
    <w:rsid w:val="00F25C69"/>
    <w:rsid w:val="00F3161C"/>
    <w:rsid w:val="00F43673"/>
    <w:rsid w:val="00F60D4E"/>
    <w:rsid w:val="00F64C30"/>
    <w:rsid w:val="00F80FE5"/>
    <w:rsid w:val="00F83C12"/>
    <w:rsid w:val="00F93CFE"/>
    <w:rsid w:val="00F95515"/>
    <w:rsid w:val="00FA7C6C"/>
    <w:rsid w:val="00FB4FFC"/>
    <w:rsid w:val="00FB566A"/>
    <w:rsid w:val="00FE3AA9"/>
    <w:rsid w:val="00FE4E4C"/>
    <w:rsid w:val="00FF1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1F25A"/>
  <w15:docId w15:val="{5425C29B-87E2-9C47-A013-55283809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05"/>
    <w:rPr>
      <w:rFonts w:ascii="Tahoma" w:hAnsi="Tahoma" w:cs="Tahoma"/>
      <w:sz w:val="16"/>
      <w:szCs w:val="16"/>
    </w:rPr>
  </w:style>
  <w:style w:type="paragraph" w:styleId="Header">
    <w:name w:val="header"/>
    <w:basedOn w:val="Normal"/>
    <w:link w:val="HeaderChar"/>
    <w:uiPriority w:val="99"/>
    <w:unhideWhenUsed/>
    <w:rsid w:val="00232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05"/>
  </w:style>
  <w:style w:type="paragraph" w:styleId="Footer">
    <w:name w:val="footer"/>
    <w:basedOn w:val="Normal"/>
    <w:link w:val="FooterChar"/>
    <w:uiPriority w:val="99"/>
    <w:unhideWhenUsed/>
    <w:rsid w:val="00232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05"/>
  </w:style>
  <w:style w:type="character" w:styleId="Hyperlink">
    <w:name w:val="Hyperlink"/>
    <w:uiPriority w:val="99"/>
    <w:unhideWhenUsed/>
    <w:rsid w:val="00232805"/>
    <w:rPr>
      <w:color w:val="0000FF"/>
      <w:u w:val="single"/>
    </w:rPr>
  </w:style>
  <w:style w:type="paragraph" w:styleId="ListParagraph">
    <w:name w:val="List Paragraph"/>
    <w:basedOn w:val="Normal"/>
    <w:uiPriority w:val="34"/>
    <w:qFormat/>
    <w:rsid w:val="00314217"/>
    <w:pPr>
      <w:ind w:left="720"/>
      <w:contextualSpacing/>
    </w:pPr>
  </w:style>
  <w:style w:type="paragraph" w:styleId="NoSpacing">
    <w:name w:val="No Spacing"/>
    <w:uiPriority w:val="1"/>
    <w:qFormat/>
    <w:rsid w:val="00124F5E"/>
    <w:pPr>
      <w:spacing w:after="0" w:line="240" w:lineRule="auto"/>
    </w:pPr>
  </w:style>
  <w:style w:type="character" w:styleId="UnresolvedMention">
    <w:name w:val="Unresolved Mention"/>
    <w:basedOn w:val="DefaultParagraphFont"/>
    <w:uiPriority w:val="99"/>
    <w:semiHidden/>
    <w:unhideWhenUsed/>
    <w:rsid w:val="00B1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3725">
      <w:bodyDiv w:val="1"/>
      <w:marLeft w:val="0"/>
      <w:marRight w:val="0"/>
      <w:marTop w:val="0"/>
      <w:marBottom w:val="0"/>
      <w:divBdr>
        <w:top w:val="none" w:sz="0" w:space="0" w:color="auto"/>
        <w:left w:val="none" w:sz="0" w:space="0" w:color="auto"/>
        <w:bottom w:val="none" w:sz="0" w:space="0" w:color="auto"/>
        <w:right w:val="none" w:sz="0" w:space="0" w:color="auto"/>
      </w:divBdr>
      <w:divsChild>
        <w:div w:id="961232760">
          <w:marLeft w:val="0"/>
          <w:marRight w:val="0"/>
          <w:marTop w:val="0"/>
          <w:marBottom w:val="0"/>
          <w:divBdr>
            <w:top w:val="none" w:sz="0" w:space="0" w:color="auto"/>
            <w:left w:val="none" w:sz="0" w:space="0" w:color="auto"/>
            <w:bottom w:val="none" w:sz="0" w:space="0" w:color="auto"/>
            <w:right w:val="none" w:sz="0" w:space="0" w:color="auto"/>
          </w:divBdr>
        </w:div>
      </w:divsChild>
    </w:div>
    <w:div w:id="537936871">
      <w:bodyDiv w:val="1"/>
      <w:marLeft w:val="0"/>
      <w:marRight w:val="0"/>
      <w:marTop w:val="0"/>
      <w:marBottom w:val="0"/>
      <w:divBdr>
        <w:top w:val="none" w:sz="0" w:space="0" w:color="auto"/>
        <w:left w:val="none" w:sz="0" w:space="0" w:color="auto"/>
        <w:bottom w:val="none" w:sz="0" w:space="0" w:color="auto"/>
        <w:right w:val="none" w:sz="0" w:space="0" w:color="auto"/>
      </w:divBdr>
    </w:div>
    <w:div w:id="1798374594">
      <w:bodyDiv w:val="1"/>
      <w:marLeft w:val="0"/>
      <w:marRight w:val="0"/>
      <w:marTop w:val="0"/>
      <w:marBottom w:val="0"/>
      <w:divBdr>
        <w:top w:val="none" w:sz="0" w:space="0" w:color="auto"/>
        <w:left w:val="none" w:sz="0" w:space="0" w:color="auto"/>
        <w:bottom w:val="none" w:sz="0" w:space="0" w:color="auto"/>
        <w:right w:val="none" w:sz="0" w:space="0" w:color="auto"/>
      </w:divBdr>
      <w:divsChild>
        <w:div w:id="958337225">
          <w:marLeft w:val="0"/>
          <w:marRight w:val="0"/>
          <w:marTop w:val="0"/>
          <w:marBottom w:val="0"/>
          <w:divBdr>
            <w:top w:val="none" w:sz="0" w:space="0" w:color="auto"/>
            <w:left w:val="none" w:sz="0" w:space="0" w:color="auto"/>
            <w:bottom w:val="none" w:sz="0" w:space="0" w:color="auto"/>
            <w:right w:val="none" w:sz="0" w:space="0" w:color="auto"/>
          </w:divBdr>
          <w:divsChild>
            <w:div w:id="1201825961">
              <w:marLeft w:val="0"/>
              <w:marRight w:val="0"/>
              <w:marTop w:val="0"/>
              <w:marBottom w:val="0"/>
              <w:divBdr>
                <w:top w:val="none" w:sz="0" w:space="0" w:color="auto"/>
                <w:left w:val="none" w:sz="0" w:space="0" w:color="auto"/>
                <w:bottom w:val="none" w:sz="0" w:space="0" w:color="auto"/>
                <w:right w:val="none" w:sz="0" w:space="0" w:color="auto"/>
              </w:divBdr>
              <w:divsChild>
                <w:div w:id="1290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bc/My%20Drive/Career%20stuff/Cover%20Letter%20-%20Client%20Care%20and%20Support%20Work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62472380414C49BC875F7098F277CB" ma:contentTypeVersion="8" ma:contentTypeDescription="Create a new document." ma:contentTypeScope="" ma:versionID="0b1226b0cd94cbd3b892707c12718ca7">
  <xsd:schema xmlns:xsd="http://www.w3.org/2001/XMLSchema" xmlns:xs="http://www.w3.org/2001/XMLSchema" xmlns:p="http://schemas.microsoft.com/office/2006/metadata/properties" xmlns:ns2="cc706a11-5e7c-4977-b687-438ece225b78" targetNamespace="http://schemas.microsoft.com/office/2006/metadata/properties" ma:root="true" ma:fieldsID="837825b819297674c376a3d62061188f" ns2:_="">
    <xsd:import namespace="cc706a11-5e7c-4977-b687-438ece225b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06a11-5e7c-4977-b687-438ece225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3D0B60-A808-490E-A1F7-F66F9CA64F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2FE553-9770-4BEA-86F8-F34A684BF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06a11-5e7c-4977-b687-438ece225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660603-429D-407C-A93A-943049AD40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Cover Letter - Client Care and Support Worker.dotx</Template>
  <TotalTime>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Nishant  S1489664</cp:lastModifiedBy>
  <cp:revision>2</cp:revision>
  <cp:lastPrinted>2014-09-16T02:14:00Z</cp:lastPrinted>
  <dcterms:created xsi:type="dcterms:W3CDTF">2024-06-25T16:46:00Z</dcterms:created>
  <dcterms:modified xsi:type="dcterms:W3CDTF">2024-06-25T16:46:00Z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0x010100C162472380414C49BC875F7098F277CB</vt:lpwstr>
  </property>
  <property fmtid="{D5CDD505-2E9C-101B-9397-08002B2CF9AE}" pid="3" name="Order">
    <vt:r8>305200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SIP_Label_24223873-78ff-4686-9930-457a4d381542_Enabled">
    <vt:lpwstr>true</vt:lpwstr>
  </property>
  <property fmtid="{D5CDD505-2E9C-101B-9397-08002B2CF9AE}" pid="8" name="MSIP_Label_24223873-78ff-4686-9930-457a4d381542_SetDate">
    <vt:lpwstr>2023-03-17T03:55:09Z</vt:lpwstr>
  </property>
  <property fmtid="{D5CDD505-2E9C-101B-9397-08002B2CF9AE}" pid="9" name="MSIP_Label_24223873-78ff-4686-9930-457a4d381542_Method">
    <vt:lpwstr>Standard</vt:lpwstr>
  </property>
  <property fmtid="{D5CDD505-2E9C-101B-9397-08002B2CF9AE}" pid="10" name="MSIP_Label_24223873-78ff-4686-9930-457a4d381542_Name">
    <vt:lpwstr>defa4170-0d19-0005-0004-bc88714345d2</vt:lpwstr>
  </property>
  <property fmtid="{D5CDD505-2E9C-101B-9397-08002B2CF9AE}" pid="11" name="MSIP_Label_24223873-78ff-4686-9930-457a4d381542_SiteId">
    <vt:lpwstr>909e9ea4-db38-41d6-aa7e-0a19249acc1e</vt:lpwstr>
  </property>
  <property fmtid="{D5CDD505-2E9C-101B-9397-08002B2CF9AE}" pid="12" name="MSIP_Label_24223873-78ff-4686-9930-457a4d381542_ActionId">
    <vt:lpwstr>fbe61059-f3a9-4909-9c83-24b07266b756</vt:lpwstr>
  </property>
  <property fmtid="{D5CDD505-2E9C-101B-9397-08002B2CF9AE}" pid="13" name="MSIP_Label_24223873-78ff-4686-9930-457a4d381542_ContentBits">
    <vt:lpwstr>0</vt:lpwstr>
  </property>
</Properties>
</file>