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1D7F" w14:textId="77777777" w:rsidR="00F000D4" w:rsidRPr="001858F5" w:rsidRDefault="00094C6D" w:rsidP="00F000D4">
      <w:pPr>
        <w:spacing w:after="0" w:line="240" w:lineRule="auto"/>
        <w:contextualSpacing/>
        <w:rPr>
          <w:rFonts w:ascii="Arial" w:hAnsi="Arial" w:cs="Arial"/>
        </w:rPr>
      </w:pPr>
      <w:r>
        <w:rPr>
          <w:rFonts w:ascii="Arial" w:hAnsi="Arial" w:cs="Arial"/>
        </w:rPr>
        <w:t xml:space="preserve">Nishant </w:t>
      </w:r>
      <w:proofErr w:type="spellStart"/>
      <w:r>
        <w:rPr>
          <w:rFonts w:ascii="Arial" w:hAnsi="Arial" w:cs="Arial"/>
        </w:rPr>
        <w:t>Dougall</w:t>
      </w:r>
      <w:proofErr w:type="spellEnd"/>
    </w:p>
    <w:p w14:paraId="455A66C8" w14:textId="77777777" w:rsidR="00F000D4" w:rsidRPr="001858F5" w:rsidRDefault="006925DC" w:rsidP="00F000D4">
      <w:pPr>
        <w:spacing w:after="0" w:line="240" w:lineRule="auto"/>
        <w:contextualSpacing/>
        <w:rPr>
          <w:rFonts w:ascii="Arial" w:hAnsi="Arial" w:cs="Arial"/>
        </w:rPr>
      </w:pPr>
      <w:r>
        <w:rPr>
          <w:rFonts w:ascii="Arial" w:hAnsi="Arial" w:cs="Arial"/>
        </w:rPr>
        <w:t>Nishantdougall@gmail.com</w:t>
      </w:r>
    </w:p>
    <w:p w14:paraId="3825D1BC" w14:textId="77777777" w:rsidR="00D8773F" w:rsidRPr="001858F5" w:rsidRDefault="006925DC" w:rsidP="00D8773F">
      <w:pPr>
        <w:spacing w:after="0" w:line="240" w:lineRule="auto"/>
        <w:contextualSpacing/>
        <w:rPr>
          <w:rFonts w:ascii="Arial" w:hAnsi="Arial" w:cs="Arial"/>
        </w:rPr>
      </w:pPr>
      <w:r>
        <w:rPr>
          <w:rFonts w:ascii="Arial" w:hAnsi="Arial" w:cs="Arial"/>
        </w:rPr>
        <w:t>0412202666</w:t>
      </w:r>
    </w:p>
    <w:p w14:paraId="1DEBF34A" w14:textId="77777777" w:rsidR="00B1249F" w:rsidRPr="00B1249F" w:rsidRDefault="00B1249F" w:rsidP="00B1249F">
      <w:pPr>
        <w:spacing w:after="0"/>
        <w:rPr>
          <w:rFonts w:ascii="Arial" w:hAnsi="Arial" w:cs="Arial"/>
          <w:bCs/>
        </w:rPr>
      </w:pPr>
    </w:p>
    <w:p w14:paraId="7FE11720" w14:textId="77777777" w:rsidR="00B1249F" w:rsidRPr="00B1249F" w:rsidRDefault="00B1249F" w:rsidP="00B1249F">
      <w:pPr>
        <w:spacing w:after="0"/>
        <w:rPr>
          <w:rFonts w:ascii="Arial" w:hAnsi="Arial" w:cs="Arial"/>
          <w:bCs/>
        </w:rPr>
      </w:pPr>
      <w:r w:rsidRPr="00B1249F">
        <w:rPr>
          <w:rFonts w:ascii="Arial" w:hAnsi="Arial" w:cs="Arial"/>
          <w:b/>
          <w:bCs/>
        </w:rPr>
        <w:t>11/02/2024</w:t>
      </w:r>
    </w:p>
    <w:p w14:paraId="79411E22" w14:textId="77777777" w:rsidR="00B1249F" w:rsidRPr="00B1249F" w:rsidRDefault="00B1249F" w:rsidP="00B1249F">
      <w:pPr>
        <w:spacing w:after="0"/>
        <w:rPr>
          <w:rFonts w:ascii="Arial" w:hAnsi="Arial" w:cs="Arial"/>
          <w:bCs/>
        </w:rPr>
      </w:pPr>
    </w:p>
    <w:p w14:paraId="522DF3C3" w14:textId="3CA001CD" w:rsidR="00B1249F" w:rsidRPr="00B1249F" w:rsidRDefault="00997B75" w:rsidP="00B1249F">
      <w:pPr>
        <w:spacing w:after="0"/>
        <w:rPr>
          <w:rFonts w:ascii="Arial" w:hAnsi="Arial" w:cs="Arial"/>
          <w:bCs/>
        </w:rPr>
      </w:pPr>
      <w:r>
        <w:rPr>
          <w:rFonts w:ascii="Arial" w:hAnsi="Arial" w:cs="Arial"/>
          <w:bCs/>
        </w:rPr>
        <w:t xml:space="preserve">Attn: </w:t>
      </w:r>
      <w:r w:rsidR="00EB5794" w:rsidRPr="00EB5794">
        <w:rPr>
          <w:rFonts w:ascii="Arial" w:hAnsi="Arial" w:cs="Arial"/>
          <w:bCs/>
        </w:rPr>
        <w:t>Nic Robinson-Griffith</w:t>
      </w:r>
    </w:p>
    <w:p w14:paraId="0F8BF74A" w14:textId="77777777" w:rsidR="00F2356C" w:rsidRDefault="00F2356C" w:rsidP="00B1249F">
      <w:pPr>
        <w:spacing w:after="0"/>
        <w:rPr>
          <w:rFonts w:ascii="Arial" w:hAnsi="Arial" w:cs="Arial"/>
          <w:bCs/>
        </w:rPr>
      </w:pPr>
      <w:r w:rsidRPr="00F2356C">
        <w:rPr>
          <w:rFonts w:ascii="Arial" w:hAnsi="Arial" w:cs="Arial"/>
          <w:bCs/>
        </w:rPr>
        <w:t>Acting Manager Therapeutic Services</w:t>
      </w:r>
      <w:r w:rsidRPr="00F2356C">
        <w:rPr>
          <w:rFonts w:ascii="Arial" w:hAnsi="Arial" w:cs="Arial"/>
          <w:bCs/>
        </w:rPr>
        <w:t xml:space="preserve"> </w:t>
      </w:r>
    </w:p>
    <w:p w14:paraId="7B398FFA" w14:textId="66DEE1DE" w:rsidR="00B1249F" w:rsidRPr="00B1249F" w:rsidRDefault="00B1249F" w:rsidP="00B1249F">
      <w:pPr>
        <w:spacing w:after="0"/>
        <w:rPr>
          <w:rFonts w:ascii="Arial" w:hAnsi="Arial" w:cs="Arial"/>
          <w:bCs/>
        </w:rPr>
      </w:pPr>
      <w:r w:rsidRPr="00B1249F">
        <w:rPr>
          <w:rFonts w:ascii="Arial" w:hAnsi="Arial" w:cs="Arial"/>
          <w:bCs/>
        </w:rPr>
        <w:t>Thorne Harbour Health</w:t>
      </w:r>
    </w:p>
    <w:p w14:paraId="1882FB2E" w14:textId="77777777" w:rsidR="00B1249F" w:rsidRPr="00B1249F" w:rsidRDefault="00B1249F" w:rsidP="00B1249F">
      <w:pPr>
        <w:spacing w:after="0"/>
        <w:rPr>
          <w:rFonts w:ascii="Arial" w:hAnsi="Arial" w:cs="Arial"/>
          <w:bCs/>
        </w:rPr>
      </w:pPr>
    </w:p>
    <w:p w14:paraId="1ECDCF77" w14:textId="77777777" w:rsidR="00F2356C" w:rsidRPr="00F2356C" w:rsidRDefault="00F2356C" w:rsidP="00F2356C">
      <w:pPr>
        <w:spacing w:after="0"/>
        <w:rPr>
          <w:rFonts w:ascii="Arial" w:hAnsi="Arial" w:cs="Arial"/>
          <w:bCs/>
        </w:rPr>
      </w:pPr>
      <w:r w:rsidRPr="00F2356C">
        <w:rPr>
          <w:rFonts w:ascii="Arial" w:hAnsi="Arial" w:cs="Arial"/>
          <w:bCs/>
        </w:rPr>
        <w:t>Dear Mr. Robinson-Griffith,</w:t>
      </w:r>
    </w:p>
    <w:p w14:paraId="589CDCD3" w14:textId="77777777" w:rsidR="00F2356C" w:rsidRPr="00F2356C" w:rsidRDefault="00F2356C" w:rsidP="00F2356C">
      <w:pPr>
        <w:spacing w:after="0"/>
        <w:rPr>
          <w:rFonts w:ascii="Arial" w:hAnsi="Arial" w:cs="Arial"/>
          <w:bCs/>
        </w:rPr>
      </w:pPr>
    </w:p>
    <w:p w14:paraId="14D06744" w14:textId="77777777" w:rsidR="00F2356C" w:rsidRPr="00F2356C" w:rsidRDefault="00F2356C" w:rsidP="00F2356C">
      <w:pPr>
        <w:spacing w:after="0"/>
        <w:rPr>
          <w:rFonts w:ascii="Arial" w:hAnsi="Arial" w:cs="Arial"/>
          <w:bCs/>
        </w:rPr>
      </w:pPr>
      <w:r w:rsidRPr="00F2356C">
        <w:rPr>
          <w:rFonts w:ascii="Arial" w:hAnsi="Arial" w:cs="Arial"/>
          <w:bCs/>
        </w:rPr>
        <w:t xml:space="preserve">I'm writing to apply for the LGBTIQ+ Specialist Lived/Living Experience (Peer) Worker position in your organization. After reviewing the key selection criteria, I'm confident that I'm a strong candidate for the role. </w:t>
      </w:r>
    </w:p>
    <w:p w14:paraId="1A1662AA" w14:textId="77777777" w:rsidR="00F2356C" w:rsidRPr="00F2356C" w:rsidRDefault="00F2356C" w:rsidP="00F2356C">
      <w:pPr>
        <w:spacing w:after="0"/>
        <w:rPr>
          <w:rFonts w:ascii="Arial" w:hAnsi="Arial" w:cs="Arial"/>
          <w:bCs/>
        </w:rPr>
      </w:pPr>
    </w:p>
    <w:p w14:paraId="412E2641" w14:textId="77777777" w:rsidR="00F2356C" w:rsidRDefault="00F2356C" w:rsidP="00F2356C">
      <w:pPr>
        <w:spacing w:after="0"/>
        <w:rPr>
          <w:rFonts w:ascii="Arial" w:hAnsi="Arial" w:cs="Arial"/>
          <w:bCs/>
        </w:rPr>
      </w:pPr>
      <w:r w:rsidRPr="00F2356C">
        <w:rPr>
          <w:rFonts w:ascii="Arial" w:hAnsi="Arial" w:cs="Arial"/>
          <w:bCs/>
        </w:rPr>
        <w:t xml:space="preserve">I have eight years of experience working in the corporate sector and four years of experience in community services. I'm a Diploma of Community Services graduate and well-versed in the principles of empowerment, inclusivity, and social justice. </w:t>
      </w:r>
    </w:p>
    <w:p w14:paraId="65B0A8B1" w14:textId="77777777" w:rsidR="00F2356C" w:rsidRDefault="00F2356C" w:rsidP="00F2356C">
      <w:pPr>
        <w:spacing w:after="0"/>
        <w:rPr>
          <w:rFonts w:ascii="Arial" w:hAnsi="Arial" w:cs="Arial"/>
          <w:bCs/>
        </w:rPr>
      </w:pPr>
    </w:p>
    <w:p w14:paraId="67D3C7C2" w14:textId="01A05C66" w:rsidR="00F2356C" w:rsidRPr="00F2356C" w:rsidRDefault="00F2356C" w:rsidP="00F2356C">
      <w:pPr>
        <w:spacing w:after="0"/>
        <w:rPr>
          <w:rFonts w:ascii="Arial" w:hAnsi="Arial" w:cs="Arial"/>
          <w:bCs/>
        </w:rPr>
      </w:pPr>
      <w:r w:rsidRPr="00F2356C">
        <w:rPr>
          <w:rFonts w:ascii="Arial" w:hAnsi="Arial" w:cs="Arial"/>
          <w:bCs/>
        </w:rPr>
        <w:t>I'm queer, neuro-diverse, gender</w:t>
      </w:r>
      <w:r>
        <w:rPr>
          <w:rFonts w:ascii="Arial" w:hAnsi="Arial" w:cs="Arial"/>
          <w:bCs/>
        </w:rPr>
        <w:t>-</w:t>
      </w:r>
      <w:r w:rsidRPr="00F2356C">
        <w:rPr>
          <w:rFonts w:ascii="Arial" w:hAnsi="Arial" w:cs="Arial"/>
          <w:bCs/>
        </w:rPr>
        <w:t xml:space="preserve">diverse, a person of </w:t>
      </w:r>
      <w:proofErr w:type="spellStart"/>
      <w:r w:rsidRPr="00F2356C">
        <w:rPr>
          <w:rFonts w:ascii="Arial" w:hAnsi="Arial" w:cs="Arial"/>
          <w:bCs/>
        </w:rPr>
        <w:t>color</w:t>
      </w:r>
      <w:proofErr w:type="spellEnd"/>
      <w:r w:rsidRPr="00F2356C">
        <w:rPr>
          <w:rFonts w:ascii="Arial" w:hAnsi="Arial" w:cs="Arial"/>
          <w:bCs/>
        </w:rPr>
        <w:t xml:space="preserve">, and have lived experience of psychosocial disability, stigmatization, shame, discrimination, and intersectionality. This has given me a deep understanding of the unique challenges faced by the LGBTIQ+ community, and I </w:t>
      </w:r>
      <w:r>
        <w:rPr>
          <w:rFonts w:ascii="Arial" w:hAnsi="Arial" w:cs="Arial"/>
          <w:bCs/>
        </w:rPr>
        <w:t>would love to use</w:t>
      </w:r>
      <w:r w:rsidRPr="00F2356C">
        <w:rPr>
          <w:rFonts w:ascii="Arial" w:hAnsi="Arial" w:cs="Arial"/>
          <w:bCs/>
        </w:rPr>
        <w:t xml:space="preserve"> this knowledge to help others.</w:t>
      </w:r>
    </w:p>
    <w:p w14:paraId="42A33990" w14:textId="77777777" w:rsidR="00F2356C" w:rsidRPr="00F2356C" w:rsidRDefault="00F2356C" w:rsidP="00F2356C">
      <w:pPr>
        <w:spacing w:after="0"/>
        <w:rPr>
          <w:rFonts w:ascii="Arial" w:hAnsi="Arial" w:cs="Arial"/>
          <w:bCs/>
        </w:rPr>
      </w:pPr>
    </w:p>
    <w:p w14:paraId="0AE42C39" w14:textId="4624C1C3" w:rsidR="00F2356C" w:rsidRPr="00F2356C" w:rsidRDefault="00F2356C" w:rsidP="00F2356C">
      <w:pPr>
        <w:spacing w:after="0"/>
        <w:rPr>
          <w:rFonts w:ascii="Arial" w:hAnsi="Arial" w:cs="Arial"/>
          <w:bCs/>
        </w:rPr>
      </w:pPr>
      <w:r w:rsidRPr="00F2356C">
        <w:rPr>
          <w:rFonts w:ascii="Arial" w:hAnsi="Arial" w:cs="Arial"/>
          <w:bCs/>
        </w:rPr>
        <w:t xml:space="preserve">I've volunteered at Thorne Harbour Health </w:t>
      </w:r>
      <w:r>
        <w:rPr>
          <w:rFonts w:ascii="Arial" w:hAnsi="Arial" w:cs="Arial"/>
          <w:bCs/>
        </w:rPr>
        <w:t xml:space="preserve"> in a variety of roles, </w:t>
      </w:r>
      <w:r w:rsidRPr="00F2356C">
        <w:rPr>
          <w:rFonts w:ascii="Arial" w:hAnsi="Arial" w:cs="Arial"/>
          <w:bCs/>
        </w:rPr>
        <w:t xml:space="preserve">and provided emergency aid and advocacy services to individuals in crisis at Diamond Valley </w:t>
      </w:r>
      <w:r>
        <w:rPr>
          <w:rFonts w:ascii="Arial" w:hAnsi="Arial" w:cs="Arial"/>
          <w:bCs/>
        </w:rPr>
        <w:t xml:space="preserve">Community </w:t>
      </w:r>
      <w:r w:rsidRPr="00F2356C">
        <w:rPr>
          <w:rFonts w:ascii="Arial" w:hAnsi="Arial" w:cs="Arial"/>
          <w:bCs/>
        </w:rPr>
        <w:t>Support. Through these experiences, I've developed exceptional interpersonal skills, and I can build trust, establish rapport, and maintain compassionate and supportive relationships with clients. I'm empathetic and non-judgmental, and I offer active listening and support to individuals experiencing mental health challenges within the LGBTIQ+ community.</w:t>
      </w:r>
    </w:p>
    <w:p w14:paraId="6E813130" w14:textId="77777777" w:rsidR="00F2356C" w:rsidRPr="00F2356C" w:rsidRDefault="00F2356C" w:rsidP="00F2356C">
      <w:pPr>
        <w:spacing w:after="0"/>
        <w:rPr>
          <w:rFonts w:ascii="Arial" w:hAnsi="Arial" w:cs="Arial"/>
          <w:bCs/>
        </w:rPr>
      </w:pPr>
    </w:p>
    <w:p w14:paraId="6D48FE43" w14:textId="77777777" w:rsidR="00F2356C" w:rsidRPr="00F2356C" w:rsidRDefault="00F2356C" w:rsidP="00F2356C">
      <w:pPr>
        <w:spacing w:after="0"/>
        <w:rPr>
          <w:rFonts w:ascii="Arial" w:hAnsi="Arial" w:cs="Arial"/>
          <w:bCs/>
        </w:rPr>
      </w:pPr>
      <w:r w:rsidRPr="00F2356C">
        <w:rPr>
          <w:rFonts w:ascii="Arial" w:hAnsi="Arial" w:cs="Arial"/>
          <w:bCs/>
        </w:rPr>
        <w:t>As a classic Capricorn, I'm hardworking, rational, and constructive. I'm adaptable to changing situations, can handle several concurrent tasks, and I'm a quick learner. I excel in roles requiring strong interpersonal skills, and my knowledge of community resources and services for the LGBTIQ+ community will allow me to provide valuable advocacy and peer support.</w:t>
      </w:r>
    </w:p>
    <w:p w14:paraId="244F4C0C" w14:textId="77777777" w:rsidR="00F2356C" w:rsidRPr="00F2356C" w:rsidRDefault="00F2356C" w:rsidP="00F2356C">
      <w:pPr>
        <w:spacing w:after="0"/>
        <w:rPr>
          <w:rFonts w:ascii="Arial" w:hAnsi="Arial" w:cs="Arial"/>
          <w:bCs/>
        </w:rPr>
      </w:pPr>
    </w:p>
    <w:p w14:paraId="11253E01" w14:textId="77777777" w:rsidR="00F2356C" w:rsidRPr="00F2356C" w:rsidRDefault="00F2356C" w:rsidP="00F2356C">
      <w:pPr>
        <w:spacing w:after="0"/>
        <w:rPr>
          <w:rFonts w:ascii="Arial" w:hAnsi="Arial" w:cs="Arial"/>
          <w:bCs/>
        </w:rPr>
      </w:pPr>
      <w:r w:rsidRPr="00F2356C">
        <w:rPr>
          <w:rFonts w:ascii="Arial" w:hAnsi="Arial" w:cs="Arial"/>
          <w:bCs/>
        </w:rPr>
        <w:t>Growing up in a small country town and being queer was tough. But the silver lining is that I'm now resilient and refuse to accept stigmatization, judgment, and discrimination of any kind towards any cohort. I'm deeply committed to mental health and wellbeing.</w:t>
      </w:r>
    </w:p>
    <w:p w14:paraId="5CC87771" w14:textId="77777777" w:rsidR="00F2356C" w:rsidRPr="00F2356C" w:rsidRDefault="00F2356C" w:rsidP="00F2356C">
      <w:pPr>
        <w:spacing w:after="0"/>
        <w:rPr>
          <w:rFonts w:ascii="Arial" w:hAnsi="Arial" w:cs="Arial"/>
          <w:bCs/>
        </w:rPr>
      </w:pPr>
    </w:p>
    <w:p w14:paraId="119B040B" w14:textId="77777777" w:rsidR="00F2356C" w:rsidRPr="00F2356C" w:rsidRDefault="00F2356C" w:rsidP="00F2356C">
      <w:pPr>
        <w:spacing w:after="0"/>
        <w:rPr>
          <w:rFonts w:ascii="Arial" w:hAnsi="Arial" w:cs="Arial"/>
          <w:bCs/>
        </w:rPr>
      </w:pPr>
      <w:r w:rsidRPr="00F2356C">
        <w:rPr>
          <w:rFonts w:ascii="Arial" w:hAnsi="Arial" w:cs="Arial"/>
          <w:bCs/>
        </w:rPr>
        <w:t xml:space="preserve">Thank you for considering my application. I hope to hear from you soon and </w:t>
      </w:r>
      <w:proofErr w:type="gramStart"/>
      <w:r w:rsidRPr="00F2356C">
        <w:rPr>
          <w:rFonts w:ascii="Arial" w:hAnsi="Arial" w:cs="Arial"/>
          <w:bCs/>
        </w:rPr>
        <w:t>have the opportunity to</w:t>
      </w:r>
      <w:proofErr w:type="gramEnd"/>
      <w:r w:rsidRPr="00F2356C">
        <w:rPr>
          <w:rFonts w:ascii="Arial" w:hAnsi="Arial" w:cs="Arial"/>
          <w:bCs/>
        </w:rPr>
        <w:t xml:space="preserve"> interview, proving that I'm an ideal candidate for this role.</w:t>
      </w:r>
    </w:p>
    <w:p w14:paraId="02F6D33F" w14:textId="77777777" w:rsidR="00F2356C" w:rsidRPr="00F2356C" w:rsidRDefault="00F2356C" w:rsidP="00F2356C">
      <w:pPr>
        <w:spacing w:after="0"/>
        <w:rPr>
          <w:rFonts w:ascii="Arial" w:hAnsi="Arial" w:cs="Arial"/>
          <w:bCs/>
        </w:rPr>
      </w:pPr>
    </w:p>
    <w:p w14:paraId="5212C2AC" w14:textId="77777777" w:rsidR="00F2356C" w:rsidRPr="00F2356C" w:rsidRDefault="00F2356C" w:rsidP="00F2356C">
      <w:pPr>
        <w:spacing w:after="0"/>
        <w:rPr>
          <w:rFonts w:ascii="Arial" w:hAnsi="Arial" w:cs="Arial"/>
          <w:bCs/>
        </w:rPr>
      </w:pPr>
      <w:r w:rsidRPr="00F2356C">
        <w:rPr>
          <w:rFonts w:ascii="Arial" w:hAnsi="Arial" w:cs="Arial"/>
          <w:bCs/>
        </w:rPr>
        <w:t>Yours sincerely,</w:t>
      </w:r>
    </w:p>
    <w:p w14:paraId="34C30F76" w14:textId="77777777" w:rsidR="00F2356C" w:rsidRPr="00F2356C" w:rsidRDefault="00F2356C" w:rsidP="00F2356C">
      <w:pPr>
        <w:spacing w:after="0"/>
        <w:rPr>
          <w:rFonts w:ascii="Arial" w:hAnsi="Arial" w:cs="Arial"/>
          <w:bCs/>
        </w:rPr>
      </w:pPr>
    </w:p>
    <w:p w14:paraId="0F2BE7F9" w14:textId="3A34FD95" w:rsidR="00900221" w:rsidRPr="001858F5" w:rsidRDefault="00F2356C" w:rsidP="00F2356C">
      <w:pPr>
        <w:spacing w:after="0"/>
        <w:rPr>
          <w:rFonts w:ascii="Arial" w:hAnsi="Arial" w:cs="Arial"/>
        </w:rPr>
      </w:pPr>
      <w:r w:rsidRPr="00F2356C">
        <w:rPr>
          <w:rFonts w:ascii="Arial" w:hAnsi="Arial" w:cs="Arial"/>
          <w:bCs/>
        </w:rPr>
        <w:t xml:space="preserve">Nishant </w:t>
      </w:r>
      <w:proofErr w:type="spellStart"/>
      <w:r w:rsidRPr="00F2356C">
        <w:rPr>
          <w:rFonts w:ascii="Arial" w:hAnsi="Arial" w:cs="Arial"/>
          <w:bCs/>
        </w:rPr>
        <w:t>Dougall</w:t>
      </w:r>
      <w:proofErr w:type="spellEnd"/>
      <w:r w:rsidRPr="00F2356C">
        <w:rPr>
          <w:rFonts w:ascii="Arial" w:hAnsi="Arial" w:cs="Arial"/>
          <w:bCs/>
        </w:rPr>
        <w:t xml:space="preserve">.                                                                                   </w:t>
      </w:r>
    </w:p>
    <w:sectPr w:rsidR="00900221" w:rsidRPr="001858F5" w:rsidSect="00C76809">
      <w:footerReference w:type="default" r:id="rId10"/>
      <w:headerReference w:type="first" r:id="rId11"/>
      <w:pgSz w:w="11906" w:h="16838"/>
      <w:pgMar w:top="709" w:right="566" w:bottom="1440" w:left="851" w:header="284" w:footer="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060D5" w14:textId="77777777" w:rsidR="00C76809" w:rsidRDefault="00C76809" w:rsidP="00232805">
      <w:pPr>
        <w:spacing w:after="0" w:line="240" w:lineRule="auto"/>
      </w:pPr>
      <w:r>
        <w:separator/>
      </w:r>
    </w:p>
  </w:endnote>
  <w:endnote w:type="continuationSeparator" w:id="0">
    <w:p w14:paraId="6653F77F" w14:textId="77777777" w:rsidR="00C76809" w:rsidRDefault="00C76809" w:rsidP="00232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04D35" w14:textId="77777777" w:rsidR="00232805" w:rsidRPr="00232805" w:rsidRDefault="00F80FE5" w:rsidP="00C31F27">
    <w:pPr>
      <w:spacing w:after="0" w:line="240" w:lineRule="auto"/>
      <w:contextualSpacing/>
      <w:rPr>
        <w:sz w:val="16"/>
        <w:szCs w:val="16"/>
      </w:rPr>
    </w:pPr>
    <w:r>
      <w:rPr>
        <w:b/>
        <w:sz w:val="16"/>
        <w:szCs w:val="16"/>
      </w:rPr>
      <w:br/>
    </w:r>
    <w:r w:rsidR="00232805" w:rsidRPr="001540B5">
      <w:rPr>
        <w:sz w:val="16"/>
        <w:szCs w:val="16"/>
      </w:rPr>
      <w:t xml:space="preserve">©CEAV Inc ABN: </w:t>
    </w:r>
    <w:r w:rsidR="00232805">
      <w:rPr>
        <w:sz w:val="16"/>
        <w:szCs w:val="16"/>
      </w:rPr>
      <w:t>80 549 485 560   NFP: A0013239A</w:t>
    </w:r>
  </w:p>
  <w:p w14:paraId="3DBEB675" w14:textId="77777777" w:rsidR="00FB4FFC" w:rsidRDefault="00FB4F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A4FB3" w14:textId="77777777" w:rsidR="00C76809" w:rsidRDefault="00C76809" w:rsidP="00232805">
      <w:pPr>
        <w:spacing w:after="0" w:line="240" w:lineRule="auto"/>
      </w:pPr>
      <w:r>
        <w:separator/>
      </w:r>
    </w:p>
  </w:footnote>
  <w:footnote w:type="continuationSeparator" w:id="0">
    <w:p w14:paraId="13D10B5B" w14:textId="77777777" w:rsidR="00C76809" w:rsidRDefault="00C76809" w:rsidP="00232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AF39F" w14:textId="77777777" w:rsidR="00F95515" w:rsidRPr="00056048" w:rsidRDefault="00C31F27" w:rsidP="00056048">
    <w:pPr>
      <w:pStyle w:val="Header"/>
    </w:pPr>
    <w:r w:rsidRPr="0005604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189D"/>
    <w:multiLevelType w:val="hybridMultilevel"/>
    <w:tmpl w:val="CDEC5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E422AD"/>
    <w:multiLevelType w:val="multilevel"/>
    <w:tmpl w:val="2168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95F1F"/>
    <w:multiLevelType w:val="hybridMultilevel"/>
    <w:tmpl w:val="AEBE5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EF21E8"/>
    <w:multiLevelType w:val="hybridMultilevel"/>
    <w:tmpl w:val="E076C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327DAE"/>
    <w:multiLevelType w:val="hybridMultilevel"/>
    <w:tmpl w:val="9F5C0182"/>
    <w:lvl w:ilvl="0" w:tplc="5C7805AC">
      <w:numFmt w:val="bullet"/>
      <w:lvlText w:val=""/>
      <w:lvlJc w:val="left"/>
      <w:pPr>
        <w:ind w:left="720" w:hanging="360"/>
      </w:pPr>
      <w:rPr>
        <w:rFonts w:ascii="Wingdings" w:eastAsiaTheme="minorEastAsia"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520FD2"/>
    <w:multiLevelType w:val="hybridMultilevel"/>
    <w:tmpl w:val="28DE2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6D03ED"/>
    <w:multiLevelType w:val="hybridMultilevel"/>
    <w:tmpl w:val="9B4AEBC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D83825"/>
    <w:multiLevelType w:val="hybridMultilevel"/>
    <w:tmpl w:val="3C921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E109E2"/>
    <w:multiLevelType w:val="hybridMultilevel"/>
    <w:tmpl w:val="5C1284BA"/>
    <w:lvl w:ilvl="0" w:tplc="2392DC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84876972">
    <w:abstractNumId w:val="3"/>
  </w:num>
  <w:num w:numId="2" w16cid:durableId="966669564">
    <w:abstractNumId w:val="6"/>
  </w:num>
  <w:num w:numId="3" w16cid:durableId="1349598772">
    <w:abstractNumId w:val="4"/>
  </w:num>
  <w:num w:numId="4" w16cid:durableId="1660689052">
    <w:abstractNumId w:val="8"/>
  </w:num>
  <w:num w:numId="5" w16cid:durableId="372267218">
    <w:abstractNumId w:val="0"/>
  </w:num>
  <w:num w:numId="6" w16cid:durableId="1945189527">
    <w:abstractNumId w:val="2"/>
  </w:num>
  <w:num w:numId="7" w16cid:durableId="103236397">
    <w:abstractNumId w:val="5"/>
  </w:num>
  <w:num w:numId="8" w16cid:durableId="1090006551">
    <w:abstractNumId w:val="7"/>
  </w:num>
  <w:num w:numId="9" w16cid:durableId="186397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75"/>
    <w:rsid w:val="000077E6"/>
    <w:rsid w:val="00025821"/>
    <w:rsid w:val="00026D5C"/>
    <w:rsid w:val="00027F2B"/>
    <w:rsid w:val="00051887"/>
    <w:rsid w:val="00053FDB"/>
    <w:rsid w:val="00055ADA"/>
    <w:rsid w:val="00056048"/>
    <w:rsid w:val="00094C6D"/>
    <w:rsid w:val="00096585"/>
    <w:rsid w:val="000A6DC2"/>
    <w:rsid w:val="000E46C3"/>
    <w:rsid w:val="00107959"/>
    <w:rsid w:val="00107D28"/>
    <w:rsid w:val="001108F0"/>
    <w:rsid w:val="00124F5E"/>
    <w:rsid w:val="001555FF"/>
    <w:rsid w:val="001858F5"/>
    <w:rsid w:val="00187938"/>
    <w:rsid w:val="00187B74"/>
    <w:rsid w:val="0019699B"/>
    <w:rsid w:val="001C04B5"/>
    <w:rsid w:val="001C35C9"/>
    <w:rsid w:val="001D03D9"/>
    <w:rsid w:val="001E1B08"/>
    <w:rsid w:val="001E3B4E"/>
    <w:rsid w:val="001E412E"/>
    <w:rsid w:val="001F61E8"/>
    <w:rsid w:val="001F6C88"/>
    <w:rsid w:val="002220FB"/>
    <w:rsid w:val="00223FE7"/>
    <w:rsid w:val="00232805"/>
    <w:rsid w:val="00234661"/>
    <w:rsid w:val="00244548"/>
    <w:rsid w:val="00255A09"/>
    <w:rsid w:val="00256646"/>
    <w:rsid w:val="0027431A"/>
    <w:rsid w:val="00283992"/>
    <w:rsid w:val="002A6135"/>
    <w:rsid w:val="002D6EA2"/>
    <w:rsid w:val="002E5346"/>
    <w:rsid w:val="00305D48"/>
    <w:rsid w:val="003128BD"/>
    <w:rsid w:val="00314217"/>
    <w:rsid w:val="003164E0"/>
    <w:rsid w:val="00321EB9"/>
    <w:rsid w:val="0033026D"/>
    <w:rsid w:val="0034369A"/>
    <w:rsid w:val="00354E05"/>
    <w:rsid w:val="00381B0F"/>
    <w:rsid w:val="003D4F2B"/>
    <w:rsid w:val="003E49A4"/>
    <w:rsid w:val="003F3052"/>
    <w:rsid w:val="003F5EBE"/>
    <w:rsid w:val="0043728E"/>
    <w:rsid w:val="00452EBF"/>
    <w:rsid w:val="004570A0"/>
    <w:rsid w:val="004838C9"/>
    <w:rsid w:val="004C0FA2"/>
    <w:rsid w:val="004C3F8C"/>
    <w:rsid w:val="004D211E"/>
    <w:rsid w:val="004D4460"/>
    <w:rsid w:val="004E0F37"/>
    <w:rsid w:val="004F5A55"/>
    <w:rsid w:val="00500C2F"/>
    <w:rsid w:val="00511909"/>
    <w:rsid w:val="00517DA0"/>
    <w:rsid w:val="005233A1"/>
    <w:rsid w:val="00540E8F"/>
    <w:rsid w:val="00544CF9"/>
    <w:rsid w:val="005518BD"/>
    <w:rsid w:val="005944F1"/>
    <w:rsid w:val="005A76ED"/>
    <w:rsid w:val="005B11D4"/>
    <w:rsid w:val="005C762F"/>
    <w:rsid w:val="005D1E35"/>
    <w:rsid w:val="005E2721"/>
    <w:rsid w:val="005E3B59"/>
    <w:rsid w:val="005E52E6"/>
    <w:rsid w:val="005E5C02"/>
    <w:rsid w:val="005F6AA3"/>
    <w:rsid w:val="00603DB3"/>
    <w:rsid w:val="00634669"/>
    <w:rsid w:val="00642AFA"/>
    <w:rsid w:val="00642C23"/>
    <w:rsid w:val="00650C82"/>
    <w:rsid w:val="00656399"/>
    <w:rsid w:val="00656669"/>
    <w:rsid w:val="0066185F"/>
    <w:rsid w:val="00667F38"/>
    <w:rsid w:val="006925DC"/>
    <w:rsid w:val="006D236D"/>
    <w:rsid w:val="006D7EE6"/>
    <w:rsid w:val="006E7A82"/>
    <w:rsid w:val="00706054"/>
    <w:rsid w:val="00767B40"/>
    <w:rsid w:val="00770B55"/>
    <w:rsid w:val="0078299F"/>
    <w:rsid w:val="00784C49"/>
    <w:rsid w:val="0078648C"/>
    <w:rsid w:val="0079460A"/>
    <w:rsid w:val="007B0D5A"/>
    <w:rsid w:val="007C0409"/>
    <w:rsid w:val="007C076E"/>
    <w:rsid w:val="007D2F5E"/>
    <w:rsid w:val="007E12EE"/>
    <w:rsid w:val="007E755D"/>
    <w:rsid w:val="007F13D5"/>
    <w:rsid w:val="007F5FD3"/>
    <w:rsid w:val="007F6BA8"/>
    <w:rsid w:val="00802288"/>
    <w:rsid w:val="00817045"/>
    <w:rsid w:val="008363C4"/>
    <w:rsid w:val="008431CB"/>
    <w:rsid w:val="00854290"/>
    <w:rsid w:val="00856B15"/>
    <w:rsid w:val="0086419E"/>
    <w:rsid w:val="0087740B"/>
    <w:rsid w:val="008860C4"/>
    <w:rsid w:val="00891F9B"/>
    <w:rsid w:val="00895107"/>
    <w:rsid w:val="008A3564"/>
    <w:rsid w:val="008E3C7E"/>
    <w:rsid w:val="008F3CC8"/>
    <w:rsid w:val="008F6D74"/>
    <w:rsid w:val="00900221"/>
    <w:rsid w:val="009313CC"/>
    <w:rsid w:val="00963698"/>
    <w:rsid w:val="0097623F"/>
    <w:rsid w:val="0098154C"/>
    <w:rsid w:val="00981B1D"/>
    <w:rsid w:val="00997B75"/>
    <w:rsid w:val="009A6EE1"/>
    <w:rsid w:val="009D1052"/>
    <w:rsid w:val="00A15A2E"/>
    <w:rsid w:val="00A24F2B"/>
    <w:rsid w:val="00A4207A"/>
    <w:rsid w:val="00A460E6"/>
    <w:rsid w:val="00A56AEE"/>
    <w:rsid w:val="00A63009"/>
    <w:rsid w:val="00A7144D"/>
    <w:rsid w:val="00A8216A"/>
    <w:rsid w:val="00A87C91"/>
    <w:rsid w:val="00A94180"/>
    <w:rsid w:val="00A94A73"/>
    <w:rsid w:val="00AA5657"/>
    <w:rsid w:val="00AB576A"/>
    <w:rsid w:val="00AC2688"/>
    <w:rsid w:val="00AE457E"/>
    <w:rsid w:val="00AF055C"/>
    <w:rsid w:val="00AF3A62"/>
    <w:rsid w:val="00B1249F"/>
    <w:rsid w:val="00B824A8"/>
    <w:rsid w:val="00B872BC"/>
    <w:rsid w:val="00B959C2"/>
    <w:rsid w:val="00B9633D"/>
    <w:rsid w:val="00BC28FB"/>
    <w:rsid w:val="00BC5A5D"/>
    <w:rsid w:val="00C00258"/>
    <w:rsid w:val="00C051EE"/>
    <w:rsid w:val="00C11A7E"/>
    <w:rsid w:val="00C14F15"/>
    <w:rsid w:val="00C24BE5"/>
    <w:rsid w:val="00C31F27"/>
    <w:rsid w:val="00C67AD5"/>
    <w:rsid w:val="00C7016F"/>
    <w:rsid w:val="00C714B3"/>
    <w:rsid w:val="00C76809"/>
    <w:rsid w:val="00C8691E"/>
    <w:rsid w:val="00C918EF"/>
    <w:rsid w:val="00C95241"/>
    <w:rsid w:val="00CC1EB9"/>
    <w:rsid w:val="00CD6895"/>
    <w:rsid w:val="00CF2F51"/>
    <w:rsid w:val="00D013DF"/>
    <w:rsid w:val="00D04031"/>
    <w:rsid w:val="00D427E6"/>
    <w:rsid w:val="00D5648D"/>
    <w:rsid w:val="00D65FB2"/>
    <w:rsid w:val="00D74C12"/>
    <w:rsid w:val="00D75EFF"/>
    <w:rsid w:val="00D8773F"/>
    <w:rsid w:val="00DA1595"/>
    <w:rsid w:val="00DC323B"/>
    <w:rsid w:val="00E00C5E"/>
    <w:rsid w:val="00E0288D"/>
    <w:rsid w:val="00E17044"/>
    <w:rsid w:val="00E176F4"/>
    <w:rsid w:val="00E40554"/>
    <w:rsid w:val="00E475C6"/>
    <w:rsid w:val="00E80DAC"/>
    <w:rsid w:val="00E948CC"/>
    <w:rsid w:val="00EB153B"/>
    <w:rsid w:val="00EB437E"/>
    <w:rsid w:val="00EB5794"/>
    <w:rsid w:val="00EB6F15"/>
    <w:rsid w:val="00ED2573"/>
    <w:rsid w:val="00EE4506"/>
    <w:rsid w:val="00EE7D04"/>
    <w:rsid w:val="00EF537C"/>
    <w:rsid w:val="00F000D4"/>
    <w:rsid w:val="00F066F1"/>
    <w:rsid w:val="00F10A43"/>
    <w:rsid w:val="00F2356C"/>
    <w:rsid w:val="00F25C69"/>
    <w:rsid w:val="00F3161C"/>
    <w:rsid w:val="00F43673"/>
    <w:rsid w:val="00F60D4E"/>
    <w:rsid w:val="00F64C30"/>
    <w:rsid w:val="00F80FE5"/>
    <w:rsid w:val="00F83C12"/>
    <w:rsid w:val="00F93CFE"/>
    <w:rsid w:val="00F95515"/>
    <w:rsid w:val="00FA7C6C"/>
    <w:rsid w:val="00FB4FFC"/>
    <w:rsid w:val="00FB566A"/>
    <w:rsid w:val="00FE3AA9"/>
    <w:rsid w:val="00FE4E4C"/>
    <w:rsid w:val="00FF14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1F25A"/>
  <w15:docId w15:val="{5425C29B-87E2-9C47-A013-55283809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8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805"/>
    <w:rPr>
      <w:rFonts w:ascii="Tahoma" w:hAnsi="Tahoma" w:cs="Tahoma"/>
      <w:sz w:val="16"/>
      <w:szCs w:val="16"/>
    </w:rPr>
  </w:style>
  <w:style w:type="paragraph" w:styleId="Header">
    <w:name w:val="header"/>
    <w:basedOn w:val="Normal"/>
    <w:link w:val="HeaderChar"/>
    <w:uiPriority w:val="99"/>
    <w:unhideWhenUsed/>
    <w:rsid w:val="00232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805"/>
  </w:style>
  <w:style w:type="paragraph" w:styleId="Footer">
    <w:name w:val="footer"/>
    <w:basedOn w:val="Normal"/>
    <w:link w:val="FooterChar"/>
    <w:uiPriority w:val="99"/>
    <w:unhideWhenUsed/>
    <w:rsid w:val="00232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805"/>
  </w:style>
  <w:style w:type="character" w:styleId="Hyperlink">
    <w:name w:val="Hyperlink"/>
    <w:uiPriority w:val="99"/>
    <w:unhideWhenUsed/>
    <w:rsid w:val="00232805"/>
    <w:rPr>
      <w:color w:val="0000FF"/>
      <w:u w:val="single"/>
    </w:rPr>
  </w:style>
  <w:style w:type="paragraph" w:styleId="ListParagraph">
    <w:name w:val="List Paragraph"/>
    <w:basedOn w:val="Normal"/>
    <w:uiPriority w:val="34"/>
    <w:qFormat/>
    <w:rsid w:val="00314217"/>
    <w:pPr>
      <w:ind w:left="720"/>
      <w:contextualSpacing/>
    </w:pPr>
  </w:style>
  <w:style w:type="paragraph" w:styleId="NoSpacing">
    <w:name w:val="No Spacing"/>
    <w:uiPriority w:val="1"/>
    <w:qFormat/>
    <w:rsid w:val="00124F5E"/>
    <w:pPr>
      <w:spacing w:after="0" w:line="240" w:lineRule="auto"/>
    </w:pPr>
  </w:style>
  <w:style w:type="character" w:styleId="UnresolvedMention">
    <w:name w:val="Unresolved Mention"/>
    <w:basedOn w:val="DefaultParagraphFont"/>
    <w:uiPriority w:val="99"/>
    <w:semiHidden/>
    <w:unhideWhenUsed/>
    <w:rsid w:val="00B12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3725">
      <w:bodyDiv w:val="1"/>
      <w:marLeft w:val="0"/>
      <w:marRight w:val="0"/>
      <w:marTop w:val="0"/>
      <w:marBottom w:val="0"/>
      <w:divBdr>
        <w:top w:val="none" w:sz="0" w:space="0" w:color="auto"/>
        <w:left w:val="none" w:sz="0" w:space="0" w:color="auto"/>
        <w:bottom w:val="none" w:sz="0" w:space="0" w:color="auto"/>
        <w:right w:val="none" w:sz="0" w:space="0" w:color="auto"/>
      </w:divBdr>
      <w:divsChild>
        <w:div w:id="961232760">
          <w:marLeft w:val="0"/>
          <w:marRight w:val="0"/>
          <w:marTop w:val="0"/>
          <w:marBottom w:val="0"/>
          <w:divBdr>
            <w:top w:val="none" w:sz="0" w:space="0" w:color="auto"/>
            <w:left w:val="none" w:sz="0" w:space="0" w:color="auto"/>
            <w:bottom w:val="none" w:sz="0" w:space="0" w:color="auto"/>
            <w:right w:val="none" w:sz="0" w:space="0" w:color="auto"/>
          </w:divBdr>
        </w:div>
      </w:divsChild>
    </w:div>
    <w:div w:id="537936871">
      <w:bodyDiv w:val="1"/>
      <w:marLeft w:val="0"/>
      <w:marRight w:val="0"/>
      <w:marTop w:val="0"/>
      <w:marBottom w:val="0"/>
      <w:divBdr>
        <w:top w:val="none" w:sz="0" w:space="0" w:color="auto"/>
        <w:left w:val="none" w:sz="0" w:space="0" w:color="auto"/>
        <w:bottom w:val="none" w:sz="0" w:space="0" w:color="auto"/>
        <w:right w:val="none" w:sz="0" w:space="0" w:color="auto"/>
      </w:divBdr>
    </w:div>
    <w:div w:id="1798374594">
      <w:bodyDiv w:val="1"/>
      <w:marLeft w:val="0"/>
      <w:marRight w:val="0"/>
      <w:marTop w:val="0"/>
      <w:marBottom w:val="0"/>
      <w:divBdr>
        <w:top w:val="none" w:sz="0" w:space="0" w:color="auto"/>
        <w:left w:val="none" w:sz="0" w:space="0" w:color="auto"/>
        <w:bottom w:val="none" w:sz="0" w:space="0" w:color="auto"/>
        <w:right w:val="none" w:sz="0" w:space="0" w:color="auto"/>
      </w:divBdr>
      <w:divsChild>
        <w:div w:id="958337225">
          <w:marLeft w:val="0"/>
          <w:marRight w:val="0"/>
          <w:marTop w:val="0"/>
          <w:marBottom w:val="0"/>
          <w:divBdr>
            <w:top w:val="none" w:sz="0" w:space="0" w:color="auto"/>
            <w:left w:val="none" w:sz="0" w:space="0" w:color="auto"/>
            <w:bottom w:val="none" w:sz="0" w:space="0" w:color="auto"/>
            <w:right w:val="none" w:sz="0" w:space="0" w:color="auto"/>
          </w:divBdr>
          <w:divsChild>
            <w:div w:id="1201825961">
              <w:marLeft w:val="0"/>
              <w:marRight w:val="0"/>
              <w:marTop w:val="0"/>
              <w:marBottom w:val="0"/>
              <w:divBdr>
                <w:top w:val="none" w:sz="0" w:space="0" w:color="auto"/>
                <w:left w:val="none" w:sz="0" w:space="0" w:color="auto"/>
                <w:bottom w:val="none" w:sz="0" w:space="0" w:color="auto"/>
                <w:right w:val="none" w:sz="0" w:space="0" w:color="auto"/>
              </w:divBdr>
              <w:divsChild>
                <w:div w:id="12900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bc/Library/CloudStorage/GoogleDrive-nishantdougall@gmail.com/My%20Drive/Career%20stuff/Cover%20Letter%20-%20Client%20Care%20and%20Support%20Work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162472380414C49BC875F7098F277CB" ma:contentTypeVersion="8" ma:contentTypeDescription="Create a new document." ma:contentTypeScope="" ma:versionID="0b1226b0cd94cbd3b892707c12718ca7">
  <xsd:schema xmlns:xsd="http://www.w3.org/2001/XMLSchema" xmlns:xs="http://www.w3.org/2001/XMLSchema" xmlns:p="http://schemas.microsoft.com/office/2006/metadata/properties" xmlns:ns2="cc706a11-5e7c-4977-b687-438ece225b78" targetNamespace="http://schemas.microsoft.com/office/2006/metadata/properties" ma:root="true" ma:fieldsID="837825b819297674c376a3d62061188f" ns2:_="">
    <xsd:import namespace="cc706a11-5e7c-4977-b687-438ece225b7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06a11-5e7c-4977-b687-438ece225b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660603-429D-407C-A93A-943049AD4006}">
  <ds:schemaRefs>
    <ds:schemaRef ds:uri="http://schemas.microsoft.com/sharepoint/v3/contenttype/forms"/>
  </ds:schemaRefs>
</ds:datastoreItem>
</file>

<file path=customXml/itemProps2.xml><?xml version="1.0" encoding="utf-8"?>
<ds:datastoreItem xmlns:ds="http://schemas.openxmlformats.org/officeDocument/2006/customXml" ds:itemID="{DC3D0B60-A808-490E-A1F7-F66F9CA64F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2FE553-9770-4BEA-86F8-F34A684BF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06a11-5e7c-4977-b687-438ece225b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Cover Letter - Client Care and Support Worker.dotx</Template>
  <TotalTime>15</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Nishant  S1489664</cp:lastModifiedBy>
  <cp:revision>3</cp:revision>
  <cp:lastPrinted>2014-09-16T02:14:00Z</cp:lastPrinted>
  <dcterms:created xsi:type="dcterms:W3CDTF">2024-02-11T12:16:00Z</dcterms:created>
  <dcterms:modified xsi:type="dcterms:W3CDTF">2024-02-11T12:36:00Z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0x010100C162472380414C49BC875F7098F277CB</vt:lpwstr>
  </property>
  <property fmtid="{D5CDD505-2E9C-101B-9397-08002B2CF9AE}" pid="3" name="Order">
    <vt:r8>305200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SIP_Label_24223873-78ff-4686-9930-457a4d381542_Enabled">
    <vt:lpwstr>true</vt:lpwstr>
  </property>
  <property fmtid="{D5CDD505-2E9C-101B-9397-08002B2CF9AE}" pid="8" name="MSIP_Label_24223873-78ff-4686-9930-457a4d381542_SetDate">
    <vt:lpwstr>2023-03-17T03:55:09Z</vt:lpwstr>
  </property>
  <property fmtid="{D5CDD505-2E9C-101B-9397-08002B2CF9AE}" pid="9" name="MSIP_Label_24223873-78ff-4686-9930-457a4d381542_Method">
    <vt:lpwstr>Standard</vt:lpwstr>
  </property>
  <property fmtid="{D5CDD505-2E9C-101B-9397-08002B2CF9AE}" pid="10" name="MSIP_Label_24223873-78ff-4686-9930-457a4d381542_Name">
    <vt:lpwstr>defa4170-0d19-0005-0004-bc88714345d2</vt:lpwstr>
  </property>
  <property fmtid="{D5CDD505-2E9C-101B-9397-08002B2CF9AE}" pid="11" name="MSIP_Label_24223873-78ff-4686-9930-457a4d381542_SiteId">
    <vt:lpwstr>909e9ea4-db38-41d6-aa7e-0a19249acc1e</vt:lpwstr>
  </property>
  <property fmtid="{D5CDD505-2E9C-101B-9397-08002B2CF9AE}" pid="12" name="MSIP_Label_24223873-78ff-4686-9930-457a4d381542_ActionId">
    <vt:lpwstr>fbe61059-f3a9-4909-9c83-24b07266b756</vt:lpwstr>
  </property>
  <property fmtid="{D5CDD505-2E9C-101B-9397-08002B2CF9AE}" pid="13" name="MSIP_Label_24223873-78ff-4686-9930-457a4d381542_ContentBits">
    <vt:lpwstr>0</vt:lpwstr>
  </property>
</Properties>
</file>