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671A" w14:textId="400B4F26" w:rsidR="003A634E" w:rsidRPr="006D1FB7" w:rsidRDefault="00656D38" w:rsidP="00EE6509">
      <w:pPr>
        <w:jc w:val="both"/>
        <w:rPr>
          <w:rFonts w:ascii="Arial" w:hAnsi="Arial" w:cs="Arial"/>
          <w:b/>
          <w:bCs/>
        </w:rPr>
      </w:pPr>
      <w:r w:rsidRPr="006D1FB7">
        <w:rPr>
          <w:rFonts w:ascii="Arial" w:hAnsi="Arial" w:cs="Arial"/>
          <w:b/>
          <w:bCs/>
        </w:rPr>
        <w:t>Profile</w:t>
      </w:r>
    </w:p>
    <w:p w14:paraId="35D1BA2B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  <w:r w:rsidRPr="00296FE3">
        <w:rPr>
          <w:rFonts w:ascii="Arial" w:hAnsi="Arial" w:cs="Arial"/>
          <w:lang w:val="en-AU"/>
        </w:rPr>
        <w:t xml:space="preserve">I am a Diploma of Community Services graduate with a finance and project management background. </w:t>
      </w:r>
    </w:p>
    <w:p w14:paraId="49DFCFF9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</w:p>
    <w:p w14:paraId="2A3A60D2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  <w:r w:rsidRPr="00296FE3">
        <w:rPr>
          <w:rFonts w:ascii="Arial" w:hAnsi="Arial" w:cs="Arial"/>
          <w:lang w:val="en-AU"/>
        </w:rPr>
        <w:t>I have eight years of experience in customer service roles, mainly in the finance sector, but I transitioned to community services because I am deeply passionate about social justice and want to work for organisations trying to end community disadvantage, particularly homelessness.</w:t>
      </w:r>
    </w:p>
    <w:p w14:paraId="1CA11835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</w:p>
    <w:p w14:paraId="6B2A5A68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  <w:r w:rsidRPr="00296FE3">
        <w:rPr>
          <w:rFonts w:ascii="Arial" w:hAnsi="Arial" w:cs="Arial"/>
          <w:lang w:val="en-AU"/>
        </w:rPr>
        <w:t xml:space="preserve">I am a hardworking Capricorn with excellent problem-solving skills, sound personal judgment, and the ability to work effectively independently.  </w:t>
      </w:r>
    </w:p>
    <w:p w14:paraId="52DB279D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</w:p>
    <w:p w14:paraId="3C8B982A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  <w:r w:rsidRPr="00296FE3">
        <w:rPr>
          <w:rFonts w:ascii="Arial" w:hAnsi="Arial" w:cs="Arial"/>
          <w:lang w:val="en-AU"/>
        </w:rPr>
        <w:t>I am a skilled and safe driver with 11 months of work experience driving light commercial vehicles.</w:t>
      </w:r>
    </w:p>
    <w:p w14:paraId="52594CD6" w14:textId="77777777" w:rsidR="00296FE3" w:rsidRPr="00296FE3" w:rsidRDefault="00296FE3" w:rsidP="00296FE3">
      <w:pPr>
        <w:jc w:val="both"/>
        <w:rPr>
          <w:rFonts w:ascii="Arial" w:hAnsi="Arial" w:cs="Arial"/>
          <w:lang w:val="en-AU"/>
        </w:rPr>
      </w:pPr>
    </w:p>
    <w:p w14:paraId="3ACB631E" w14:textId="46E595D1" w:rsidR="00296FE3" w:rsidRDefault="00296FE3" w:rsidP="00296FE3">
      <w:pPr>
        <w:jc w:val="both"/>
        <w:rPr>
          <w:rFonts w:ascii="Arial" w:hAnsi="Arial" w:cs="Arial"/>
          <w:lang w:val="en-AU"/>
        </w:rPr>
      </w:pPr>
      <w:r w:rsidRPr="00296FE3">
        <w:rPr>
          <w:rFonts w:ascii="Arial" w:hAnsi="Arial" w:cs="Arial"/>
          <w:lang w:val="en-AU"/>
        </w:rPr>
        <w:t>I have extensive lived experience as a queer, neurodiverse, gender-diverse person of colour. I excel in roles requiring strong interpersonal skills and communicating respectfully and effectively with people from all walks of life.</w:t>
      </w:r>
    </w:p>
    <w:p w14:paraId="5E929916" w14:textId="77777777" w:rsidR="00296FE3" w:rsidRDefault="00296FE3" w:rsidP="00296FE3">
      <w:pPr>
        <w:jc w:val="both"/>
        <w:rPr>
          <w:rFonts w:ascii="Arial" w:hAnsi="Arial" w:cs="Arial"/>
          <w:lang w:val="en-AU"/>
        </w:rPr>
      </w:pPr>
    </w:p>
    <w:p w14:paraId="7BC7AA52" w14:textId="77777777" w:rsidR="00296FE3" w:rsidRPr="0007589E" w:rsidRDefault="00296FE3" w:rsidP="00296FE3">
      <w:pPr>
        <w:jc w:val="both"/>
        <w:rPr>
          <w:rFonts w:ascii="Arial" w:hAnsi="Arial" w:cs="Arial"/>
          <w:lang w:val="en-AU"/>
        </w:rPr>
      </w:pPr>
    </w:p>
    <w:p w14:paraId="2E9A6760" w14:textId="2C1BDF3D" w:rsidR="00296FE3" w:rsidRDefault="00296FE3" w:rsidP="0007589E">
      <w:pPr>
        <w:jc w:val="both"/>
        <w:rPr>
          <w:rFonts w:ascii="Arial" w:hAnsi="Arial" w:cs="Arial"/>
          <w:b/>
          <w:bCs/>
          <w:lang w:val="en-AU"/>
        </w:rPr>
      </w:pPr>
      <w:r w:rsidRPr="006D1FB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59178" wp14:editId="420B425C">
                <wp:simplePos x="0" y="0"/>
                <wp:positionH relativeFrom="column">
                  <wp:posOffset>5080</wp:posOffset>
                </wp:positionH>
                <wp:positionV relativeFrom="paragraph">
                  <wp:posOffset>18415</wp:posOffset>
                </wp:positionV>
                <wp:extent cx="6181725" cy="19050"/>
                <wp:effectExtent l="0" t="0" r="28575" b="19050"/>
                <wp:wrapNone/>
                <wp:docPr id="1485034972" name="Straight Connector 1485034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5F912" id="Straight Connector 148503497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5pt" to="487.1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4DBB3CFC" w14:textId="404B8436" w:rsidR="0007589E" w:rsidRDefault="0007589E" w:rsidP="0007589E">
      <w:pPr>
        <w:jc w:val="both"/>
        <w:rPr>
          <w:rFonts w:ascii="Arial" w:hAnsi="Arial" w:cs="Arial"/>
          <w:b/>
          <w:bCs/>
          <w:lang w:val="en-AU"/>
        </w:rPr>
      </w:pPr>
      <w:r w:rsidRPr="0007589E">
        <w:rPr>
          <w:rFonts w:ascii="Arial" w:hAnsi="Arial" w:cs="Arial"/>
          <w:b/>
          <w:bCs/>
          <w:lang w:val="en-AU"/>
        </w:rPr>
        <w:t>Key Skills      </w:t>
      </w:r>
    </w:p>
    <w:p w14:paraId="4CCEF984" w14:textId="77777777" w:rsidR="00296FE3" w:rsidRPr="00296FE3" w:rsidRDefault="00296FE3" w:rsidP="00296FE3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 xml:space="preserve">Excellent communication skills, both verbal and written. </w:t>
      </w:r>
    </w:p>
    <w:p w14:paraId="3B47246E" w14:textId="77777777" w:rsidR="00296FE3" w:rsidRPr="00296FE3" w:rsidRDefault="00296FE3" w:rsidP="00296FE3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>Proficient in driving various types of vehicles, including cars, vans, and mini-</w:t>
      </w:r>
      <w:proofErr w:type="gramStart"/>
      <w:r w:rsidRPr="00296FE3">
        <w:rPr>
          <w:rFonts w:ascii="Arial" w:hAnsi="Arial" w:cs="Arial"/>
          <w:lang w:eastAsia="en-AU"/>
        </w:rPr>
        <w:t>buses</w:t>
      </w:r>
      <w:proofErr w:type="gramEnd"/>
    </w:p>
    <w:p w14:paraId="334D63E2" w14:textId="77777777" w:rsidR="00296FE3" w:rsidRPr="00296FE3" w:rsidRDefault="00296FE3" w:rsidP="00296FE3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>Skilled in handling different driving conditions, such as inclement weather, heavy traffic, or long distances</w:t>
      </w:r>
    </w:p>
    <w:p w14:paraId="3AFD995D" w14:textId="77777777" w:rsidR="00296FE3" w:rsidRPr="00296FE3" w:rsidRDefault="00296FE3" w:rsidP="00296FE3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>Ability to self-motivate and work independently and collaboratively as a productive team member.</w:t>
      </w:r>
    </w:p>
    <w:p w14:paraId="2DF14A78" w14:textId="77777777" w:rsidR="00296FE3" w:rsidRPr="00296FE3" w:rsidRDefault="00296FE3" w:rsidP="00296FE3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 xml:space="preserve">Reliable and punctual, with excellent time-management and </w:t>
      </w:r>
      <w:proofErr w:type="spellStart"/>
      <w:r w:rsidRPr="00296FE3">
        <w:rPr>
          <w:rFonts w:ascii="Arial" w:hAnsi="Arial" w:cs="Arial"/>
          <w:lang w:eastAsia="en-AU"/>
        </w:rPr>
        <w:t>organisational</w:t>
      </w:r>
      <w:proofErr w:type="spellEnd"/>
      <w:r w:rsidRPr="00296FE3">
        <w:rPr>
          <w:rFonts w:ascii="Arial" w:hAnsi="Arial" w:cs="Arial"/>
          <w:lang w:eastAsia="en-AU"/>
        </w:rPr>
        <w:t xml:space="preserve"> skills</w:t>
      </w:r>
    </w:p>
    <w:p w14:paraId="5FE5F08E" w14:textId="1CC2B497" w:rsidR="003E2323" w:rsidRDefault="00296FE3" w:rsidP="00296FE3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 xml:space="preserve">Flexible and adaptable, able to work different shifts, routes, or assignments as </w:t>
      </w:r>
      <w:proofErr w:type="gramStart"/>
      <w:r w:rsidRPr="00296FE3">
        <w:rPr>
          <w:rFonts w:ascii="Arial" w:hAnsi="Arial" w:cs="Arial"/>
          <w:lang w:eastAsia="en-AU"/>
        </w:rPr>
        <w:t>needed</w:t>
      </w:r>
      <w:proofErr w:type="gramEnd"/>
    </w:p>
    <w:p w14:paraId="7757D20B" w14:textId="77777777" w:rsidR="00296FE3" w:rsidRPr="00296FE3" w:rsidRDefault="00296FE3" w:rsidP="00296FE3">
      <w:pPr>
        <w:jc w:val="both"/>
        <w:rPr>
          <w:rFonts w:ascii="Arial" w:hAnsi="Arial" w:cs="Arial"/>
          <w:lang w:eastAsia="en-AU"/>
        </w:rPr>
      </w:pPr>
    </w:p>
    <w:p w14:paraId="25FFEA50" w14:textId="77777777" w:rsidR="003E2323" w:rsidRPr="003E2323" w:rsidRDefault="003E2323" w:rsidP="003E2323">
      <w:pPr>
        <w:jc w:val="both"/>
        <w:rPr>
          <w:rFonts w:ascii="Arial" w:hAnsi="Arial" w:cs="Arial"/>
          <w:lang w:val="en-AU"/>
        </w:rPr>
      </w:pPr>
    </w:p>
    <w:p w14:paraId="3430ACC9" w14:textId="0BC8FD74" w:rsidR="00A42582" w:rsidRPr="003E2323" w:rsidRDefault="00AD2C86" w:rsidP="00EE6509">
      <w:p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0643C6" wp14:editId="2762E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9ADE2" id="Straight Connector 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7A26B48" w14:textId="0241662A" w:rsidR="0093506F" w:rsidRPr="006D1FB7" w:rsidRDefault="006D1FB7" w:rsidP="00EE6509">
      <w:pPr>
        <w:jc w:val="both"/>
        <w:rPr>
          <w:rFonts w:ascii="Arial" w:hAnsi="Arial" w:cs="Arial"/>
          <w:i/>
          <w:iCs/>
        </w:rPr>
      </w:pPr>
      <w:r w:rsidRPr="006D1FB7">
        <w:rPr>
          <w:rFonts w:ascii="Arial" w:hAnsi="Arial" w:cs="Arial"/>
          <w:b/>
          <w:bCs/>
        </w:rPr>
        <w:t xml:space="preserve">Volunteer </w:t>
      </w:r>
      <w:r w:rsidR="00A42582" w:rsidRPr="006D1FB7">
        <w:rPr>
          <w:rFonts w:ascii="Arial" w:hAnsi="Arial" w:cs="Arial"/>
          <w:b/>
          <w:bCs/>
        </w:rPr>
        <w:t>Experience</w:t>
      </w:r>
    </w:p>
    <w:p w14:paraId="40D18529" w14:textId="77777777" w:rsidR="008A6DD7" w:rsidRPr="006D1FB7" w:rsidRDefault="008A6DD7" w:rsidP="00EE6509">
      <w:pPr>
        <w:jc w:val="both"/>
        <w:rPr>
          <w:rFonts w:ascii="Arial" w:hAnsi="Arial" w:cs="Arial"/>
          <w:i/>
          <w:iCs/>
        </w:rPr>
      </w:pPr>
    </w:p>
    <w:p w14:paraId="0DD8FA7B" w14:textId="77777777" w:rsidR="00E41CFB" w:rsidRPr="006D1FB7" w:rsidRDefault="00E41CFB" w:rsidP="00E41CFB">
      <w:pPr>
        <w:tabs>
          <w:tab w:val="right" w:pos="9020"/>
        </w:tabs>
        <w:rPr>
          <w:rFonts w:ascii="Arial" w:hAnsi="Arial" w:cs="Arial"/>
        </w:rPr>
      </w:pPr>
      <w:r w:rsidRPr="006D1FB7">
        <w:rPr>
          <w:rFonts w:ascii="Arial" w:eastAsia="Arial" w:hAnsi="Arial" w:cs="Arial"/>
          <w:b/>
        </w:rPr>
        <w:t>Community Support Worker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>Nov 2022 - Present</w:t>
      </w:r>
    </w:p>
    <w:p w14:paraId="580DF6B5" w14:textId="77777777" w:rsidR="00E41CFB" w:rsidRPr="006D1FB7" w:rsidRDefault="00E41CFB" w:rsidP="00E41CFB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>Diamond Valley Community Support, Greensborough, VIC</w:t>
      </w:r>
    </w:p>
    <w:p w14:paraId="2ABE562C" w14:textId="7418DE5A" w:rsidR="00E41CFB" w:rsidRPr="006D1FB7" w:rsidRDefault="005E0632" w:rsidP="005E06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>I am p</w:t>
      </w:r>
      <w:r w:rsidR="00E41CFB" w:rsidRPr="006D1FB7">
        <w:rPr>
          <w:rFonts w:ascii="Arial" w:hAnsi="Arial" w:cs="Arial"/>
          <w:lang w:eastAsia="en-AU"/>
        </w:rPr>
        <w:t xml:space="preserve">roviding emergency aid </w:t>
      </w:r>
      <w:r w:rsidRPr="006D1FB7">
        <w:rPr>
          <w:rFonts w:ascii="Arial" w:hAnsi="Arial" w:cs="Arial"/>
          <w:lang w:eastAsia="en-AU"/>
        </w:rPr>
        <w:t xml:space="preserve">and advocacy services </w:t>
      </w:r>
      <w:r w:rsidR="00E41CFB" w:rsidRPr="006D1FB7">
        <w:rPr>
          <w:rFonts w:ascii="Arial" w:hAnsi="Arial" w:cs="Arial"/>
          <w:lang w:eastAsia="en-AU"/>
        </w:rPr>
        <w:t xml:space="preserve">to individuals in </w:t>
      </w:r>
      <w:r w:rsidR="002C05C7" w:rsidRPr="006D1FB7">
        <w:rPr>
          <w:rFonts w:ascii="Arial" w:hAnsi="Arial" w:cs="Arial"/>
          <w:lang w:eastAsia="en-AU"/>
        </w:rPr>
        <w:t>crisis.</w:t>
      </w:r>
    </w:p>
    <w:p w14:paraId="73F1BDB7" w14:textId="2325657D" w:rsidR="00E41CFB" w:rsidRPr="006D1FB7" w:rsidRDefault="005E0632" w:rsidP="00091707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>I d</w:t>
      </w:r>
      <w:r w:rsidR="00E41CFB" w:rsidRPr="006D1FB7">
        <w:rPr>
          <w:rFonts w:ascii="Arial" w:hAnsi="Arial" w:cs="Arial"/>
          <w:lang w:eastAsia="en-AU"/>
        </w:rPr>
        <w:t xml:space="preserve">eliver friendly, non-judgmental, empathetic, and compassionate support </w:t>
      </w:r>
      <w:r w:rsidR="00091707">
        <w:rPr>
          <w:rFonts w:ascii="Arial" w:hAnsi="Arial" w:cs="Arial"/>
          <w:lang w:eastAsia="en-AU"/>
        </w:rPr>
        <w:t xml:space="preserve">and </w:t>
      </w:r>
      <w:r w:rsidRPr="006D1FB7">
        <w:rPr>
          <w:rFonts w:ascii="Arial" w:hAnsi="Arial" w:cs="Arial"/>
          <w:lang w:eastAsia="en-AU"/>
        </w:rPr>
        <w:t>a</w:t>
      </w:r>
      <w:r w:rsidR="00E41CFB" w:rsidRPr="006D1FB7">
        <w:rPr>
          <w:rFonts w:ascii="Arial" w:hAnsi="Arial" w:cs="Arial"/>
          <w:lang w:eastAsia="en-AU"/>
        </w:rPr>
        <w:t>ssess and evalua</w:t>
      </w:r>
      <w:r w:rsidRPr="006D1FB7">
        <w:rPr>
          <w:rFonts w:ascii="Arial" w:hAnsi="Arial" w:cs="Arial"/>
          <w:lang w:eastAsia="en-AU"/>
        </w:rPr>
        <w:t>te</w:t>
      </w:r>
      <w:r w:rsidR="00E41CFB" w:rsidRPr="006D1FB7">
        <w:rPr>
          <w:rFonts w:ascii="Arial" w:hAnsi="Arial" w:cs="Arial"/>
          <w:lang w:eastAsia="en-AU"/>
        </w:rPr>
        <w:t xml:space="preserve"> clients' needs and develop an appropriate support </w:t>
      </w:r>
      <w:proofErr w:type="gramStart"/>
      <w:r w:rsidR="00E41CFB" w:rsidRPr="006D1FB7">
        <w:rPr>
          <w:rFonts w:ascii="Arial" w:hAnsi="Arial" w:cs="Arial"/>
          <w:lang w:eastAsia="en-AU"/>
        </w:rPr>
        <w:t>response</w:t>
      </w:r>
      <w:proofErr w:type="gramEnd"/>
      <w:r w:rsidRPr="006D1FB7">
        <w:rPr>
          <w:rFonts w:ascii="Arial" w:hAnsi="Arial" w:cs="Arial"/>
          <w:lang w:eastAsia="en-AU"/>
        </w:rPr>
        <w:t xml:space="preserve"> </w:t>
      </w:r>
    </w:p>
    <w:p w14:paraId="1B2C5DB1" w14:textId="1E59B6BA" w:rsidR="0065032C" w:rsidRDefault="00E41CFB" w:rsidP="008A6DD7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>To date, I have conducted over 400 interviews.</w:t>
      </w:r>
    </w:p>
    <w:p w14:paraId="4F1A5C72" w14:textId="77777777" w:rsidR="00296FE3" w:rsidRPr="00296FE3" w:rsidRDefault="00296FE3" w:rsidP="00296FE3">
      <w:pPr>
        <w:jc w:val="both"/>
        <w:rPr>
          <w:rFonts w:ascii="Arial" w:hAnsi="Arial" w:cs="Arial"/>
          <w:lang w:eastAsia="en-AU"/>
        </w:rPr>
      </w:pPr>
    </w:p>
    <w:p w14:paraId="0542D085" w14:textId="4EEB6E0B" w:rsidR="005E0632" w:rsidRPr="006D1FB7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6D1FB7">
        <w:rPr>
          <w:rFonts w:ascii="Arial" w:eastAsia="Arial" w:hAnsi="Arial" w:cs="Arial"/>
          <w:b/>
        </w:rPr>
        <w:t>Rainbow Connect</w:t>
      </w:r>
      <w:r w:rsidR="009D1ADC">
        <w:rPr>
          <w:rFonts w:ascii="Arial" w:eastAsia="Arial" w:hAnsi="Arial" w:cs="Arial"/>
          <w:b/>
        </w:rPr>
        <w:t>ion</w:t>
      </w:r>
      <w:r w:rsidRPr="006D1FB7">
        <w:rPr>
          <w:rFonts w:ascii="Arial" w:eastAsia="Arial" w:hAnsi="Arial" w:cs="Arial"/>
          <w:b/>
        </w:rPr>
        <w:t xml:space="preserve"> COVID19</w:t>
      </w:r>
      <w:r w:rsidR="009D1ADC">
        <w:rPr>
          <w:rFonts w:ascii="Arial" w:eastAsia="Arial" w:hAnsi="Arial" w:cs="Arial"/>
          <w:b/>
        </w:rPr>
        <w:t xml:space="preserve"> Volunteer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>May 2020 - Dec 2020</w:t>
      </w:r>
    </w:p>
    <w:p w14:paraId="6F46213B" w14:textId="77777777" w:rsidR="005E0632" w:rsidRPr="006D1FB7" w:rsidRDefault="005E0632" w:rsidP="005E0632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 xml:space="preserve">Thorne </w:t>
      </w:r>
      <w:proofErr w:type="spellStart"/>
      <w:r w:rsidRPr="006D1FB7">
        <w:rPr>
          <w:rFonts w:ascii="Arial" w:eastAsia="Arial" w:hAnsi="Arial" w:cs="Arial"/>
        </w:rPr>
        <w:t>Harbour</w:t>
      </w:r>
      <w:proofErr w:type="spellEnd"/>
      <w:r w:rsidRPr="006D1FB7">
        <w:rPr>
          <w:rFonts w:ascii="Arial" w:eastAsia="Arial" w:hAnsi="Arial" w:cs="Arial"/>
        </w:rPr>
        <w:t xml:space="preserve"> Health, South </w:t>
      </w:r>
      <w:proofErr w:type="spellStart"/>
      <w:r w:rsidRPr="006D1FB7">
        <w:rPr>
          <w:rFonts w:ascii="Arial" w:eastAsia="Arial" w:hAnsi="Arial" w:cs="Arial"/>
        </w:rPr>
        <w:t>Yarra</w:t>
      </w:r>
      <w:proofErr w:type="spellEnd"/>
      <w:r w:rsidRPr="006D1FB7">
        <w:rPr>
          <w:rFonts w:ascii="Arial" w:eastAsia="Arial" w:hAnsi="Arial" w:cs="Arial"/>
        </w:rPr>
        <w:t>, VIC</w:t>
      </w:r>
    </w:p>
    <w:p w14:paraId="771CDF4D" w14:textId="0DFBC9B3" w:rsidR="00296FE3" w:rsidRPr="00296FE3" w:rsidRDefault="00296FE3" w:rsidP="00296FE3">
      <w:pPr>
        <w:pStyle w:val="ListParagraph"/>
        <w:numPr>
          <w:ilvl w:val="0"/>
          <w:numId w:val="50"/>
        </w:numPr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>I delivered food support and an opportunity to maintain a meaningful connection to the community of socially isolated and immunocompromised LGBTIQ+. </w:t>
      </w:r>
    </w:p>
    <w:p w14:paraId="29AF749A" w14:textId="77777777" w:rsidR="00296FE3" w:rsidRPr="00296FE3" w:rsidRDefault="00296FE3" w:rsidP="00296FE3">
      <w:pPr>
        <w:pStyle w:val="ListParagraph"/>
        <w:numPr>
          <w:ilvl w:val="0"/>
          <w:numId w:val="50"/>
        </w:numPr>
        <w:rPr>
          <w:rFonts w:ascii="Arial" w:hAnsi="Arial" w:cs="Arial"/>
          <w:lang w:eastAsia="en-AU"/>
        </w:rPr>
      </w:pPr>
      <w:r w:rsidRPr="00296FE3">
        <w:rPr>
          <w:rFonts w:ascii="Arial" w:hAnsi="Arial" w:cs="Arial"/>
          <w:lang w:eastAsia="en-AU"/>
        </w:rPr>
        <w:t>I managed client visits by phoning them in advance to confirm delivery arrangements.</w:t>
      </w:r>
    </w:p>
    <w:p w14:paraId="2E80A27D" w14:textId="77777777" w:rsidR="00296FE3" w:rsidRPr="00296FE3" w:rsidRDefault="00296FE3" w:rsidP="00296FE3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296FE3">
        <w:rPr>
          <w:rFonts w:ascii="Arial" w:hAnsi="Arial" w:cs="Arial"/>
          <w:lang w:eastAsia="en-AU"/>
        </w:rPr>
        <w:t xml:space="preserve">Our team delivered over 2000 packages to Positive Living Centre clients during the </w:t>
      </w:r>
      <w:proofErr w:type="gramStart"/>
      <w:r w:rsidRPr="00296FE3">
        <w:rPr>
          <w:rFonts w:ascii="Arial" w:hAnsi="Arial" w:cs="Arial"/>
          <w:lang w:eastAsia="en-AU"/>
        </w:rPr>
        <w:t>pandemic</w:t>
      </w:r>
      <w:proofErr w:type="gramEnd"/>
    </w:p>
    <w:p w14:paraId="649F34F6" w14:textId="77777777" w:rsidR="00296FE3" w:rsidRDefault="00296FE3" w:rsidP="00296FE3">
      <w:pPr>
        <w:jc w:val="both"/>
        <w:rPr>
          <w:rFonts w:ascii="Arial" w:eastAsia="Arial" w:hAnsi="Arial" w:cs="Arial"/>
          <w:b/>
        </w:rPr>
      </w:pPr>
    </w:p>
    <w:p w14:paraId="4F3FF49D" w14:textId="5F308D07" w:rsidR="005E0632" w:rsidRPr="00296FE3" w:rsidRDefault="005E0632" w:rsidP="00296FE3">
      <w:pPr>
        <w:jc w:val="both"/>
        <w:rPr>
          <w:rFonts w:ascii="Arial" w:hAnsi="Arial" w:cs="Arial"/>
        </w:rPr>
      </w:pPr>
      <w:r w:rsidRPr="00296FE3">
        <w:rPr>
          <w:rFonts w:ascii="Arial" w:eastAsia="Arial" w:hAnsi="Arial" w:cs="Arial"/>
          <w:b/>
        </w:rPr>
        <w:t xml:space="preserve">Sex On Premise Venue (SOPV) Outreach Worker </w:t>
      </w:r>
      <w:r w:rsidRPr="00296FE3">
        <w:rPr>
          <w:rFonts w:ascii="Arial" w:hAnsi="Arial" w:cs="Arial"/>
        </w:rPr>
        <w:tab/>
      </w:r>
      <w:r w:rsidRPr="00296FE3">
        <w:rPr>
          <w:rFonts w:ascii="Arial" w:eastAsia="Arial" w:hAnsi="Arial" w:cs="Arial"/>
        </w:rPr>
        <w:t>Dec 2018 - Dec 2019</w:t>
      </w:r>
    </w:p>
    <w:p w14:paraId="63981BBA" w14:textId="77777777" w:rsidR="005E0632" w:rsidRPr="006D1FB7" w:rsidRDefault="005E0632" w:rsidP="005E0632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 xml:space="preserve">Thorne </w:t>
      </w:r>
      <w:proofErr w:type="spellStart"/>
      <w:r w:rsidRPr="006D1FB7">
        <w:rPr>
          <w:rFonts w:ascii="Arial" w:eastAsia="Arial" w:hAnsi="Arial" w:cs="Arial"/>
        </w:rPr>
        <w:t>Harbour</w:t>
      </w:r>
      <w:proofErr w:type="spellEnd"/>
      <w:r w:rsidRPr="006D1FB7">
        <w:rPr>
          <w:rFonts w:ascii="Arial" w:eastAsia="Arial" w:hAnsi="Arial" w:cs="Arial"/>
        </w:rPr>
        <w:t xml:space="preserve"> Health, Melbourne, VIC</w:t>
      </w:r>
    </w:p>
    <w:p w14:paraId="57C274C6" w14:textId="2FAD08ED" w:rsidR="00091707" w:rsidRDefault="005E0632" w:rsidP="00091707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>I supported clients at SOPVs, allowing them to ask questions about sexual health, HIV, &amp; other health topics &amp; find connections to relevant health services.</w:t>
      </w:r>
    </w:p>
    <w:p w14:paraId="40B8BA82" w14:textId="77777777" w:rsidR="00296FE3" w:rsidRPr="00296FE3" w:rsidRDefault="00296FE3" w:rsidP="00296FE3">
      <w:pPr>
        <w:jc w:val="both"/>
        <w:rPr>
          <w:rFonts w:ascii="Arial" w:hAnsi="Arial" w:cs="Arial"/>
          <w:lang w:eastAsia="en-AU"/>
        </w:rPr>
      </w:pPr>
    </w:p>
    <w:p w14:paraId="3D074131" w14:textId="3B0F0DF8" w:rsidR="00296FE3" w:rsidRPr="00296FE3" w:rsidRDefault="004A3CF9" w:rsidP="00296FE3">
      <w:p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3AF9F" wp14:editId="00FFCBCD">
                <wp:simplePos x="0" y="0"/>
                <wp:positionH relativeFrom="column">
                  <wp:posOffset>101600</wp:posOffset>
                </wp:positionH>
                <wp:positionV relativeFrom="paragraph">
                  <wp:posOffset>55880</wp:posOffset>
                </wp:positionV>
                <wp:extent cx="6181725" cy="19050"/>
                <wp:effectExtent l="0" t="0" r="15875" b="19050"/>
                <wp:wrapNone/>
                <wp:docPr id="1186529553" name="Straight Connector 1186529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7A77" id="Straight Connector 118652955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4.4pt" to="494.7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60AFDD07" w14:textId="2D8C8D28" w:rsidR="00296FE3" w:rsidRDefault="00296FE3" w:rsidP="006D1FB7">
      <w:pPr>
        <w:jc w:val="both"/>
        <w:rPr>
          <w:rFonts w:ascii="Arial" w:hAnsi="Arial" w:cs="Arial"/>
          <w:b/>
          <w:bCs/>
        </w:rPr>
      </w:pPr>
      <w:r w:rsidRPr="006D1FB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81238" wp14:editId="1ADFE229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81725" cy="19050"/>
                <wp:effectExtent l="0" t="0" r="15875" b="19050"/>
                <wp:wrapNone/>
                <wp:docPr id="947629052" name="Straight Connector 94762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7EA24" id="Straight Connector 94762905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5pt" to="486.7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6257F341" w14:textId="04B84DC7" w:rsidR="006D1FB7" w:rsidRPr="006D1FB7" w:rsidRDefault="006D1FB7" w:rsidP="006D1FB7">
      <w:pPr>
        <w:jc w:val="both"/>
        <w:rPr>
          <w:rFonts w:ascii="Arial" w:hAnsi="Arial" w:cs="Arial"/>
          <w:i/>
          <w:iCs/>
        </w:rPr>
      </w:pPr>
      <w:r w:rsidRPr="006D1FB7">
        <w:rPr>
          <w:rFonts w:ascii="Arial" w:hAnsi="Arial" w:cs="Arial"/>
          <w:b/>
          <w:bCs/>
        </w:rPr>
        <w:t>Work Experience</w:t>
      </w:r>
    </w:p>
    <w:p w14:paraId="08BC530E" w14:textId="715281EE" w:rsidR="005E0632" w:rsidRPr="006D1FB7" w:rsidRDefault="005E0632" w:rsidP="005E0632">
      <w:pPr>
        <w:rPr>
          <w:rFonts w:ascii="Arial" w:hAnsi="Arial" w:cs="Arial"/>
        </w:rPr>
      </w:pPr>
    </w:p>
    <w:p w14:paraId="5B6FFA33" w14:textId="73C14A23" w:rsidR="00314C7F" w:rsidRPr="006D1FB7" w:rsidRDefault="00091707" w:rsidP="00314C7F">
      <w:pPr>
        <w:tabs>
          <w:tab w:val="right" w:pos="9020"/>
        </w:tabs>
        <w:rPr>
          <w:rFonts w:ascii="Arial" w:hAnsi="Arial" w:cs="Arial"/>
        </w:rPr>
      </w:pPr>
      <w:r>
        <w:rPr>
          <w:rFonts w:ascii="Arial" w:eastAsia="Arial" w:hAnsi="Arial" w:cs="Arial"/>
          <w:b/>
        </w:rPr>
        <w:t>Intern</w:t>
      </w:r>
      <w:r w:rsidR="00314C7F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>
        <w:rPr>
          <w:rFonts w:ascii="Arial" w:eastAsia="Arial" w:hAnsi="Arial" w:cs="Arial"/>
          <w:b/>
        </w:rPr>
        <w:t>Refugee and Migrant Practice</w:t>
      </w:r>
      <w:r>
        <w:rPr>
          <w:rFonts w:ascii="Arial" w:eastAsia="Arial" w:hAnsi="Arial" w:cs="Arial"/>
          <w:b/>
        </w:rPr>
        <w:t xml:space="preserve"> Team</w:t>
      </w:r>
      <w:r w:rsidR="00314C7F" w:rsidRPr="006D1FB7">
        <w:rPr>
          <w:rFonts w:ascii="Arial" w:hAnsi="Arial" w:cs="Arial"/>
        </w:rPr>
        <w:tab/>
      </w:r>
      <w:r w:rsidR="00314C7F">
        <w:rPr>
          <w:rFonts w:ascii="Arial" w:eastAsia="Arial" w:hAnsi="Arial" w:cs="Arial"/>
        </w:rPr>
        <w:t>Mar</w:t>
      </w:r>
      <w:r w:rsidR="00314C7F" w:rsidRPr="006D1FB7">
        <w:rPr>
          <w:rFonts w:ascii="Arial" w:eastAsia="Arial" w:hAnsi="Arial" w:cs="Arial"/>
        </w:rPr>
        <w:t xml:space="preserve"> 20</w:t>
      </w:r>
      <w:r w:rsidR="00314C7F">
        <w:rPr>
          <w:rFonts w:ascii="Arial" w:eastAsia="Arial" w:hAnsi="Arial" w:cs="Arial"/>
        </w:rPr>
        <w:t>24</w:t>
      </w:r>
      <w:r w:rsidR="00314C7F" w:rsidRPr="006D1FB7">
        <w:rPr>
          <w:rFonts w:ascii="Arial" w:eastAsia="Arial" w:hAnsi="Arial" w:cs="Arial"/>
        </w:rPr>
        <w:t xml:space="preserve"> - </w:t>
      </w:r>
      <w:proofErr w:type="gramStart"/>
      <w:r w:rsidR="00314C7F">
        <w:rPr>
          <w:rFonts w:ascii="Arial" w:eastAsia="Arial" w:hAnsi="Arial" w:cs="Arial"/>
        </w:rPr>
        <w:t>present</w:t>
      </w:r>
      <w:proofErr w:type="gramEnd"/>
    </w:p>
    <w:p w14:paraId="71DE6857" w14:textId="72295909" w:rsidR="00314C7F" w:rsidRPr="006D1FB7" w:rsidRDefault="00314C7F" w:rsidP="00314C7F">
      <w:pPr>
        <w:rPr>
          <w:rFonts w:ascii="Arial" w:hAnsi="Arial" w:cs="Arial"/>
        </w:rPr>
      </w:pPr>
      <w:r>
        <w:rPr>
          <w:rFonts w:ascii="Arial" w:eastAsia="Arial" w:hAnsi="Arial" w:cs="Arial"/>
        </w:rPr>
        <w:t>Headspace</w:t>
      </w:r>
      <w:r w:rsidR="00374255">
        <w:rPr>
          <w:rFonts w:ascii="Arial" w:eastAsia="Arial" w:hAnsi="Arial" w:cs="Arial"/>
        </w:rPr>
        <w:t xml:space="preserve"> </w:t>
      </w:r>
    </w:p>
    <w:p w14:paraId="2783B43E" w14:textId="77777777" w:rsidR="004A3CF9" w:rsidRPr="004A3CF9" w:rsidRDefault="004A3CF9" w:rsidP="004A3CF9">
      <w:pPr>
        <w:pStyle w:val="ListParagraph"/>
        <w:numPr>
          <w:ilvl w:val="0"/>
          <w:numId w:val="50"/>
        </w:numPr>
        <w:tabs>
          <w:tab w:val="right" w:pos="9020"/>
        </w:tabs>
        <w:rPr>
          <w:rFonts w:ascii="Arial" w:hAnsi="Arial" w:cs="Arial"/>
          <w:lang w:eastAsia="en-AU"/>
        </w:rPr>
      </w:pPr>
      <w:r w:rsidRPr="004A3CF9">
        <w:rPr>
          <w:rFonts w:ascii="Arial" w:hAnsi="Arial" w:cs="Arial"/>
          <w:lang w:eastAsia="en-AU"/>
        </w:rPr>
        <w:t>I am working on a head office project on improving Headspace's services for international students aged 18-25. </w:t>
      </w:r>
    </w:p>
    <w:p w14:paraId="02A66D18" w14:textId="77777777" w:rsidR="004A3CF9" w:rsidRPr="004A3CF9" w:rsidRDefault="004A3CF9" w:rsidP="004A3CF9">
      <w:pPr>
        <w:pStyle w:val="ListParagraph"/>
        <w:numPr>
          <w:ilvl w:val="0"/>
          <w:numId w:val="50"/>
        </w:numPr>
        <w:tabs>
          <w:tab w:val="right" w:pos="9020"/>
        </w:tabs>
        <w:rPr>
          <w:rFonts w:ascii="Arial" w:hAnsi="Arial" w:cs="Arial"/>
          <w:lang w:eastAsia="en-AU"/>
        </w:rPr>
      </w:pPr>
      <w:r w:rsidRPr="004A3CF9">
        <w:rPr>
          <w:rFonts w:ascii="Arial" w:hAnsi="Arial" w:cs="Arial"/>
          <w:lang w:eastAsia="en-AU"/>
        </w:rPr>
        <w:t xml:space="preserve">I will conduct focus groups, </w:t>
      </w:r>
      <w:proofErr w:type="spellStart"/>
      <w:r w:rsidRPr="004A3CF9">
        <w:rPr>
          <w:rFonts w:ascii="Arial" w:hAnsi="Arial" w:cs="Arial"/>
          <w:lang w:eastAsia="en-AU"/>
        </w:rPr>
        <w:t>analyse</w:t>
      </w:r>
      <w:proofErr w:type="spellEnd"/>
      <w:r w:rsidRPr="004A3CF9">
        <w:rPr>
          <w:rFonts w:ascii="Arial" w:hAnsi="Arial" w:cs="Arial"/>
          <w:lang w:eastAsia="en-AU"/>
        </w:rPr>
        <w:t xml:space="preserve"> relevant research, and engage internal and external stakeholders to develop new resources for Headspace's app and website to support students struggling with mental health.</w:t>
      </w:r>
    </w:p>
    <w:p w14:paraId="23CF58F9" w14:textId="77777777" w:rsidR="00091707" w:rsidRDefault="00091707" w:rsidP="00B97CB8">
      <w:pPr>
        <w:tabs>
          <w:tab w:val="right" w:pos="9020"/>
        </w:tabs>
        <w:rPr>
          <w:rFonts w:ascii="Arial" w:eastAsia="Arial" w:hAnsi="Arial" w:cs="Arial"/>
          <w:b/>
        </w:rPr>
      </w:pPr>
    </w:p>
    <w:p w14:paraId="3C7011E9" w14:textId="0E7E715B" w:rsidR="00B97CB8" w:rsidRPr="006D1FB7" w:rsidRDefault="00B97CB8" w:rsidP="00B97CB8">
      <w:pPr>
        <w:tabs>
          <w:tab w:val="right" w:pos="9020"/>
        </w:tabs>
        <w:rPr>
          <w:rFonts w:ascii="Arial" w:hAnsi="Arial" w:cs="Arial"/>
        </w:rPr>
      </w:pPr>
      <w:r>
        <w:rPr>
          <w:rFonts w:ascii="Arial" w:eastAsia="Arial" w:hAnsi="Arial" w:cs="Arial"/>
          <w:b/>
        </w:rPr>
        <w:t>Driver / Tour Manager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 xml:space="preserve">Jan </w:t>
      </w:r>
      <w:r>
        <w:rPr>
          <w:rFonts w:ascii="Arial" w:eastAsia="Arial" w:hAnsi="Arial" w:cs="Arial"/>
        </w:rPr>
        <w:t>2017</w:t>
      </w:r>
      <w:r w:rsidRPr="006D1FB7"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</w:rPr>
        <w:t>Nov</w:t>
      </w:r>
      <w:r w:rsidRPr="006D1FB7">
        <w:rPr>
          <w:rFonts w:ascii="Arial" w:eastAsia="Arial" w:hAnsi="Arial" w:cs="Arial"/>
        </w:rPr>
        <w:t xml:space="preserve"> 201</w:t>
      </w:r>
      <w:r>
        <w:rPr>
          <w:rFonts w:ascii="Arial" w:eastAsia="Arial" w:hAnsi="Arial" w:cs="Arial"/>
        </w:rPr>
        <w:t>7</w:t>
      </w:r>
    </w:p>
    <w:p w14:paraId="326BE14D" w14:textId="22F4792A" w:rsidR="00B97CB8" w:rsidRPr="006D1FB7" w:rsidRDefault="00B97CB8" w:rsidP="00B97CB8">
      <w:pPr>
        <w:rPr>
          <w:rFonts w:ascii="Arial" w:hAnsi="Arial" w:cs="Arial"/>
        </w:rPr>
      </w:pPr>
      <w:r>
        <w:rPr>
          <w:rFonts w:ascii="Arial" w:eastAsia="Arial" w:hAnsi="Arial" w:cs="Arial"/>
        </w:rPr>
        <w:t>Show-Off Recordings</w:t>
      </w:r>
    </w:p>
    <w:p w14:paraId="6E02BFEF" w14:textId="77777777" w:rsidR="004A3CF9" w:rsidRPr="004A3CF9" w:rsidRDefault="004A3CF9" w:rsidP="004A3CF9">
      <w:pPr>
        <w:pStyle w:val="ListParagraph"/>
        <w:numPr>
          <w:ilvl w:val="0"/>
          <w:numId w:val="65"/>
        </w:numPr>
        <w:tabs>
          <w:tab w:val="right" w:pos="9020"/>
        </w:tabs>
        <w:rPr>
          <w:rFonts w:ascii="Arial" w:hAnsi="Arial" w:cs="Arial"/>
        </w:rPr>
      </w:pPr>
      <w:r w:rsidRPr="004A3CF9">
        <w:rPr>
          <w:rFonts w:ascii="Arial" w:hAnsi="Arial" w:cs="Arial"/>
        </w:rPr>
        <w:t xml:space="preserve">Responsible for the safe and timely transporting of indie band </w:t>
      </w:r>
      <w:proofErr w:type="spellStart"/>
      <w:r w:rsidRPr="004A3CF9">
        <w:rPr>
          <w:rFonts w:ascii="Arial" w:hAnsi="Arial" w:cs="Arial"/>
        </w:rPr>
        <w:t>Fazerdaze</w:t>
      </w:r>
      <w:proofErr w:type="spellEnd"/>
      <w:r w:rsidRPr="004A3CF9">
        <w:rPr>
          <w:rFonts w:ascii="Arial" w:hAnsi="Arial" w:cs="Arial"/>
        </w:rPr>
        <w:t xml:space="preserve"> and their equipment</w:t>
      </w:r>
    </w:p>
    <w:p w14:paraId="7A8A2483" w14:textId="77777777" w:rsidR="004A3CF9" w:rsidRPr="004A3CF9" w:rsidRDefault="004A3CF9" w:rsidP="004A3CF9">
      <w:pPr>
        <w:pStyle w:val="ListParagraph"/>
        <w:numPr>
          <w:ilvl w:val="0"/>
          <w:numId w:val="65"/>
        </w:numPr>
        <w:tabs>
          <w:tab w:val="right" w:pos="9020"/>
        </w:tabs>
        <w:rPr>
          <w:rFonts w:ascii="Arial" w:hAnsi="Arial" w:cs="Arial"/>
        </w:rPr>
      </w:pPr>
      <w:r w:rsidRPr="004A3CF9">
        <w:rPr>
          <w:rFonts w:ascii="Arial" w:hAnsi="Arial" w:cs="Arial"/>
        </w:rPr>
        <w:t xml:space="preserve">Drove the musicians and their gear thousands of </w:t>
      </w:r>
      <w:proofErr w:type="spellStart"/>
      <w:r w:rsidRPr="004A3CF9">
        <w:rPr>
          <w:rFonts w:ascii="Arial" w:hAnsi="Arial" w:cs="Arial"/>
        </w:rPr>
        <w:t>kilometres</w:t>
      </w:r>
      <w:proofErr w:type="spellEnd"/>
      <w:r w:rsidRPr="004A3CF9">
        <w:rPr>
          <w:rFonts w:ascii="Arial" w:hAnsi="Arial" w:cs="Arial"/>
        </w:rPr>
        <w:t xml:space="preserve"> across Europe to fourteen gigs in various light commercial vehicles and various driving conditions across seven countries. </w:t>
      </w:r>
    </w:p>
    <w:p w14:paraId="372917B0" w14:textId="77777777" w:rsidR="00B97CB8" w:rsidRDefault="00B97CB8" w:rsidP="00B97CB8">
      <w:pPr>
        <w:tabs>
          <w:tab w:val="right" w:pos="9020"/>
        </w:tabs>
        <w:rPr>
          <w:rFonts w:ascii="Arial" w:hAnsi="Arial" w:cs="Arial"/>
          <w:lang w:eastAsia="en-AU"/>
        </w:rPr>
      </w:pPr>
    </w:p>
    <w:p w14:paraId="3BCAF596" w14:textId="689DC80B" w:rsidR="005E0632" w:rsidRPr="006D1FB7" w:rsidRDefault="005E0632" w:rsidP="00B97CB8">
      <w:pPr>
        <w:tabs>
          <w:tab w:val="right" w:pos="9020"/>
        </w:tabs>
        <w:rPr>
          <w:rFonts w:ascii="Arial" w:hAnsi="Arial" w:cs="Arial"/>
        </w:rPr>
      </w:pPr>
      <w:r w:rsidRPr="006D1FB7">
        <w:rPr>
          <w:rFonts w:ascii="Arial" w:eastAsia="Arial" w:hAnsi="Arial" w:cs="Arial"/>
          <w:b/>
        </w:rPr>
        <w:t>Senior Business Analyst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 xml:space="preserve">Jan 2016 - </w:t>
      </w:r>
      <w:r w:rsidR="00B97CB8">
        <w:rPr>
          <w:rFonts w:ascii="Arial" w:eastAsia="Arial" w:hAnsi="Arial" w:cs="Arial"/>
        </w:rPr>
        <w:t>Jan</w:t>
      </w:r>
      <w:r w:rsidRPr="006D1FB7">
        <w:rPr>
          <w:rFonts w:ascii="Arial" w:eastAsia="Arial" w:hAnsi="Arial" w:cs="Arial"/>
        </w:rPr>
        <w:t xml:space="preserve"> 201</w:t>
      </w:r>
      <w:r w:rsidR="00B97CB8">
        <w:rPr>
          <w:rFonts w:ascii="Arial" w:eastAsia="Arial" w:hAnsi="Arial" w:cs="Arial"/>
        </w:rPr>
        <w:t>7</w:t>
      </w:r>
    </w:p>
    <w:p w14:paraId="743C497D" w14:textId="77777777" w:rsidR="005E0632" w:rsidRPr="006D1FB7" w:rsidRDefault="005E0632" w:rsidP="005E0632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>Coutts &amp; Co, London, VIC</w:t>
      </w:r>
    </w:p>
    <w:p w14:paraId="47DC43FC" w14:textId="3F6AFAFE" w:rsidR="005E0632" w:rsidRPr="006D1FB7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>Lead Analyst on regulatory compliance project.</w:t>
      </w:r>
    </w:p>
    <w:p w14:paraId="05FACE3A" w14:textId="613A54A0" w:rsidR="005E0632" w:rsidRPr="006D1FB7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 xml:space="preserve">I successfully established effective collaborations with stakeholders and external </w:t>
      </w:r>
      <w:r w:rsidR="002C05C7" w:rsidRPr="006D1FB7">
        <w:rPr>
          <w:rFonts w:ascii="Arial" w:hAnsi="Arial" w:cs="Arial"/>
          <w:lang w:eastAsia="en-AU"/>
        </w:rPr>
        <w:t>organizations.</w:t>
      </w:r>
      <w:r w:rsidRPr="006D1FB7">
        <w:rPr>
          <w:rFonts w:ascii="Arial" w:hAnsi="Arial" w:cs="Arial"/>
          <w:lang w:eastAsia="en-AU"/>
        </w:rPr>
        <w:t xml:space="preserve"> </w:t>
      </w:r>
    </w:p>
    <w:p w14:paraId="00AB89C7" w14:textId="77777777" w:rsidR="008A6DD7" w:rsidRPr="006D1FB7" w:rsidRDefault="008A6DD7" w:rsidP="008A6DD7">
      <w:pPr>
        <w:spacing w:line="278" w:lineRule="auto"/>
        <w:rPr>
          <w:rFonts w:ascii="Arial" w:hAnsi="Arial" w:cs="Arial"/>
        </w:rPr>
      </w:pPr>
    </w:p>
    <w:p w14:paraId="01C63FCC" w14:textId="77777777" w:rsidR="005E0632" w:rsidRPr="006D1FB7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6D1FB7">
        <w:rPr>
          <w:rFonts w:ascii="Arial" w:eastAsia="Arial" w:hAnsi="Arial" w:cs="Arial"/>
          <w:b/>
        </w:rPr>
        <w:t>Business Analyst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>Jan 2014 - Dec 2015</w:t>
      </w:r>
    </w:p>
    <w:p w14:paraId="2D8A157B" w14:textId="77777777" w:rsidR="005E0632" w:rsidRPr="006D1FB7" w:rsidRDefault="005E0632" w:rsidP="005E0632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>Independent Television News (ITN), London, VIC</w:t>
      </w:r>
    </w:p>
    <w:p w14:paraId="2F954782" w14:textId="77777777" w:rsidR="004A3CF9" w:rsidRPr="004A3CF9" w:rsidRDefault="004A3CF9" w:rsidP="004A3CF9">
      <w:pPr>
        <w:pStyle w:val="ListParagraph"/>
        <w:numPr>
          <w:ilvl w:val="0"/>
          <w:numId w:val="67"/>
        </w:numPr>
        <w:rPr>
          <w:rFonts w:ascii="Arial" w:hAnsi="Arial" w:cs="Arial"/>
          <w:lang w:eastAsia="en-AU"/>
        </w:rPr>
      </w:pPr>
      <w:r w:rsidRPr="004A3CF9">
        <w:rPr>
          <w:rFonts w:ascii="Arial" w:hAnsi="Arial" w:cs="Arial"/>
          <w:lang w:eastAsia="en-AU"/>
        </w:rPr>
        <w:t>I was the lead analyst on a tech project in ITN's Finance dept and was responsible for creating and managing staff training &amp; project comms.</w:t>
      </w:r>
    </w:p>
    <w:p w14:paraId="0CE5162E" w14:textId="77777777" w:rsidR="004A3CF9" w:rsidRPr="004A3CF9" w:rsidRDefault="004A3CF9" w:rsidP="004A3CF9">
      <w:pPr>
        <w:pStyle w:val="ListParagraph"/>
        <w:numPr>
          <w:ilvl w:val="0"/>
          <w:numId w:val="67"/>
        </w:numPr>
        <w:rPr>
          <w:rFonts w:ascii="Arial" w:hAnsi="Arial" w:cs="Arial"/>
          <w:lang w:eastAsia="en-AU"/>
        </w:rPr>
      </w:pPr>
      <w:r w:rsidRPr="004A3CF9">
        <w:rPr>
          <w:rFonts w:ascii="Arial" w:hAnsi="Arial" w:cs="Arial"/>
          <w:lang w:eastAsia="en-AU"/>
        </w:rPr>
        <w:t>I supported the project manager in successfully implementing a new accounting software package. </w:t>
      </w:r>
    </w:p>
    <w:p w14:paraId="766E407F" w14:textId="2A18534D" w:rsidR="005E0632" w:rsidRPr="006D1FB7" w:rsidRDefault="005E0632" w:rsidP="005E0632">
      <w:pPr>
        <w:rPr>
          <w:rFonts w:ascii="Arial" w:hAnsi="Arial" w:cs="Arial"/>
        </w:rPr>
      </w:pPr>
    </w:p>
    <w:p w14:paraId="7EAD38FA" w14:textId="77777777" w:rsidR="005E0632" w:rsidRPr="006D1FB7" w:rsidRDefault="005E0632" w:rsidP="005E0632">
      <w:pPr>
        <w:tabs>
          <w:tab w:val="right" w:pos="9020"/>
        </w:tabs>
        <w:rPr>
          <w:rFonts w:ascii="Arial" w:hAnsi="Arial" w:cs="Arial"/>
        </w:rPr>
      </w:pPr>
      <w:r w:rsidRPr="006D1FB7">
        <w:rPr>
          <w:rFonts w:ascii="Arial" w:eastAsia="Arial" w:hAnsi="Arial" w:cs="Arial"/>
          <w:b/>
        </w:rPr>
        <w:t>Project Analyst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>Dec 2010 - Dec 2013</w:t>
      </w:r>
    </w:p>
    <w:p w14:paraId="566FBDF0" w14:textId="77777777" w:rsidR="005E0632" w:rsidRPr="006D1FB7" w:rsidRDefault="005E0632" w:rsidP="005E0632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>National Australia Bank (NAB), Melbourne, VIC</w:t>
      </w:r>
    </w:p>
    <w:p w14:paraId="17D6886A" w14:textId="77777777" w:rsidR="005E0632" w:rsidRPr="006D1FB7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>I identified and documented requirements for a new centralised process on a significant transformational change program.</w:t>
      </w:r>
    </w:p>
    <w:p w14:paraId="1C3C1763" w14:textId="7D1F6E52" w:rsidR="005E0632" w:rsidRPr="006D1FB7" w:rsidRDefault="005E0632" w:rsidP="00881D06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eastAsia="en-AU"/>
        </w:rPr>
      </w:pPr>
      <w:r w:rsidRPr="006D1FB7">
        <w:rPr>
          <w:rFonts w:ascii="Arial" w:hAnsi="Arial" w:cs="Arial"/>
          <w:lang w:eastAsia="en-AU"/>
        </w:rPr>
        <w:t xml:space="preserve">I was responsible for designing the solution, drafting the appropriate documents and record keeping as per NAB's policies and procedures regarding project </w:t>
      </w:r>
      <w:r w:rsidR="002C05C7" w:rsidRPr="006D1FB7">
        <w:rPr>
          <w:rFonts w:ascii="Arial" w:hAnsi="Arial" w:cs="Arial"/>
          <w:lang w:eastAsia="en-AU"/>
        </w:rPr>
        <w:t>delivery.</w:t>
      </w:r>
    </w:p>
    <w:p w14:paraId="4859F261" w14:textId="77777777" w:rsidR="005E0632" w:rsidRPr="006D1FB7" w:rsidRDefault="005E0632" w:rsidP="005E0632">
      <w:pPr>
        <w:rPr>
          <w:rFonts w:ascii="Arial" w:hAnsi="Arial" w:cs="Arial"/>
        </w:rPr>
      </w:pPr>
    </w:p>
    <w:p w14:paraId="1770A1B5" w14:textId="45F15B62" w:rsidR="00DB0B65" w:rsidRPr="006D1FB7" w:rsidRDefault="005E0632" w:rsidP="005E0632">
      <w:pPr>
        <w:tabs>
          <w:tab w:val="right" w:pos="9020"/>
        </w:tabs>
        <w:rPr>
          <w:rFonts w:ascii="Arial" w:eastAsia="Arial" w:hAnsi="Arial" w:cs="Arial"/>
        </w:rPr>
      </w:pPr>
      <w:r w:rsidRPr="006D1FB7">
        <w:rPr>
          <w:rFonts w:ascii="Arial" w:eastAsia="Arial" w:hAnsi="Arial" w:cs="Arial"/>
          <w:b/>
        </w:rPr>
        <w:t>Business Banker</w:t>
      </w:r>
      <w:r w:rsidR="001E7643" w:rsidRPr="006D1FB7">
        <w:rPr>
          <w:rFonts w:ascii="Arial" w:eastAsia="Arial" w:hAnsi="Arial" w:cs="Arial"/>
          <w:b/>
        </w:rPr>
        <w:t xml:space="preserve"> – Graduate Program</w:t>
      </w:r>
      <w:r w:rsidRPr="006D1FB7">
        <w:rPr>
          <w:rFonts w:ascii="Arial" w:hAnsi="Arial" w:cs="Arial"/>
        </w:rPr>
        <w:tab/>
      </w:r>
      <w:r w:rsidRPr="006D1FB7">
        <w:rPr>
          <w:rFonts w:ascii="Arial" w:eastAsia="Arial" w:hAnsi="Arial" w:cs="Arial"/>
        </w:rPr>
        <w:t>Jan 2009 - Nov 2010</w:t>
      </w:r>
    </w:p>
    <w:p w14:paraId="46884642" w14:textId="77777777" w:rsidR="005E0632" w:rsidRPr="006D1FB7" w:rsidRDefault="005E0632" w:rsidP="005E0632">
      <w:pPr>
        <w:rPr>
          <w:rFonts w:ascii="Arial" w:hAnsi="Arial" w:cs="Arial"/>
        </w:rPr>
      </w:pPr>
      <w:r w:rsidRPr="006D1FB7">
        <w:rPr>
          <w:rFonts w:ascii="Arial" w:eastAsia="Arial" w:hAnsi="Arial" w:cs="Arial"/>
        </w:rPr>
        <w:t>National Australia Bank (NAB), Melbourne, VIC</w:t>
      </w:r>
    </w:p>
    <w:p w14:paraId="37F771D1" w14:textId="77777777" w:rsidR="004A3CF9" w:rsidRDefault="004A3CF9" w:rsidP="004A3CF9">
      <w:pPr>
        <w:pStyle w:val="ListParagraph"/>
        <w:numPr>
          <w:ilvl w:val="0"/>
          <w:numId w:val="68"/>
        </w:numPr>
        <w:jc w:val="both"/>
        <w:rPr>
          <w:rFonts w:ascii="Arial" w:hAnsi="Arial" w:cs="Arial"/>
        </w:rPr>
      </w:pPr>
      <w:r w:rsidRPr="004A3CF9">
        <w:rPr>
          <w:rFonts w:ascii="Arial" w:hAnsi="Arial" w:cs="Arial"/>
        </w:rPr>
        <w:t>I supported my manager in managing a portfolio of 100 small business clients in the Carlton, most with approximately $2 million in borrowings.</w:t>
      </w:r>
    </w:p>
    <w:p w14:paraId="156EE310" w14:textId="77777777" w:rsidR="004A3CF9" w:rsidRPr="004A3CF9" w:rsidRDefault="004A3CF9" w:rsidP="004A3CF9">
      <w:pPr>
        <w:pStyle w:val="ListParagraph"/>
        <w:jc w:val="both"/>
        <w:rPr>
          <w:rFonts w:ascii="Arial" w:hAnsi="Arial" w:cs="Arial"/>
        </w:rPr>
      </w:pPr>
    </w:p>
    <w:p w14:paraId="64DB43A5" w14:textId="77777777" w:rsidR="001E7643" w:rsidRPr="006D1FB7" w:rsidRDefault="001E7643" w:rsidP="001E7643">
      <w:pPr>
        <w:spacing w:line="278" w:lineRule="auto"/>
        <w:rPr>
          <w:rFonts w:ascii="Arial" w:eastAsia="Arial" w:hAnsi="Arial" w:cs="Arial"/>
        </w:rPr>
      </w:pPr>
    </w:p>
    <w:p w14:paraId="4504DC26" w14:textId="77777777" w:rsidR="001E7643" w:rsidRPr="006D1FB7" w:rsidRDefault="001E7643" w:rsidP="001E7643">
      <w:pPr>
        <w:jc w:val="both"/>
        <w:rPr>
          <w:rFonts w:ascii="Arial" w:hAnsi="Arial" w:cs="Arial"/>
          <w:b/>
          <w:bCs/>
        </w:rPr>
      </w:pPr>
      <w:r w:rsidRPr="006D1FB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F891E" wp14:editId="2E0C2E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0A671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6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</w:p>
    <w:p w14:paraId="667E69DB" w14:textId="396B09CF" w:rsidR="001E7643" w:rsidRPr="006D1FB7" w:rsidRDefault="001E7643" w:rsidP="001E7643">
      <w:pPr>
        <w:rPr>
          <w:rFonts w:ascii="Arial" w:hAnsi="Arial" w:cs="Arial"/>
          <w:b/>
          <w:bCs/>
        </w:rPr>
      </w:pPr>
      <w:r w:rsidRPr="006D1FB7">
        <w:rPr>
          <w:rFonts w:ascii="Arial" w:hAnsi="Arial" w:cs="Arial"/>
          <w:b/>
          <w:bCs/>
        </w:rPr>
        <w:t>Education</w:t>
      </w:r>
    </w:p>
    <w:p w14:paraId="71F09AE8" w14:textId="77777777" w:rsidR="001E7643" w:rsidRPr="006D1FB7" w:rsidRDefault="001E7643" w:rsidP="001E7643">
      <w:pPr>
        <w:jc w:val="both"/>
        <w:rPr>
          <w:rFonts w:ascii="Arial" w:hAnsi="Arial" w:cs="Arial"/>
        </w:rPr>
      </w:pPr>
    </w:p>
    <w:p w14:paraId="67F4328A" w14:textId="190C4D31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Diploma of Community Services </w:t>
      </w:r>
      <w:r w:rsidRPr="006D1FB7">
        <w:rPr>
          <w:rFonts w:ascii="Arial" w:hAnsi="Arial" w:cs="Arial"/>
        </w:rPr>
        <w:tab/>
        <w:t>Melbourne Polytechnic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 xml:space="preserve">|2024                 </w:t>
      </w:r>
    </w:p>
    <w:p w14:paraId="1E43D484" w14:textId="5D7403BC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Master of Finance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Monash University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 xml:space="preserve">|2008 </w:t>
      </w:r>
    </w:p>
    <w:p w14:paraId="2B3C9383" w14:textId="0F3E3941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Bachelor of Business (Marketing)</w:t>
      </w:r>
      <w:r w:rsidRPr="006D1FB7">
        <w:rPr>
          <w:rFonts w:ascii="Arial" w:hAnsi="Arial" w:cs="Arial"/>
        </w:rPr>
        <w:tab/>
        <w:t xml:space="preserve">Queensland University of Tech   </w:t>
      </w:r>
      <w:r w:rsidRPr="006D1FB7">
        <w:rPr>
          <w:rFonts w:ascii="Arial" w:hAnsi="Arial" w:cs="Arial"/>
        </w:rPr>
        <w:tab/>
        <w:t xml:space="preserve">|2005              </w:t>
      </w:r>
    </w:p>
    <w:p w14:paraId="15779F18" w14:textId="12CB3CD1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 xml:space="preserve">           </w:t>
      </w:r>
    </w:p>
    <w:p w14:paraId="291F1065" w14:textId="77777777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1905D" wp14:editId="4DEC16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17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F3D8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6.7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27C4C0C5" w14:textId="217C3C59" w:rsidR="001E7643" w:rsidRPr="006D1FB7" w:rsidRDefault="001E7643" w:rsidP="001E7643">
      <w:pPr>
        <w:jc w:val="both"/>
        <w:rPr>
          <w:rFonts w:ascii="Arial" w:hAnsi="Arial" w:cs="Arial"/>
          <w:b/>
          <w:bCs/>
        </w:rPr>
      </w:pPr>
      <w:proofErr w:type="spellStart"/>
      <w:r w:rsidRPr="006D1FB7">
        <w:rPr>
          <w:rFonts w:ascii="Arial" w:hAnsi="Arial" w:cs="Arial"/>
          <w:b/>
          <w:bCs/>
        </w:rPr>
        <w:t>Licence</w:t>
      </w:r>
      <w:r w:rsidR="00A96232">
        <w:rPr>
          <w:rFonts w:ascii="Arial" w:hAnsi="Arial" w:cs="Arial"/>
          <w:b/>
          <w:bCs/>
        </w:rPr>
        <w:t>s</w:t>
      </w:r>
      <w:proofErr w:type="spellEnd"/>
      <w:r w:rsidRPr="006D1FB7">
        <w:rPr>
          <w:rFonts w:ascii="Arial" w:hAnsi="Arial" w:cs="Arial"/>
          <w:b/>
          <w:bCs/>
        </w:rPr>
        <w:t xml:space="preserve"> &amp; Certifications</w:t>
      </w:r>
    </w:p>
    <w:p w14:paraId="131D83FF" w14:textId="77777777" w:rsidR="00DB0B65" w:rsidRPr="006D1FB7" w:rsidRDefault="00DB0B65" w:rsidP="001E7643">
      <w:pPr>
        <w:jc w:val="both"/>
        <w:rPr>
          <w:rFonts w:ascii="Arial" w:hAnsi="Arial" w:cs="Arial"/>
        </w:rPr>
      </w:pPr>
    </w:p>
    <w:p w14:paraId="42240362" w14:textId="7EA3C9EF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Working With Children Check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Victorian State Government 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|</w:t>
      </w:r>
      <w:proofErr w:type="gramStart"/>
      <w:r w:rsidRPr="006D1FB7">
        <w:rPr>
          <w:rFonts w:ascii="Arial" w:hAnsi="Arial" w:cs="Arial"/>
        </w:rPr>
        <w:t>2023</w:t>
      </w:r>
      <w:proofErr w:type="gramEnd"/>
    </w:p>
    <w:p w14:paraId="1B07EACD" w14:textId="7A488C07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First Aid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St John Ambulance Australia </w:t>
      </w:r>
      <w:r w:rsidRPr="006D1FB7">
        <w:rPr>
          <w:rFonts w:ascii="Arial" w:hAnsi="Arial" w:cs="Arial"/>
        </w:rPr>
        <w:tab/>
        <w:t>|2023</w:t>
      </w:r>
    </w:p>
    <w:p w14:paraId="0C85CBE4" w14:textId="62F289B2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Mental Health First Aid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Mental Health First Aid Australia</w:t>
      </w:r>
      <w:r w:rsidRPr="006D1FB7">
        <w:rPr>
          <w:rFonts w:ascii="Arial" w:hAnsi="Arial" w:cs="Arial"/>
        </w:rPr>
        <w:tab/>
        <w:t>|2021</w:t>
      </w:r>
    </w:p>
    <w:p w14:paraId="36297D17" w14:textId="7F675994" w:rsidR="001E7643" w:rsidRPr="006D1FB7" w:rsidRDefault="001E7643" w:rsidP="001E764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>SMART Recovery Facilitator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SMART Recovery Australia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|2018</w:t>
      </w:r>
    </w:p>
    <w:p w14:paraId="4D353799" w14:textId="6EC0AE2B" w:rsidR="00296FE3" w:rsidRPr="00296FE3" w:rsidRDefault="001E7643" w:rsidP="00296FE3">
      <w:pPr>
        <w:jc w:val="both"/>
        <w:rPr>
          <w:rFonts w:ascii="Arial" w:hAnsi="Arial" w:cs="Arial"/>
        </w:rPr>
      </w:pPr>
      <w:r w:rsidRPr="006D1FB7">
        <w:rPr>
          <w:rFonts w:ascii="Arial" w:hAnsi="Arial" w:cs="Arial"/>
        </w:rPr>
        <w:t xml:space="preserve">Victorian Driver’s </w:t>
      </w:r>
      <w:proofErr w:type="spellStart"/>
      <w:r w:rsidRPr="006D1FB7">
        <w:rPr>
          <w:rFonts w:ascii="Arial" w:hAnsi="Arial" w:cs="Arial"/>
        </w:rPr>
        <w:t>Licence</w:t>
      </w:r>
      <w:proofErr w:type="spellEnd"/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VicRoads</w:t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</w:r>
      <w:r w:rsidRPr="006D1FB7">
        <w:rPr>
          <w:rFonts w:ascii="Arial" w:hAnsi="Arial" w:cs="Arial"/>
        </w:rPr>
        <w:tab/>
        <w:t>|2006</w:t>
      </w:r>
    </w:p>
    <w:sectPr w:rsidR="00296FE3" w:rsidRPr="00296FE3" w:rsidSect="00F20E88">
      <w:headerReference w:type="first" r:id="rId11"/>
      <w:pgSz w:w="12240" w:h="15840"/>
      <w:pgMar w:top="567" w:right="1152" w:bottom="426" w:left="1152" w:header="426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241C" w14:textId="77777777" w:rsidR="00F20E88" w:rsidRDefault="00F20E88">
      <w:r>
        <w:separator/>
      </w:r>
    </w:p>
  </w:endnote>
  <w:endnote w:type="continuationSeparator" w:id="0">
    <w:p w14:paraId="6D8993C7" w14:textId="77777777" w:rsidR="00F20E88" w:rsidRDefault="00F2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panose1 w:val="020B0604020202020204"/>
    <w:charset w:val="00"/>
    <w:family w:val="auto"/>
    <w:pitch w:val="default"/>
  </w:font>
  <w:font w:name="HGMinchoB">
    <w:altName w:val="Yu Gothic"/>
    <w:panose1 w:val="020B0604020202020204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2EA9" w14:textId="77777777" w:rsidR="00F20E88" w:rsidRDefault="00F20E88">
      <w:r>
        <w:separator/>
      </w:r>
    </w:p>
  </w:footnote>
  <w:footnote w:type="continuationSeparator" w:id="0">
    <w:p w14:paraId="7F1EDFD0" w14:textId="77777777" w:rsidR="00F20E88" w:rsidRDefault="00F2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0E36" w14:textId="5DB8F327" w:rsidR="00317E4B" w:rsidRDefault="007E066E" w:rsidP="00222C1E">
    <w:pPr>
      <w:pStyle w:val="Title"/>
      <w:jc w:val="center"/>
      <w:rPr>
        <w:sz w:val="48"/>
        <w:szCs w:val="48"/>
      </w:rPr>
    </w:pPr>
    <w:r>
      <w:rPr>
        <w:sz w:val="48"/>
        <w:szCs w:val="48"/>
      </w:rPr>
      <w:t xml:space="preserve">Nishant </w:t>
    </w:r>
    <w:proofErr w:type="spellStart"/>
    <w:r>
      <w:rPr>
        <w:sz w:val="48"/>
        <w:szCs w:val="48"/>
      </w:rPr>
      <w:t>Dougall</w:t>
    </w:r>
    <w:proofErr w:type="spellEnd"/>
  </w:p>
  <w:p w14:paraId="293C14BC" w14:textId="39AAD887" w:rsidR="00A35B4A" w:rsidRPr="00A35B4A" w:rsidRDefault="00A35B4A" w:rsidP="00A35B4A">
    <w:pPr>
      <w:jc w:val="center"/>
      <w:rPr>
        <w:sz w:val="48"/>
        <w:szCs w:val="48"/>
      </w:rPr>
    </w:pPr>
    <w:r>
      <w:t> M: </w:t>
    </w:r>
    <w:r w:rsidR="007E066E">
      <w:t>0412 202 666</w:t>
    </w:r>
    <w:r>
      <w:t xml:space="preserve"> | E: </w:t>
    </w:r>
    <w:hyperlink r:id="rId1" w:history="1">
      <w:r w:rsidR="007E066E" w:rsidRPr="00201BFA">
        <w:rPr>
          <w:rStyle w:val="Hyperlink"/>
        </w:rPr>
        <w:t>nishantdougall@gmail.com</w:t>
      </w:r>
    </w:hyperlink>
    <w:r w:rsidR="007E066E">
      <w:t xml:space="preserve"> </w:t>
    </w:r>
    <w:r w:rsidR="00704D5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CC"/>
    <w:multiLevelType w:val="multilevel"/>
    <w:tmpl w:val="87FE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6E77"/>
    <w:multiLevelType w:val="multilevel"/>
    <w:tmpl w:val="2598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F7204"/>
    <w:multiLevelType w:val="hybridMultilevel"/>
    <w:tmpl w:val="B766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03F9D"/>
    <w:multiLevelType w:val="multilevel"/>
    <w:tmpl w:val="54E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73D95"/>
    <w:multiLevelType w:val="multilevel"/>
    <w:tmpl w:val="96E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60EA9"/>
    <w:multiLevelType w:val="multilevel"/>
    <w:tmpl w:val="1EA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810F2"/>
    <w:multiLevelType w:val="multilevel"/>
    <w:tmpl w:val="7C8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8" w15:restartNumberingAfterBreak="0">
    <w:nsid w:val="0AF87399"/>
    <w:multiLevelType w:val="hybridMultilevel"/>
    <w:tmpl w:val="123C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D14E6"/>
    <w:multiLevelType w:val="hybridMultilevel"/>
    <w:tmpl w:val="EAFA3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F18CB"/>
    <w:multiLevelType w:val="multilevel"/>
    <w:tmpl w:val="9AE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07CF4"/>
    <w:multiLevelType w:val="hybridMultilevel"/>
    <w:tmpl w:val="C9F0A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B6BE8"/>
    <w:multiLevelType w:val="hybridMultilevel"/>
    <w:tmpl w:val="B58A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208EA"/>
    <w:multiLevelType w:val="multilevel"/>
    <w:tmpl w:val="72C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7245C"/>
    <w:multiLevelType w:val="hybridMultilevel"/>
    <w:tmpl w:val="4A10C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357E8"/>
    <w:multiLevelType w:val="multilevel"/>
    <w:tmpl w:val="4F54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583D0E"/>
    <w:multiLevelType w:val="multilevel"/>
    <w:tmpl w:val="150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F13F26"/>
    <w:multiLevelType w:val="multilevel"/>
    <w:tmpl w:val="CF1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064EE"/>
    <w:multiLevelType w:val="multilevel"/>
    <w:tmpl w:val="934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493830"/>
    <w:multiLevelType w:val="hybridMultilevel"/>
    <w:tmpl w:val="8822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550EC8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1549A5"/>
    <w:multiLevelType w:val="hybridMultilevel"/>
    <w:tmpl w:val="0A2A5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4C7DA3"/>
    <w:multiLevelType w:val="hybridMultilevel"/>
    <w:tmpl w:val="F8E4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8623A5"/>
    <w:multiLevelType w:val="multilevel"/>
    <w:tmpl w:val="46F6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563F8"/>
    <w:multiLevelType w:val="hybridMultilevel"/>
    <w:tmpl w:val="B59A8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C3C83"/>
    <w:multiLevelType w:val="hybridMultilevel"/>
    <w:tmpl w:val="FBA8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9D284C"/>
    <w:multiLevelType w:val="multilevel"/>
    <w:tmpl w:val="458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0B7C7D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68737B"/>
    <w:multiLevelType w:val="hybridMultilevel"/>
    <w:tmpl w:val="EEB67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D13A54"/>
    <w:multiLevelType w:val="hybridMultilevel"/>
    <w:tmpl w:val="E3CE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017496"/>
    <w:multiLevelType w:val="hybridMultilevel"/>
    <w:tmpl w:val="D242D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34068A"/>
    <w:multiLevelType w:val="hybridMultilevel"/>
    <w:tmpl w:val="02CCC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354D2C"/>
    <w:multiLevelType w:val="multilevel"/>
    <w:tmpl w:val="A11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3C6E54"/>
    <w:multiLevelType w:val="hybridMultilevel"/>
    <w:tmpl w:val="D15C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9C5D63"/>
    <w:multiLevelType w:val="hybridMultilevel"/>
    <w:tmpl w:val="C0B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327C2E"/>
    <w:multiLevelType w:val="multilevel"/>
    <w:tmpl w:val="68A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B408C2"/>
    <w:multiLevelType w:val="hybridMultilevel"/>
    <w:tmpl w:val="35AC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C73DDA"/>
    <w:multiLevelType w:val="hybridMultilevel"/>
    <w:tmpl w:val="434E6630"/>
    <w:lvl w:ilvl="0" w:tplc="868ABEE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275A42"/>
    <w:multiLevelType w:val="multilevel"/>
    <w:tmpl w:val="D14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A6696A"/>
    <w:multiLevelType w:val="multilevel"/>
    <w:tmpl w:val="C41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905D34"/>
    <w:multiLevelType w:val="hybridMultilevel"/>
    <w:tmpl w:val="80A4A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D010E1"/>
    <w:multiLevelType w:val="multilevel"/>
    <w:tmpl w:val="90E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5B1652"/>
    <w:multiLevelType w:val="hybridMultilevel"/>
    <w:tmpl w:val="03007588"/>
    <w:lvl w:ilvl="0" w:tplc="868ABEE6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5056166"/>
    <w:multiLevelType w:val="hybridMultilevel"/>
    <w:tmpl w:val="7CA08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0A7384"/>
    <w:multiLevelType w:val="hybridMultilevel"/>
    <w:tmpl w:val="E334D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1E7E97"/>
    <w:multiLevelType w:val="hybridMultilevel"/>
    <w:tmpl w:val="925C71E4"/>
    <w:styleLink w:val="ImportedStyle1"/>
    <w:lvl w:ilvl="0" w:tplc="B170C09A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6C963E3A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1E595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8474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4140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424D5E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92F1F8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7EAE24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BA9F22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8C30445"/>
    <w:multiLevelType w:val="multilevel"/>
    <w:tmpl w:val="FD8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D773E6"/>
    <w:multiLevelType w:val="multilevel"/>
    <w:tmpl w:val="288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5151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EE650D"/>
    <w:multiLevelType w:val="multilevel"/>
    <w:tmpl w:val="D7CE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DF7E1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5EE964E6"/>
    <w:multiLevelType w:val="hybridMultilevel"/>
    <w:tmpl w:val="12C21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D506F2"/>
    <w:multiLevelType w:val="hybridMultilevel"/>
    <w:tmpl w:val="31E4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8D3C9F"/>
    <w:multiLevelType w:val="hybridMultilevel"/>
    <w:tmpl w:val="B9C6589E"/>
    <w:lvl w:ilvl="0" w:tplc="20F26C1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5D2E4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4AC156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28447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A6CB8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33673C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87A9C5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10455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1F0F1D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4D16FE2"/>
    <w:multiLevelType w:val="hybridMultilevel"/>
    <w:tmpl w:val="EB8E620A"/>
    <w:styleLink w:val="ImportedStyle3"/>
    <w:lvl w:ilvl="0" w:tplc="8BB8817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44DB8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562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E562C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8F006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AF14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C8B17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C4002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F421F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5E84159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172A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6A464518"/>
    <w:multiLevelType w:val="multilevel"/>
    <w:tmpl w:val="D66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B540E1"/>
    <w:multiLevelType w:val="hybridMultilevel"/>
    <w:tmpl w:val="8032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60" w15:restartNumberingAfterBreak="0">
    <w:nsid w:val="6ECC50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547CFB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03681D"/>
    <w:multiLevelType w:val="hybridMultilevel"/>
    <w:tmpl w:val="F2D22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FE1938"/>
    <w:multiLevelType w:val="multilevel"/>
    <w:tmpl w:val="38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AA46F6"/>
    <w:multiLevelType w:val="multilevel"/>
    <w:tmpl w:val="22B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1F2DEB"/>
    <w:multiLevelType w:val="hybridMultilevel"/>
    <w:tmpl w:val="7DD833F4"/>
    <w:styleLink w:val="ImportedStyle2"/>
    <w:lvl w:ilvl="0" w:tplc="5EAECBA0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55224922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57EFD3E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56064EC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0E6D876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DF5C8BD0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437C6CE6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284C487E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3289374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6" w15:restartNumberingAfterBreak="0">
    <w:nsid w:val="7DF31FCE"/>
    <w:multiLevelType w:val="multilevel"/>
    <w:tmpl w:val="AAB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9024FF"/>
    <w:multiLevelType w:val="multilevel"/>
    <w:tmpl w:val="18E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826621">
    <w:abstractNumId w:val="7"/>
  </w:num>
  <w:num w:numId="2" w16cid:durableId="19362655">
    <w:abstractNumId w:val="59"/>
  </w:num>
  <w:num w:numId="3" w16cid:durableId="888422742">
    <w:abstractNumId w:val="45"/>
  </w:num>
  <w:num w:numId="4" w16cid:durableId="1472402004">
    <w:abstractNumId w:val="65"/>
  </w:num>
  <w:num w:numId="5" w16cid:durableId="478496684">
    <w:abstractNumId w:val="54"/>
  </w:num>
  <w:num w:numId="6" w16cid:durableId="723214511">
    <w:abstractNumId w:val="44"/>
  </w:num>
  <w:num w:numId="7" w16cid:durableId="1836994323">
    <w:abstractNumId w:val="43"/>
  </w:num>
  <w:num w:numId="8" w16cid:durableId="1995530265">
    <w:abstractNumId w:val="62"/>
  </w:num>
  <w:num w:numId="9" w16cid:durableId="1510828958">
    <w:abstractNumId w:val="37"/>
  </w:num>
  <w:num w:numId="10" w16cid:durableId="1301963879">
    <w:abstractNumId w:val="42"/>
  </w:num>
  <w:num w:numId="11" w16cid:durableId="2006860618">
    <w:abstractNumId w:val="18"/>
  </w:num>
  <w:num w:numId="12" w16cid:durableId="621770713">
    <w:abstractNumId w:val="16"/>
  </w:num>
  <w:num w:numId="13" w16cid:durableId="1557619158">
    <w:abstractNumId w:val="6"/>
  </w:num>
  <w:num w:numId="14" w16cid:durableId="319971442">
    <w:abstractNumId w:val="0"/>
  </w:num>
  <w:num w:numId="15" w16cid:durableId="1340815998">
    <w:abstractNumId w:val="63"/>
  </w:num>
  <w:num w:numId="16" w16cid:durableId="671614256">
    <w:abstractNumId w:val="17"/>
  </w:num>
  <w:num w:numId="17" w16cid:durableId="1067532976">
    <w:abstractNumId w:val="64"/>
  </w:num>
  <w:num w:numId="18" w16cid:durableId="322006459">
    <w:abstractNumId w:val="3"/>
  </w:num>
  <w:num w:numId="19" w16cid:durableId="1663047937">
    <w:abstractNumId w:val="57"/>
  </w:num>
  <w:num w:numId="20" w16cid:durableId="1617836533">
    <w:abstractNumId w:val="41"/>
  </w:num>
  <w:num w:numId="21" w16cid:durableId="616375548">
    <w:abstractNumId w:val="5"/>
  </w:num>
  <w:num w:numId="22" w16cid:durableId="137112205">
    <w:abstractNumId w:val="10"/>
  </w:num>
  <w:num w:numId="23" w16cid:durableId="1320770274">
    <w:abstractNumId w:val="58"/>
  </w:num>
  <w:num w:numId="24" w16cid:durableId="128860199">
    <w:abstractNumId w:val="51"/>
  </w:num>
  <w:num w:numId="25" w16cid:durableId="1983651916">
    <w:abstractNumId w:val="27"/>
  </w:num>
  <w:num w:numId="26" w16cid:durableId="968124576">
    <w:abstractNumId w:val="20"/>
  </w:num>
  <w:num w:numId="27" w16cid:durableId="1731614511">
    <w:abstractNumId w:val="55"/>
  </w:num>
  <w:num w:numId="28" w16cid:durableId="203644439">
    <w:abstractNumId w:val="61"/>
  </w:num>
  <w:num w:numId="29" w16cid:durableId="776408966">
    <w:abstractNumId w:val="24"/>
  </w:num>
  <w:num w:numId="30" w16cid:durableId="1816989594">
    <w:abstractNumId w:val="40"/>
  </w:num>
  <w:num w:numId="31" w16cid:durableId="1341347733">
    <w:abstractNumId w:val="47"/>
  </w:num>
  <w:num w:numId="32" w16cid:durableId="1030376178">
    <w:abstractNumId w:val="60"/>
  </w:num>
  <w:num w:numId="33" w16cid:durableId="273249451">
    <w:abstractNumId w:val="48"/>
  </w:num>
  <w:num w:numId="34" w16cid:durableId="155996999">
    <w:abstractNumId w:val="50"/>
  </w:num>
  <w:num w:numId="35" w16cid:durableId="1031956634">
    <w:abstractNumId w:val="28"/>
  </w:num>
  <w:num w:numId="36" w16cid:durableId="888028375">
    <w:abstractNumId w:val="33"/>
  </w:num>
  <w:num w:numId="37" w16cid:durableId="245771957">
    <w:abstractNumId w:val="21"/>
  </w:num>
  <w:num w:numId="38" w16cid:durableId="1461999171">
    <w:abstractNumId w:val="11"/>
  </w:num>
  <w:num w:numId="39" w16cid:durableId="1930187835">
    <w:abstractNumId w:val="14"/>
  </w:num>
  <w:num w:numId="40" w16cid:durableId="1341733365">
    <w:abstractNumId w:val="29"/>
  </w:num>
  <w:num w:numId="41" w16cid:durableId="155192780">
    <w:abstractNumId w:val="8"/>
  </w:num>
  <w:num w:numId="42" w16cid:durableId="722212932">
    <w:abstractNumId w:val="22"/>
  </w:num>
  <w:num w:numId="43" w16cid:durableId="1088426457">
    <w:abstractNumId w:val="52"/>
  </w:num>
  <w:num w:numId="44" w16cid:durableId="1720277626">
    <w:abstractNumId w:val="36"/>
  </w:num>
  <w:num w:numId="45" w16cid:durableId="1990406134">
    <w:abstractNumId w:val="34"/>
  </w:num>
  <w:num w:numId="46" w16cid:durableId="365108812">
    <w:abstractNumId w:val="2"/>
  </w:num>
  <w:num w:numId="47" w16cid:durableId="1461538228">
    <w:abstractNumId w:val="15"/>
  </w:num>
  <w:num w:numId="48" w16cid:durableId="1677074786">
    <w:abstractNumId w:val="67"/>
  </w:num>
  <w:num w:numId="49" w16cid:durableId="95907546">
    <w:abstractNumId w:val="53"/>
  </w:num>
  <w:num w:numId="50" w16cid:durableId="464080491">
    <w:abstractNumId w:val="25"/>
  </w:num>
  <w:num w:numId="51" w16cid:durableId="1853035030">
    <w:abstractNumId w:val="56"/>
  </w:num>
  <w:num w:numId="52" w16cid:durableId="847713572">
    <w:abstractNumId w:val="23"/>
  </w:num>
  <w:num w:numId="53" w16cid:durableId="1163472923">
    <w:abstractNumId w:val="13"/>
  </w:num>
  <w:num w:numId="54" w16cid:durableId="1692759460">
    <w:abstractNumId w:val="26"/>
  </w:num>
  <w:num w:numId="55" w16cid:durableId="1612280539">
    <w:abstractNumId w:val="49"/>
  </w:num>
  <w:num w:numId="56" w16cid:durableId="1047874025">
    <w:abstractNumId w:val="66"/>
  </w:num>
  <w:num w:numId="57" w16cid:durableId="86314306">
    <w:abstractNumId w:val="35"/>
  </w:num>
  <w:num w:numId="58" w16cid:durableId="2009210860">
    <w:abstractNumId w:val="39"/>
  </w:num>
  <w:num w:numId="59" w16cid:durableId="1842964736">
    <w:abstractNumId w:val="46"/>
  </w:num>
  <w:num w:numId="60" w16cid:durableId="647780902">
    <w:abstractNumId w:val="4"/>
  </w:num>
  <w:num w:numId="61" w16cid:durableId="255287215">
    <w:abstractNumId w:val="32"/>
  </w:num>
  <w:num w:numId="62" w16cid:durableId="427313698">
    <w:abstractNumId w:val="1"/>
  </w:num>
  <w:num w:numId="63" w16cid:durableId="1501429775">
    <w:abstractNumId w:val="38"/>
  </w:num>
  <w:num w:numId="64" w16cid:durableId="1530214361">
    <w:abstractNumId w:val="30"/>
  </w:num>
  <w:num w:numId="65" w16cid:durableId="1309478616">
    <w:abstractNumId w:val="19"/>
  </w:num>
  <w:num w:numId="66" w16cid:durableId="769857108">
    <w:abstractNumId w:val="31"/>
  </w:num>
  <w:num w:numId="67" w16cid:durableId="2080781350">
    <w:abstractNumId w:val="12"/>
  </w:num>
  <w:num w:numId="68" w16cid:durableId="23875327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FC"/>
    <w:rsid w:val="00001CF6"/>
    <w:rsid w:val="000063A5"/>
    <w:rsid w:val="00006D29"/>
    <w:rsid w:val="000116A6"/>
    <w:rsid w:val="00014F35"/>
    <w:rsid w:val="00016079"/>
    <w:rsid w:val="000257CC"/>
    <w:rsid w:val="0002604F"/>
    <w:rsid w:val="0002681E"/>
    <w:rsid w:val="00033CB2"/>
    <w:rsid w:val="00045E2A"/>
    <w:rsid w:val="000513E9"/>
    <w:rsid w:val="00051D63"/>
    <w:rsid w:val="00064C51"/>
    <w:rsid w:val="0006706C"/>
    <w:rsid w:val="00074DCA"/>
    <w:rsid w:val="0007589E"/>
    <w:rsid w:val="000758E5"/>
    <w:rsid w:val="00081147"/>
    <w:rsid w:val="00084D60"/>
    <w:rsid w:val="00085933"/>
    <w:rsid w:val="000862EF"/>
    <w:rsid w:val="00091707"/>
    <w:rsid w:val="00091CD4"/>
    <w:rsid w:val="00093275"/>
    <w:rsid w:val="00094FA0"/>
    <w:rsid w:val="0009661D"/>
    <w:rsid w:val="000A1757"/>
    <w:rsid w:val="000A215F"/>
    <w:rsid w:val="000A255A"/>
    <w:rsid w:val="000A4F59"/>
    <w:rsid w:val="000A6A9E"/>
    <w:rsid w:val="000B0798"/>
    <w:rsid w:val="000B1D75"/>
    <w:rsid w:val="000B28ED"/>
    <w:rsid w:val="000B494D"/>
    <w:rsid w:val="000B6C83"/>
    <w:rsid w:val="000B728B"/>
    <w:rsid w:val="000B7647"/>
    <w:rsid w:val="000D138C"/>
    <w:rsid w:val="000D194F"/>
    <w:rsid w:val="000D1973"/>
    <w:rsid w:val="000D2162"/>
    <w:rsid w:val="000D512E"/>
    <w:rsid w:val="000E1561"/>
    <w:rsid w:val="000E3896"/>
    <w:rsid w:val="000E5D9A"/>
    <w:rsid w:val="000E5E9B"/>
    <w:rsid w:val="00101FBC"/>
    <w:rsid w:val="00107E72"/>
    <w:rsid w:val="001165B2"/>
    <w:rsid w:val="001239D4"/>
    <w:rsid w:val="00132663"/>
    <w:rsid w:val="0013346E"/>
    <w:rsid w:val="00141A4C"/>
    <w:rsid w:val="0014458D"/>
    <w:rsid w:val="001511D8"/>
    <w:rsid w:val="001549C2"/>
    <w:rsid w:val="0015665E"/>
    <w:rsid w:val="00161ABA"/>
    <w:rsid w:val="00161E2A"/>
    <w:rsid w:val="00162F8A"/>
    <w:rsid w:val="00174302"/>
    <w:rsid w:val="001757D6"/>
    <w:rsid w:val="00175D61"/>
    <w:rsid w:val="001777B7"/>
    <w:rsid w:val="00177886"/>
    <w:rsid w:val="0017794D"/>
    <w:rsid w:val="00183996"/>
    <w:rsid w:val="00196311"/>
    <w:rsid w:val="001A6563"/>
    <w:rsid w:val="001A7764"/>
    <w:rsid w:val="001B2418"/>
    <w:rsid w:val="001B29CF"/>
    <w:rsid w:val="001B6F66"/>
    <w:rsid w:val="001C1085"/>
    <w:rsid w:val="001C241B"/>
    <w:rsid w:val="001C530D"/>
    <w:rsid w:val="001C6341"/>
    <w:rsid w:val="001D2B82"/>
    <w:rsid w:val="001D3709"/>
    <w:rsid w:val="001D6784"/>
    <w:rsid w:val="001D6F8F"/>
    <w:rsid w:val="001D7C8A"/>
    <w:rsid w:val="001E7643"/>
    <w:rsid w:val="001F0B94"/>
    <w:rsid w:val="001F248B"/>
    <w:rsid w:val="001F3FEE"/>
    <w:rsid w:val="001F5388"/>
    <w:rsid w:val="001F5FF1"/>
    <w:rsid w:val="002004FE"/>
    <w:rsid w:val="00205D4D"/>
    <w:rsid w:val="00217529"/>
    <w:rsid w:val="002211B0"/>
    <w:rsid w:val="00221EFA"/>
    <w:rsid w:val="00222C1E"/>
    <w:rsid w:val="00225797"/>
    <w:rsid w:val="002451EF"/>
    <w:rsid w:val="00245375"/>
    <w:rsid w:val="00247177"/>
    <w:rsid w:val="00255441"/>
    <w:rsid w:val="002578C0"/>
    <w:rsid w:val="002619E0"/>
    <w:rsid w:val="0026200A"/>
    <w:rsid w:val="00262BC1"/>
    <w:rsid w:val="00266F56"/>
    <w:rsid w:val="00273FEA"/>
    <w:rsid w:val="0027471F"/>
    <w:rsid w:val="00277571"/>
    <w:rsid w:val="00280B26"/>
    <w:rsid w:val="00280F68"/>
    <w:rsid w:val="0028220F"/>
    <w:rsid w:val="0028262A"/>
    <w:rsid w:val="00291499"/>
    <w:rsid w:val="00291727"/>
    <w:rsid w:val="00292342"/>
    <w:rsid w:val="00296FE3"/>
    <w:rsid w:val="00297F9D"/>
    <w:rsid w:val="002A1885"/>
    <w:rsid w:val="002A45FB"/>
    <w:rsid w:val="002A795F"/>
    <w:rsid w:val="002B17F9"/>
    <w:rsid w:val="002B301E"/>
    <w:rsid w:val="002B41F3"/>
    <w:rsid w:val="002C05C7"/>
    <w:rsid w:val="002C6293"/>
    <w:rsid w:val="002C6B38"/>
    <w:rsid w:val="002D0CA7"/>
    <w:rsid w:val="002D3BAC"/>
    <w:rsid w:val="002D5DF6"/>
    <w:rsid w:val="002D7F63"/>
    <w:rsid w:val="002F507D"/>
    <w:rsid w:val="002F53FC"/>
    <w:rsid w:val="002F5BD1"/>
    <w:rsid w:val="002F6104"/>
    <w:rsid w:val="002F792D"/>
    <w:rsid w:val="002F7A1C"/>
    <w:rsid w:val="00305102"/>
    <w:rsid w:val="00311D42"/>
    <w:rsid w:val="00312DEA"/>
    <w:rsid w:val="0031334D"/>
    <w:rsid w:val="003139ED"/>
    <w:rsid w:val="00313AF4"/>
    <w:rsid w:val="00314C7F"/>
    <w:rsid w:val="00317E4B"/>
    <w:rsid w:val="003217D5"/>
    <w:rsid w:val="0032699D"/>
    <w:rsid w:val="00327BD2"/>
    <w:rsid w:val="003335A4"/>
    <w:rsid w:val="00333DBD"/>
    <w:rsid w:val="00333E07"/>
    <w:rsid w:val="0034283D"/>
    <w:rsid w:val="00342BF6"/>
    <w:rsid w:val="00344D58"/>
    <w:rsid w:val="0035394F"/>
    <w:rsid w:val="003545A0"/>
    <w:rsid w:val="0035552B"/>
    <w:rsid w:val="00356C14"/>
    <w:rsid w:val="00357D58"/>
    <w:rsid w:val="003658AE"/>
    <w:rsid w:val="00374255"/>
    <w:rsid w:val="00383984"/>
    <w:rsid w:val="00384373"/>
    <w:rsid w:val="00390913"/>
    <w:rsid w:val="00391900"/>
    <w:rsid w:val="003A60E5"/>
    <w:rsid w:val="003A634E"/>
    <w:rsid w:val="003B1DCD"/>
    <w:rsid w:val="003C4F86"/>
    <w:rsid w:val="003D2189"/>
    <w:rsid w:val="003D5AE2"/>
    <w:rsid w:val="003E1175"/>
    <w:rsid w:val="003E2323"/>
    <w:rsid w:val="003E6894"/>
    <w:rsid w:val="003F0EA9"/>
    <w:rsid w:val="003F2D3E"/>
    <w:rsid w:val="003F4366"/>
    <w:rsid w:val="00401A4F"/>
    <w:rsid w:val="00405C13"/>
    <w:rsid w:val="00405F1B"/>
    <w:rsid w:val="00414019"/>
    <w:rsid w:val="00423A33"/>
    <w:rsid w:val="00424BAD"/>
    <w:rsid w:val="00435811"/>
    <w:rsid w:val="00435E3A"/>
    <w:rsid w:val="00440D72"/>
    <w:rsid w:val="00440F65"/>
    <w:rsid w:val="00442DD1"/>
    <w:rsid w:val="00453A44"/>
    <w:rsid w:val="004565FD"/>
    <w:rsid w:val="00463491"/>
    <w:rsid w:val="004642A4"/>
    <w:rsid w:val="00466644"/>
    <w:rsid w:val="004743FE"/>
    <w:rsid w:val="0047599E"/>
    <w:rsid w:val="004761E4"/>
    <w:rsid w:val="00477C44"/>
    <w:rsid w:val="00484CF6"/>
    <w:rsid w:val="00496C3D"/>
    <w:rsid w:val="004A21FC"/>
    <w:rsid w:val="004A3608"/>
    <w:rsid w:val="004A3CF9"/>
    <w:rsid w:val="004A498B"/>
    <w:rsid w:val="004A5F1E"/>
    <w:rsid w:val="004A7C44"/>
    <w:rsid w:val="004B1ADF"/>
    <w:rsid w:val="004B2A45"/>
    <w:rsid w:val="004B5075"/>
    <w:rsid w:val="004C22C9"/>
    <w:rsid w:val="004D2207"/>
    <w:rsid w:val="004D22A2"/>
    <w:rsid w:val="004D4F6F"/>
    <w:rsid w:val="004E055B"/>
    <w:rsid w:val="004E0E32"/>
    <w:rsid w:val="004E49E5"/>
    <w:rsid w:val="004E7A57"/>
    <w:rsid w:val="004F4CA0"/>
    <w:rsid w:val="004F7A8B"/>
    <w:rsid w:val="00504970"/>
    <w:rsid w:val="00510AE7"/>
    <w:rsid w:val="00513A29"/>
    <w:rsid w:val="00514728"/>
    <w:rsid w:val="005164B2"/>
    <w:rsid w:val="00516706"/>
    <w:rsid w:val="00517FB3"/>
    <w:rsid w:val="00520357"/>
    <w:rsid w:val="005217A1"/>
    <w:rsid w:val="00527AEE"/>
    <w:rsid w:val="00533885"/>
    <w:rsid w:val="005346C9"/>
    <w:rsid w:val="005350BD"/>
    <w:rsid w:val="00542C3E"/>
    <w:rsid w:val="005449D0"/>
    <w:rsid w:val="0054792B"/>
    <w:rsid w:val="00547B69"/>
    <w:rsid w:val="005532FD"/>
    <w:rsid w:val="005554D2"/>
    <w:rsid w:val="005602DD"/>
    <w:rsid w:val="005712CA"/>
    <w:rsid w:val="0059191B"/>
    <w:rsid w:val="005A0698"/>
    <w:rsid w:val="005A0D1D"/>
    <w:rsid w:val="005A7EFD"/>
    <w:rsid w:val="005B1AC7"/>
    <w:rsid w:val="005B6B11"/>
    <w:rsid w:val="005C097B"/>
    <w:rsid w:val="005C34D9"/>
    <w:rsid w:val="005C743C"/>
    <w:rsid w:val="005D2F5C"/>
    <w:rsid w:val="005E0632"/>
    <w:rsid w:val="005E4BE0"/>
    <w:rsid w:val="005F0FF4"/>
    <w:rsid w:val="005F48B4"/>
    <w:rsid w:val="005F4D2C"/>
    <w:rsid w:val="0060143D"/>
    <w:rsid w:val="00604744"/>
    <w:rsid w:val="00607D80"/>
    <w:rsid w:val="006109CF"/>
    <w:rsid w:val="00613CBA"/>
    <w:rsid w:val="00617B26"/>
    <w:rsid w:val="00620FBD"/>
    <w:rsid w:val="00624D0D"/>
    <w:rsid w:val="006270A9"/>
    <w:rsid w:val="00630BAE"/>
    <w:rsid w:val="00634A59"/>
    <w:rsid w:val="00643C01"/>
    <w:rsid w:val="0065032C"/>
    <w:rsid w:val="00650C5F"/>
    <w:rsid w:val="00656698"/>
    <w:rsid w:val="00656D38"/>
    <w:rsid w:val="00657449"/>
    <w:rsid w:val="006660CC"/>
    <w:rsid w:val="00670114"/>
    <w:rsid w:val="006721D1"/>
    <w:rsid w:val="006734FF"/>
    <w:rsid w:val="00675320"/>
    <w:rsid w:val="00675350"/>
    <w:rsid w:val="00675956"/>
    <w:rsid w:val="00677E81"/>
    <w:rsid w:val="00681034"/>
    <w:rsid w:val="0068674E"/>
    <w:rsid w:val="00687B9B"/>
    <w:rsid w:val="00687EAD"/>
    <w:rsid w:val="0069217E"/>
    <w:rsid w:val="006B055B"/>
    <w:rsid w:val="006B1055"/>
    <w:rsid w:val="006B29FA"/>
    <w:rsid w:val="006B352C"/>
    <w:rsid w:val="006B5453"/>
    <w:rsid w:val="006B63FF"/>
    <w:rsid w:val="006C60F7"/>
    <w:rsid w:val="006C7DAE"/>
    <w:rsid w:val="006D1070"/>
    <w:rsid w:val="006D1FB7"/>
    <w:rsid w:val="006D4971"/>
    <w:rsid w:val="006D6571"/>
    <w:rsid w:val="006E1BA2"/>
    <w:rsid w:val="006F5570"/>
    <w:rsid w:val="007048DB"/>
    <w:rsid w:val="00704D5D"/>
    <w:rsid w:val="0070633E"/>
    <w:rsid w:val="00711EAE"/>
    <w:rsid w:val="00712737"/>
    <w:rsid w:val="00713375"/>
    <w:rsid w:val="007135C0"/>
    <w:rsid w:val="00713ED2"/>
    <w:rsid w:val="00717ED1"/>
    <w:rsid w:val="00723DB4"/>
    <w:rsid w:val="00727D57"/>
    <w:rsid w:val="0074128F"/>
    <w:rsid w:val="007413C6"/>
    <w:rsid w:val="00742162"/>
    <w:rsid w:val="00743D9E"/>
    <w:rsid w:val="00745071"/>
    <w:rsid w:val="007469F4"/>
    <w:rsid w:val="00751ADD"/>
    <w:rsid w:val="00754E96"/>
    <w:rsid w:val="00762884"/>
    <w:rsid w:val="007678A9"/>
    <w:rsid w:val="00767B51"/>
    <w:rsid w:val="007729FF"/>
    <w:rsid w:val="00773749"/>
    <w:rsid w:val="007766D6"/>
    <w:rsid w:val="00782999"/>
    <w:rsid w:val="007830C1"/>
    <w:rsid w:val="00783D5C"/>
    <w:rsid w:val="00784AFD"/>
    <w:rsid w:val="00785272"/>
    <w:rsid w:val="007856CD"/>
    <w:rsid w:val="00785E9F"/>
    <w:rsid w:val="007921FB"/>
    <w:rsid w:val="007935DC"/>
    <w:rsid w:val="00793676"/>
    <w:rsid w:val="00797A15"/>
    <w:rsid w:val="007A0CA7"/>
    <w:rsid w:val="007A7F8F"/>
    <w:rsid w:val="007B36A1"/>
    <w:rsid w:val="007B3ECE"/>
    <w:rsid w:val="007B5D06"/>
    <w:rsid w:val="007C0412"/>
    <w:rsid w:val="007C312E"/>
    <w:rsid w:val="007D3675"/>
    <w:rsid w:val="007E066E"/>
    <w:rsid w:val="007E6BEB"/>
    <w:rsid w:val="007E73D3"/>
    <w:rsid w:val="007F39C3"/>
    <w:rsid w:val="00800606"/>
    <w:rsid w:val="0080690C"/>
    <w:rsid w:val="0080691F"/>
    <w:rsid w:val="008115E2"/>
    <w:rsid w:val="008131D1"/>
    <w:rsid w:val="00813AFD"/>
    <w:rsid w:val="00816216"/>
    <w:rsid w:val="0082553F"/>
    <w:rsid w:val="00832662"/>
    <w:rsid w:val="008370BB"/>
    <w:rsid w:val="00850C70"/>
    <w:rsid w:val="00851037"/>
    <w:rsid w:val="00854B9B"/>
    <w:rsid w:val="00861743"/>
    <w:rsid w:val="00864DF9"/>
    <w:rsid w:val="00871D91"/>
    <w:rsid w:val="00874272"/>
    <w:rsid w:val="0087734B"/>
    <w:rsid w:val="00881D06"/>
    <w:rsid w:val="00883352"/>
    <w:rsid w:val="00883F3D"/>
    <w:rsid w:val="008843B4"/>
    <w:rsid w:val="00884E91"/>
    <w:rsid w:val="008864DF"/>
    <w:rsid w:val="008875EB"/>
    <w:rsid w:val="00887BAD"/>
    <w:rsid w:val="00892356"/>
    <w:rsid w:val="008A6DD7"/>
    <w:rsid w:val="008A70A3"/>
    <w:rsid w:val="008A7B12"/>
    <w:rsid w:val="008B61B5"/>
    <w:rsid w:val="008C0280"/>
    <w:rsid w:val="008C071A"/>
    <w:rsid w:val="008C0FFB"/>
    <w:rsid w:val="008C229E"/>
    <w:rsid w:val="008C2BFD"/>
    <w:rsid w:val="008C58E2"/>
    <w:rsid w:val="008D34CF"/>
    <w:rsid w:val="008D3BBC"/>
    <w:rsid w:val="008D49BE"/>
    <w:rsid w:val="008D4DF8"/>
    <w:rsid w:val="008D5708"/>
    <w:rsid w:val="008E0713"/>
    <w:rsid w:val="008E3157"/>
    <w:rsid w:val="008E6D2C"/>
    <w:rsid w:val="008F58A3"/>
    <w:rsid w:val="008F676D"/>
    <w:rsid w:val="008F6CD7"/>
    <w:rsid w:val="008F6FE7"/>
    <w:rsid w:val="009007E8"/>
    <w:rsid w:val="00903133"/>
    <w:rsid w:val="009045B0"/>
    <w:rsid w:val="00906A45"/>
    <w:rsid w:val="00913A3C"/>
    <w:rsid w:val="00913CF4"/>
    <w:rsid w:val="009154E3"/>
    <w:rsid w:val="009162C8"/>
    <w:rsid w:val="00917DB7"/>
    <w:rsid w:val="00920976"/>
    <w:rsid w:val="009210BB"/>
    <w:rsid w:val="00922969"/>
    <w:rsid w:val="00930C1A"/>
    <w:rsid w:val="009348E6"/>
    <w:rsid w:val="0093506F"/>
    <w:rsid w:val="009460E4"/>
    <w:rsid w:val="00952B5D"/>
    <w:rsid w:val="009534FB"/>
    <w:rsid w:val="009614B8"/>
    <w:rsid w:val="00967A4E"/>
    <w:rsid w:val="00973B2A"/>
    <w:rsid w:val="009757E6"/>
    <w:rsid w:val="00980AC2"/>
    <w:rsid w:val="0098149F"/>
    <w:rsid w:val="00984671"/>
    <w:rsid w:val="009876D9"/>
    <w:rsid w:val="00991AED"/>
    <w:rsid w:val="00994AB4"/>
    <w:rsid w:val="0099594B"/>
    <w:rsid w:val="009960D2"/>
    <w:rsid w:val="00996754"/>
    <w:rsid w:val="009A06E8"/>
    <w:rsid w:val="009A7610"/>
    <w:rsid w:val="009B0B01"/>
    <w:rsid w:val="009B1345"/>
    <w:rsid w:val="009B57DA"/>
    <w:rsid w:val="009C2629"/>
    <w:rsid w:val="009C470F"/>
    <w:rsid w:val="009C7FB1"/>
    <w:rsid w:val="009D1146"/>
    <w:rsid w:val="009D1ADC"/>
    <w:rsid w:val="009D1F0F"/>
    <w:rsid w:val="009D5107"/>
    <w:rsid w:val="009D5933"/>
    <w:rsid w:val="009E1AFE"/>
    <w:rsid w:val="009E3042"/>
    <w:rsid w:val="009E3CBC"/>
    <w:rsid w:val="009F199C"/>
    <w:rsid w:val="00A02CCE"/>
    <w:rsid w:val="00A05DE0"/>
    <w:rsid w:val="00A07071"/>
    <w:rsid w:val="00A2479F"/>
    <w:rsid w:val="00A24E67"/>
    <w:rsid w:val="00A25541"/>
    <w:rsid w:val="00A26829"/>
    <w:rsid w:val="00A35B4A"/>
    <w:rsid w:val="00A36FD7"/>
    <w:rsid w:val="00A41641"/>
    <w:rsid w:val="00A41AEB"/>
    <w:rsid w:val="00A42582"/>
    <w:rsid w:val="00A50AEB"/>
    <w:rsid w:val="00A53591"/>
    <w:rsid w:val="00A54BDE"/>
    <w:rsid w:val="00A565C1"/>
    <w:rsid w:val="00A62FD2"/>
    <w:rsid w:val="00A65D37"/>
    <w:rsid w:val="00A72A79"/>
    <w:rsid w:val="00A7749E"/>
    <w:rsid w:val="00A8294E"/>
    <w:rsid w:val="00A911C4"/>
    <w:rsid w:val="00A9450D"/>
    <w:rsid w:val="00A949D6"/>
    <w:rsid w:val="00A960AC"/>
    <w:rsid w:val="00A96232"/>
    <w:rsid w:val="00A964D2"/>
    <w:rsid w:val="00AA2E1C"/>
    <w:rsid w:val="00AB3B47"/>
    <w:rsid w:val="00AB5E85"/>
    <w:rsid w:val="00AB79EC"/>
    <w:rsid w:val="00AB7D51"/>
    <w:rsid w:val="00AC0269"/>
    <w:rsid w:val="00AC4629"/>
    <w:rsid w:val="00AC5ED9"/>
    <w:rsid w:val="00AD2C86"/>
    <w:rsid w:val="00AE12C1"/>
    <w:rsid w:val="00AF50DF"/>
    <w:rsid w:val="00AF7312"/>
    <w:rsid w:val="00B00C64"/>
    <w:rsid w:val="00B00FEC"/>
    <w:rsid w:val="00B05B1A"/>
    <w:rsid w:val="00B15983"/>
    <w:rsid w:val="00B30E41"/>
    <w:rsid w:val="00B31FB5"/>
    <w:rsid w:val="00B32371"/>
    <w:rsid w:val="00B366CA"/>
    <w:rsid w:val="00B46526"/>
    <w:rsid w:val="00B4668E"/>
    <w:rsid w:val="00B470A7"/>
    <w:rsid w:val="00B531F8"/>
    <w:rsid w:val="00B55778"/>
    <w:rsid w:val="00B55A74"/>
    <w:rsid w:val="00B6067E"/>
    <w:rsid w:val="00B73796"/>
    <w:rsid w:val="00B74F32"/>
    <w:rsid w:val="00B7663B"/>
    <w:rsid w:val="00B95841"/>
    <w:rsid w:val="00B97CB8"/>
    <w:rsid w:val="00BA3495"/>
    <w:rsid w:val="00BA4169"/>
    <w:rsid w:val="00BA6559"/>
    <w:rsid w:val="00BA68CB"/>
    <w:rsid w:val="00BA7033"/>
    <w:rsid w:val="00BB3337"/>
    <w:rsid w:val="00BB4E3E"/>
    <w:rsid w:val="00BC52E8"/>
    <w:rsid w:val="00BC77D3"/>
    <w:rsid w:val="00BD0FEE"/>
    <w:rsid w:val="00BD359A"/>
    <w:rsid w:val="00BD768D"/>
    <w:rsid w:val="00BE21C1"/>
    <w:rsid w:val="00BE37C3"/>
    <w:rsid w:val="00BE63DF"/>
    <w:rsid w:val="00BF0456"/>
    <w:rsid w:val="00BF073D"/>
    <w:rsid w:val="00BF6DE3"/>
    <w:rsid w:val="00BF7823"/>
    <w:rsid w:val="00BF7F1A"/>
    <w:rsid w:val="00C0163D"/>
    <w:rsid w:val="00C03970"/>
    <w:rsid w:val="00C043FC"/>
    <w:rsid w:val="00C13D5E"/>
    <w:rsid w:val="00C15FC7"/>
    <w:rsid w:val="00C16496"/>
    <w:rsid w:val="00C2127A"/>
    <w:rsid w:val="00C31431"/>
    <w:rsid w:val="00C31BAA"/>
    <w:rsid w:val="00C37A23"/>
    <w:rsid w:val="00C43952"/>
    <w:rsid w:val="00C50B1B"/>
    <w:rsid w:val="00C52F52"/>
    <w:rsid w:val="00C57E8B"/>
    <w:rsid w:val="00C61F8E"/>
    <w:rsid w:val="00C6771B"/>
    <w:rsid w:val="00C67DD9"/>
    <w:rsid w:val="00C712BE"/>
    <w:rsid w:val="00C75CFA"/>
    <w:rsid w:val="00C761EA"/>
    <w:rsid w:val="00C81F94"/>
    <w:rsid w:val="00C87005"/>
    <w:rsid w:val="00C9115E"/>
    <w:rsid w:val="00C93520"/>
    <w:rsid w:val="00CA6E8C"/>
    <w:rsid w:val="00CB1D27"/>
    <w:rsid w:val="00CB689F"/>
    <w:rsid w:val="00CC026B"/>
    <w:rsid w:val="00CC18AC"/>
    <w:rsid w:val="00CC65F6"/>
    <w:rsid w:val="00CD7DD1"/>
    <w:rsid w:val="00CE0D22"/>
    <w:rsid w:val="00CE0FD6"/>
    <w:rsid w:val="00CE7538"/>
    <w:rsid w:val="00CE7733"/>
    <w:rsid w:val="00CF0DEB"/>
    <w:rsid w:val="00D02B4E"/>
    <w:rsid w:val="00D0471C"/>
    <w:rsid w:val="00D07181"/>
    <w:rsid w:val="00D07902"/>
    <w:rsid w:val="00D079F6"/>
    <w:rsid w:val="00D11EDE"/>
    <w:rsid w:val="00D12820"/>
    <w:rsid w:val="00D13499"/>
    <w:rsid w:val="00D14498"/>
    <w:rsid w:val="00D14BBA"/>
    <w:rsid w:val="00D20448"/>
    <w:rsid w:val="00D21743"/>
    <w:rsid w:val="00D22739"/>
    <w:rsid w:val="00D22E74"/>
    <w:rsid w:val="00D233AE"/>
    <w:rsid w:val="00D254A0"/>
    <w:rsid w:val="00D255C9"/>
    <w:rsid w:val="00D306B7"/>
    <w:rsid w:val="00D3072C"/>
    <w:rsid w:val="00D31D19"/>
    <w:rsid w:val="00D31E9D"/>
    <w:rsid w:val="00D332B3"/>
    <w:rsid w:val="00D35C73"/>
    <w:rsid w:val="00D4338F"/>
    <w:rsid w:val="00D43563"/>
    <w:rsid w:val="00D45240"/>
    <w:rsid w:val="00D52C9D"/>
    <w:rsid w:val="00D53EBF"/>
    <w:rsid w:val="00D603CF"/>
    <w:rsid w:val="00D60F3F"/>
    <w:rsid w:val="00D62743"/>
    <w:rsid w:val="00D64421"/>
    <w:rsid w:val="00D6464A"/>
    <w:rsid w:val="00D74A96"/>
    <w:rsid w:val="00D76EB2"/>
    <w:rsid w:val="00D80EEC"/>
    <w:rsid w:val="00D827C4"/>
    <w:rsid w:val="00D83C8D"/>
    <w:rsid w:val="00D84800"/>
    <w:rsid w:val="00D9086F"/>
    <w:rsid w:val="00D9566A"/>
    <w:rsid w:val="00D95714"/>
    <w:rsid w:val="00DA5851"/>
    <w:rsid w:val="00DA6573"/>
    <w:rsid w:val="00DB0A08"/>
    <w:rsid w:val="00DB0B65"/>
    <w:rsid w:val="00DB509D"/>
    <w:rsid w:val="00DC01FD"/>
    <w:rsid w:val="00DC0A7D"/>
    <w:rsid w:val="00DD570A"/>
    <w:rsid w:val="00DD597C"/>
    <w:rsid w:val="00DE23AE"/>
    <w:rsid w:val="00DE5DFB"/>
    <w:rsid w:val="00DE63D4"/>
    <w:rsid w:val="00DE6F3E"/>
    <w:rsid w:val="00DF1653"/>
    <w:rsid w:val="00E006EA"/>
    <w:rsid w:val="00E01740"/>
    <w:rsid w:val="00E02DC1"/>
    <w:rsid w:val="00E03E15"/>
    <w:rsid w:val="00E04358"/>
    <w:rsid w:val="00E05D07"/>
    <w:rsid w:val="00E05D4E"/>
    <w:rsid w:val="00E15F98"/>
    <w:rsid w:val="00E16129"/>
    <w:rsid w:val="00E209AF"/>
    <w:rsid w:val="00E31FC2"/>
    <w:rsid w:val="00E32C5E"/>
    <w:rsid w:val="00E33C8C"/>
    <w:rsid w:val="00E40034"/>
    <w:rsid w:val="00E40DEC"/>
    <w:rsid w:val="00E41CFB"/>
    <w:rsid w:val="00E43F66"/>
    <w:rsid w:val="00E45F78"/>
    <w:rsid w:val="00E467E7"/>
    <w:rsid w:val="00E51358"/>
    <w:rsid w:val="00E52785"/>
    <w:rsid w:val="00E62FB2"/>
    <w:rsid w:val="00E73D6C"/>
    <w:rsid w:val="00E76594"/>
    <w:rsid w:val="00E766FC"/>
    <w:rsid w:val="00E76E87"/>
    <w:rsid w:val="00E83E4B"/>
    <w:rsid w:val="00E9076D"/>
    <w:rsid w:val="00E92DBF"/>
    <w:rsid w:val="00E95980"/>
    <w:rsid w:val="00E97C06"/>
    <w:rsid w:val="00E97E6E"/>
    <w:rsid w:val="00EA3A92"/>
    <w:rsid w:val="00EB33CB"/>
    <w:rsid w:val="00EB43A8"/>
    <w:rsid w:val="00EB7176"/>
    <w:rsid w:val="00EB7B2D"/>
    <w:rsid w:val="00EC00B9"/>
    <w:rsid w:val="00EC0DEC"/>
    <w:rsid w:val="00EC101A"/>
    <w:rsid w:val="00EC303D"/>
    <w:rsid w:val="00EC3120"/>
    <w:rsid w:val="00ED6E79"/>
    <w:rsid w:val="00ED74F5"/>
    <w:rsid w:val="00ED7E21"/>
    <w:rsid w:val="00EE1121"/>
    <w:rsid w:val="00EE156B"/>
    <w:rsid w:val="00EE23A5"/>
    <w:rsid w:val="00EE3A3D"/>
    <w:rsid w:val="00EE4B21"/>
    <w:rsid w:val="00EE6509"/>
    <w:rsid w:val="00EF6CDA"/>
    <w:rsid w:val="00F0004E"/>
    <w:rsid w:val="00F01D7B"/>
    <w:rsid w:val="00F02B22"/>
    <w:rsid w:val="00F044C9"/>
    <w:rsid w:val="00F04FD9"/>
    <w:rsid w:val="00F06BE5"/>
    <w:rsid w:val="00F070EA"/>
    <w:rsid w:val="00F07AAB"/>
    <w:rsid w:val="00F10DD9"/>
    <w:rsid w:val="00F10E77"/>
    <w:rsid w:val="00F124E7"/>
    <w:rsid w:val="00F13C57"/>
    <w:rsid w:val="00F142A5"/>
    <w:rsid w:val="00F178BE"/>
    <w:rsid w:val="00F20E88"/>
    <w:rsid w:val="00F2487D"/>
    <w:rsid w:val="00F263BC"/>
    <w:rsid w:val="00F31075"/>
    <w:rsid w:val="00F31EC5"/>
    <w:rsid w:val="00F330A4"/>
    <w:rsid w:val="00F34CCD"/>
    <w:rsid w:val="00F36C3A"/>
    <w:rsid w:val="00F56D4B"/>
    <w:rsid w:val="00F70B46"/>
    <w:rsid w:val="00F714BA"/>
    <w:rsid w:val="00F92C77"/>
    <w:rsid w:val="00FA327C"/>
    <w:rsid w:val="00FA4F68"/>
    <w:rsid w:val="00FA64CF"/>
    <w:rsid w:val="00FB238B"/>
    <w:rsid w:val="00FB36FB"/>
    <w:rsid w:val="00FB3B08"/>
    <w:rsid w:val="00FB3FDE"/>
    <w:rsid w:val="00FC6E38"/>
    <w:rsid w:val="00FD2031"/>
    <w:rsid w:val="00FD4797"/>
    <w:rsid w:val="00FE457F"/>
    <w:rsid w:val="00FE5357"/>
    <w:rsid w:val="00FE6AEE"/>
    <w:rsid w:val="00FF4932"/>
    <w:rsid w:val="00FF4D09"/>
    <w:rsid w:val="00FF5154"/>
    <w:rsid w:val="2D91923D"/>
    <w:rsid w:val="573A58E3"/>
    <w:rsid w:val="6F07D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88F63"/>
  <w15:chartTrackingRefBased/>
  <w15:docId w15:val="{5D499BB3-57C0-41B6-A30E-31EA8A1E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C7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/>
    <w:rsid w:val="00C15FC7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C7"/>
    <w:pPr>
      <w:keepNext/>
      <w:keepLines/>
      <w:spacing w:before="60" w:after="40"/>
      <w:contextualSpacing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C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15FC7"/>
    <w:pPr>
      <w:pBdr>
        <w:bottom w:val="single" w:sz="12" w:space="4" w:color="4472C4" w:themeColor="accent1"/>
      </w:pBdr>
      <w:spacing w:after="120"/>
      <w:contextualSpacing/>
    </w:pPr>
    <w:rPr>
      <w:rFonts w:eastAsiaTheme="majorEastAsia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15FC7"/>
    <w:rPr>
      <w:rFonts w:ascii="Calibri" w:eastAsiaTheme="majorEastAsia" w:hAnsi="Calibri" w:cstheme="majorBidi"/>
      <w:color w:val="2F549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C15FC7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5FC7"/>
    <w:rPr>
      <w:rFonts w:ascii="Calibri" w:eastAsiaTheme="majorEastAsia" w:hAnsi="Calibr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FC7"/>
    <w:rPr>
      <w:rFonts w:ascii="Calibri" w:eastAsiaTheme="majorEastAsia" w:hAnsi="Calibr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766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FC7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30C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E117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3E1175"/>
  </w:style>
  <w:style w:type="character" w:customStyle="1" w:styleId="eop">
    <w:name w:val="eop"/>
    <w:basedOn w:val="DefaultParagraphFont"/>
    <w:rsid w:val="003E1175"/>
  </w:style>
  <w:style w:type="character" w:customStyle="1" w:styleId="Hyperlink0">
    <w:name w:val="Hyperlink.0"/>
    <w:basedOn w:val="DefaultParagraphFont"/>
    <w:rsid w:val="004E49E5"/>
    <w:rPr>
      <w:rFonts w:ascii="Verdana" w:eastAsia="Verdana" w:hAnsi="Verdana" w:cs="Verdana"/>
      <w:outline w:val="0"/>
      <w:color w:val="0000FF"/>
      <w:sz w:val="19"/>
      <w:szCs w:val="19"/>
      <w:u w:val="single" w:color="0000FF"/>
    </w:rPr>
  </w:style>
  <w:style w:type="numbering" w:customStyle="1" w:styleId="ImportedStyle1">
    <w:name w:val="Imported Style 1"/>
    <w:rsid w:val="004E49E5"/>
    <w:pPr>
      <w:numPr>
        <w:numId w:val="3"/>
      </w:numPr>
    </w:pPr>
  </w:style>
  <w:style w:type="paragraph" w:customStyle="1" w:styleId="CompanyNameOne">
    <w:name w:val="Company Name On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paragraph" w:customStyle="1" w:styleId="CompanyName">
    <w:name w:val="Company Nam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customStyle="1" w:styleId="JobTitle">
    <w:name w:val="Job Title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40" w:line="220" w:lineRule="atLeast"/>
    </w:pPr>
    <w:rPr>
      <w:rFonts w:ascii="Arial" w:eastAsia="Arial Unicode MS" w:hAnsi="Arial" w:cs="Arial Unicode MS"/>
      <w:b/>
      <w:bCs/>
      <w:color w:val="000000"/>
      <w:spacing w:val="-10"/>
      <w:sz w:val="20"/>
      <w:szCs w:val="20"/>
      <w:u w:color="000000"/>
      <w:bdr w:val="nil"/>
      <w:lang w:eastAsia="en-AU"/>
    </w:rPr>
  </w:style>
  <w:style w:type="paragraph" w:customStyle="1" w:styleId="Achievement">
    <w:name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6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numbering" w:customStyle="1" w:styleId="ImportedStyle2">
    <w:name w:val="Imported Style 2"/>
    <w:rsid w:val="004E49E5"/>
    <w:pPr>
      <w:numPr>
        <w:numId w:val="4"/>
      </w:numPr>
    </w:pPr>
  </w:style>
  <w:style w:type="numbering" w:customStyle="1" w:styleId="ImportedStyle3">
    <w:name w:val="Imported Style 3"/>
    <w:rsid w:val="004E49E5"/>
    <w:pPr>
      <w:numPr>
        <w:numId w:val="5"/>
      </w:numPr>
    </w:pPr>
  </w:style>
  <w:style w:type="paragraph" w:customStyle="1" w:styleId="Institution">
    <w:name w:val="Institution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6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styleId="NormalWeb">
    <w:name w:val="Normal (Web)"/>
    <w:basedOn w:val="Normal"/>
    <w:uiPriority w:val="99"/>
    <w:unhideWhenUsed/>
    <w:rsid w:val="00B31F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31FB5"/>
    <w:rPr>
      <w:b/>
      <w:bCs/>
    </w:rPr>
  </w:style>
  <w:style w:type="character" w:styleId="Emphasis">
    <w:name w:val="Emphasis"/>
    <w:basedOn w:val="DefaultParagraphFont"/>
    <w:uiPriority w:val="20"/>
    <w:qFormat/>
    <w:rsid w:val="003658AE"/>
    <w:rPr>
      <w:i/>
      <w:iCs/>
    </w:rPr>
  </w:style>
  <w:style w:type="paragraph" w:customStyle="1" w:styleId="rich-text-component">
    <w:name w:val="rich-text-component"/>
    <w:basedOn w:val="Normal"/>
    <w:rsid w:val="0043581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character" w:customStyle="1" w:styleId="css-ejignk">
    <w:name w:val="css-ejignk"/>
    <w:basedOn w:val="DefaultParagraphFont"/>
    <w:rsid w:val="00435811"/>
  </w:style>
  <w:style w:type="paragraph" w:customStyle="1" w:styleId="Default">
    <w:name w:val="Default"/>
    <w:rsid w:val="00D31D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0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110">
          <w:blockQuote w:val="1"/>
          <w:marLeft w:val="0"/>
          <w:marRight w:val="0"/>
          <w:marTop w:val="240"/>
          <w:marBottom w:val="240"/>
          <w:divBdr>
            <w:top w:val="none" w:sz="0" w:space="6" w:color="auto"/>
            <w:left w:val="single" w:sz="12" w:space="12" w:color="A3006F"/>
            <w:bottom w:val="none" w:sz="0" w:space="6" w:color="auto"/>
            <w:right w:val="none" w:sz="0" w:space="0" w:color="auto"/>
          </w:divBdr>
        </w:div>
      </w:divsChild>
    </w:div>
    <w:div w:id="1216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shantdougal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h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090F97D924945BF7E587C60EF6ABB" ma:contentTypeVersion="12" ma:contentTypeDescription="Create a new document." ma:contentTypeScope="" ma:versionID="df88fb7a833bca105d948ccc24c08b11">
  <xsd:schema xmlns:xsd="http://www.w3.org/2001/XMLSchema" xmlns:xs="http://www.w3.org/2001/XMLSchema" xmlns:p="http://schemas.microsoft.com/office/2006/metadata/properties" xmlns:ns2="f36ed513-6e77-40c4-9e7e-dee358e642c9" xmlns:ns3="f6c3d7f2-5117-478b-bbf6-fd1e0e94f830" targetNamespace="http://schemas.microsoft.com/office/2006/metadata/properties" ma:root="true" ma:fieldsID="05e22345f65e77d12f0e10a16004710e" ns2:_="" ns3:_="">
    <xsd:import namespace="f36ed513-6e77-40c4-9e7e-dee358e642c9"/>
    <xsd:import namespace="f6c3d7f2-5117-478b-bbf6-fd1e0e94f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ed513-6e77-40c4-9e7e-dee358e64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3d7f2-5117-478b-bbf6-fd1e0e94f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9D5DC6-D908-4C7E-A79F-857ADE571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ed513-6e77-40c4-9e7e-dee358e642c9"/>
    <ds:schemaRef ds:uri="f6c3d7f2-5117-478b-bbf6-fd1e0e94f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5983A-CF06-4D2D-8296-43A1E4524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F5D4A6-D2D3-45D1-9610-B6EFBFC3C6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CC9D82-B931-447A-861E-11CC60D418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C:\Users\Leah\AppData\Roaming\Microsoft\Templates\Resume (color).dotx</Template>
  <TotalTime>103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Pappas</dc:creator>
  <cp:keywords/>
  <cp:lastModifiedBy>Nishant  S1489664</cp:lastModifiedBy>
  <cp:revision>3</cp:revision>
  <dcterms:created xsi:type="dcterms:W3CDTF">2024-03-31T14:40:00Z</dcterms:created>
  <dcterms:modified xsi:type="dcterms:W3CDTF">2024-03-31T16:48:00Z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0x010100C0B090F97D924945BF7E587C60EF6ABB</vt:lpwstr>
  </property>
  <property fmtid="{D5CDD505-2E9C-101B-9397-08002B2CF9AE}" pid="3" name="Order">
    <vt:r8>728000</vt:r8>
  </property>
  <property fmtid="{D5CDD505-2E9C-101B-9397-08002B2CF9AE}" pid="4" name="MSIP_Label_24223873-78ff-4686-9930-457a4d381542_Enabled">
    <vt:lpwstr>true</vt:lpwstr>
  </property>
  <property fmtid="{D5CDD505-2E9C-101B-9397-08002B2CF9AE}" pid="5" name="MSIP_Label_24223873-78ff-4686-9930-457a4d381542_SetDate">
    <vt:lpwstr>2022-08-23T05:47:57Z</vt:lpwstr>
  </property>
  <property fmtid="{D5CDD505-2E9C-101B-9397-08002B2CF9AE}" pid="6" name="MSIP_Label_24223873-78ff-4686-9930-457a4d381542_Method">
    <vt:lpwstr>Standard</vt:lpwstr>
  </property>
  <property fmtid="{D5CDD505-2E9C-101B-9397-08002B2CF9AE}" pid="7" name="MSIP_Label_24223873-78ff-4686-9930-457a4d381542_Name">
    <vt:lpwstr>defa4170-0d19-0005-0004-bc88714345d2</vt:lpwstr>
  </property>
  <property fmtid="{D5CDD505-2E9C-101B-9397-08002B2CF9AE}" pid="8" name="MSIP_Label_24223873-78ff-4686-9930-457a4d381542_SiteId">
    <vt:lpwstr>909e9ea4-db38-41d6-aa7e-0a19249acc1e</vt:lpwstr>
  </property>
  <property fmtid="{D5CDD505-2E9C-101B-9397-08002B2CF9AE}" pid="9" name="MSIP_Label_24223873-78ff-4686-9930-457a4d381542_ActionId">
    <vt:lpwstr>32123735-62df-4285-a2d4-a7cb53a96598</vt:lpwstr>
  </property>
  <property fmtid="{D5CDD505-2E9C-101B-9397-08002B2CF9AE}" pid="10" name="MSIP_Label_24223873-78ff-4686-9930-457a4d381542_ContentBits">
    <vt:lpwstr>0</vt:lpwstr>
  </property>
</Properties>
</file>