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12778" w14:textId="01A09FEB" w:rsidR="00F50F34" w:rsidRPr="00180349" w:rsidRDefault="00656D38" w:rsidP="00F50F34">
      <w:pPr>
        <w:rPr>
          <w:rFonts w:ascii="Arial" w:hAnsi="Arial" w:cs="Arial"/>
          <w:b/>
          <w:bCs/>
        </w:rPr>
      </w:pPr>
      <w:r w:rsidRPr="00180349">
        <w:rPr>
          <w:rFonts w:ascii="Arial" w:hAnsi="Arial" w:cs="Arial"/>
          <w:b/>
          <w:bCs/>
        </w:rPr>
        <w:t>Profile</w:t>
      </w:r>
      <w:bookmarkStart w:id="0" w:name="OLE_LINK1"/>
      <w:bookmarkStart w:id="1" w:name="OLE_LINK2"/>
    </w:p>
    <w:bookmarkEnd w:id="0"/>
    <w:bookmarkEnd w:id="1"/>
    <w:p w14:paraId="47E928B7" w14:textId="77777777" w:rsidR="00556F5F" w:rsidRPr="00180349" w:rsidRDefault="00556F5F" w:rsidP="00556F5F">
      <w:pPr>
        <w:rPr>
          <w:rFonts w:ascii="Arial" w:hAnsi="Arial" w:cs="Arial"/>
          <w:lang w:eastAsia="en-AU"/>
        </w:rPr>
      </w:pPr>
      <w:r w:rsidRPr="00180349">
        <w:rPr>
          <w:rFonts w:ascii="Arial" w:hAnsi="Arial" w:cs="Arial"/>
          <w:lang w:eastAsia="en-AU"/>
        </w:rPr>
        <w:t>I have a diploma in community services, a bachelor's degree in business, and a master's degree in finance. My diverse professional background includes four years in customer-facing roles and eight years in project management.</w:t>
      </w:r>
    </w:p>
    <w:p w14:paraId="56CBD7E9" w14:textId="77777777" w:rsidR="00556F5F" w:rsidRPr="00180349" w:rsidRDefault="00556F5F" w:rsidP="00556F5F">
      <w:pPr>
        <w:rPr>
          <w:rFonts w:ascii="Arial" w:hAnsi="Arial" w:cs="Arial"/>
          <w:lang w:eastAsia="en-AU"/>
        </w:rPr>
      </w:pPr>
    </w:p>
    <w:p w14:paraId="6526E0E8" w14:textId="77777777" w:rsidR="00556F5F" w:rsidRPr="00180349" w:rsidRDefault="00556F5F" w:rsidP="00556F5F">
      <w:pPr>
        <w:rPr>
          <w:rFonts w:ascii="Arial" w:hAnsi="Arial" w:cs="Arial"/>
          <w:lang w:eastAsia="en-AU"/>
        </w:rPr>
      </w:pPr>
      <w:r w:rsidRPr="00180349">
        <w:rPr>
          <w:rFonts w:ascii="Arial" w:hAnsi="Arial" w:cs="Arial"/>
          <w:lang w:eastAsia="en-AU"/>
        </w:rPr>
        <w:t>I am a classic Capricorn—hardworking, rational, and an excellent problem-solver. I am trauma-informed and excel in roles requiring strong interpersonal skills and creative problem-solving. I have a proven ability to rapidly build trust and rapport with people from all walks of life. </w:t>
      </w:r>
    </w:p>
    <w:p w14:paraId="1F8F0744" w14:textId="77777777" w:rsidR="00556F5F" w:rsidRPr="00180349" w:rsidRDefault="00556F5F" w:rsidP="00556F5F">
      <w:pPr>
        <w:rPr>
          <w:rFonts w:ascii="Arial" w:hAnsi="Arial" w:cs="Arial"/>
          <w:lang w:eastAsia="en-AU"/>
        </w:rPr>
      </w:pPr>
    </w:p>
    <w:p w14:paraId="4D166D28" w14:textId="77777777" w:rsidR="00556F5F" w:rsidRPr="00180349" w:rsidRDefault="00556F5F" w:rsidP="00556F5F">
      <w:pPr>
        <w:rPr>
          <w:rFonts w:ascii="Arial" w:hAnsi="Arial" w:cs="Arial"/>
          <w:lang w:eastAsia="en-AU"/>
        </w:rPr>
      </w:pPr>
      <w:r w:rsidRPr="00180349">
        <w:rPr>
          <w:rFonts w:ascii="Arial" w:hAnsi="Arial" w:cs="Arial"/>
          <w:lang w:eastAsia="en-AU"/>
        </w:rPr>
        <w:t xml:space="preserve">I am a queer, neurodiverse, gender-diverse person of colour with lived experience of how hard it can be to navigate our mental health service system while living under the clouds of systemic discrimination and mental ill-health. I have also experienced the relief that can come with meaningful employment that aligns with our values. </w:t>
      </w:r>
    </w:p>
    <w:p w14:paraId="70666CDF" w14:textId="77777777" w:rsidR="00556F5F" w:rsidRPr="00180349" w:rsidRDefault="00556F5F" w:rsidP="00556F5F">
      <w:pPr>
        <w:rPr>
          <w:rFonts w:ascii="Arial" w:hAnsi="Arial" w:cs="Arial"/>
          <w:lang w:eastAsia="en-AU"/>
        </w:rPr>
      </w:pPr>
    </w:p>
    <w:p w14:paraId="246BA2F2" w14:textId="77777777" w:rsidR="00556F5F" w:rsidRPr="00180349" w:rsidRDefault="00556F5F" w:rsidP="00556F5F">
      <w:pPr>
        <w:rPr>
          <w:rFonts w:ascii="Arial" w:hAnsi="Arial" w:cs="Arial"/>
          <w:lang w:eastAsia="en-AU"/>
        </w:rPr>
      </w:pPr>
      <w:r w:rsidRPr="00180349">
        <w:rPr>
          <w:rFonts w:ascii="Arial" w:hAnsi="Arial" w:cs="Arial"/>
          <w:lang w:eastAsia="en-AU"/>
        </w:rPr>
        <w:t>I have stepped away from the corporate world because I am passionate about social justice and mental health. Everyone in our community deserves to be mentally healthy and engaged in the community.</w:t>
      </w:r>
    </w:p>
    <w:p w14:paraId="46494E6A" w14:textId="2156E0C1" w:rsidR="00DF0304" w:rsidRPr="00180349" w:rsidRDefault="004D7CA2" w:rsidP="00556F5F">
      <w:pPr>
        <w:tabs>
          <w:tab w:val="right" w:pos="9360"/>
        </w:tabs>
        <w:spacing w:line="220" w:lineRule="auto"/>
        <w:rPr>
          <w:rFonts w:ascii="Arial" w:hAnsi="Arial" w:cs="Arial"/>
          <w:b/>
          <w:bCs/>
          <w:noProof/>
        </w:rPr>
      </w:pPr>
      <w:r w:rsidRPr="00180349">
        <w:rPr>
          <w:rFonts w:ascii="Arial" w:hAnsi="Arial" w:cs="Arial"/>
          <w:b/>
          <w:bCs/>
          <w:noProof/>
        </w:rPr>
        <mc:AlternateContent>
          <mc:Choice Requires="wps">
            <w:drawing>
              <wp:anchor distT="0" distB="0" distL="114300" distR="114300" simplePos="0" relativeHeight="251674624" behindDoc="0" locked="0" layoutInCell="1" allowOverlap="1" wp14:anchorId="71E415EC" wp14:editId="1FA0F4B2">
                <wp:simplePos x="0" y="0"/>
                <wp:positionH relativeFrom="column">
                  <wp:posOffset>0</wp:posOffset>
                </wp:positionH>
                <wp:positionV relativeFrom="paragraph">
                  <wp:posOffset>80010</wp:posOffset>
                </wp:positionV>
                <wp:extent cx="6181725" cy="19050"/>
                <wp:effectExtent l="0" t="0" r="15875" b="19050"/>
                <wp:wrapNone/>
                <wp:docPr id="1242863889" name="Straight Connector 1242863889"/>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6D7377" id="Straight Connector 124286388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0,6.3pt" to="486.75pt,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" strokecolor="black [3200]" strokeweight=".5pt">
                <v:stroke joinstyle="miter"/>
              </v:line>
            </w:pict>
          </mc:Fallback>
        </mc:AlternateContent>
      </w:r>
      <w:r w:rsidR="00556F5F" w:rsidRPr="00180349">
        <w:rPr>
          <w:rFonts w:ascii="Arial" w:hAnsi="Arial" w:cs="Arial"/>
          <w:lang w:eastAsia="en-AU"/>
        </w:rPr>
        <w:t> </w:t>
      </w:r>
    </w:p>
    <w:p w14:paraId="247B530D" w14:textId="704B0571" w:rsidR="00A42582" w:rsidRPr="00180349" w:rsidRDefault="00D11EDE" w:rsidP="00A42582">
      <w:pPr>
        <w:jc w:val="both"/>
        <w:rPr>
          <w:rFonts w:ascii="Arial" w:hAnsi="Arial" w:cs="Arial"/>
          <w:b/>
          <w:bCs/>
        </w:rPr>
      </w:pPr>
      <w:r w:rsidRPr="00180349">
        <w:rPr>
          <w:rFonts w:ascii="Arial" w:hAnsi="Arial" w:cs="Arial"/>
          <w:b/>
          <w:bCs/>
        </w:rPr>
        <w:t>Ke</w:t>
      </w:r>
      <w:r w:rsidR="00E766FC" w:rsidRPr="00180349">
        <w:rPr>
          <w:rFonts w:ascii="Arial" w:hAnsi="Arial" w:cs="Arial"/>
          <w:b/>
          <w:bCs/>
        </w:rPr>
        <w:t>y</w:t>
      </w:r>
      <w:r w:rsidR="007048DB" w:rsidRPr="00180349">
        <w:rPr>
          <w:rFonts w:ascii="Arial" w:hAnsi="Arial" w:cs="Arial"/>
          <w:b/>
          <w:bCs/>
        </w:rPr>
        <w:t xml:space="preserve"> Skills</w:t>
      </w:r>
      <w:r w:rsidR="005164B2" w:rsidRPr="00180349">
        <w:rPr>
          <w:rFonts w:ascii="Arial" w:hAnsi="Arial" w:cs="Arial"/>
          <w:b/>
          <w:bCs/>
        </w:rPr>
        <w:tab/>
      </w:r>
    </w:p>
    <w:p w14:paraId="7137ECE2" w14:textId="77777777" w:rsidR="00556F5F" w:rsidRPr="00180349" w:rsidRDefault="00556F5F" w:rsidP="00556F5F">
      <w:pPr>
        <w:pStyle w:val="ListParagraph"/>
        <w:numPr>
          <w:ilvl w:val="0"/>
          <w:numId w:val="52"/>
        </w:numPr>
        <w:jc w:val="both"/>
        <w:rPr>
          <w:rFonts w:ascii="Arial" w:hAnsi="Arial" w:cs="Arial"/>
          <w:lang w:eastAsia="en-AU"/>
        </w:rPr>
      </w:pPr>
      <w:r w:rsidRPr="00180349">
        <w:rPr>
          <w:rFonts w:ascii="Arial" w:hAnsi="Arial" w:cs="Arial"/>
          <w:lang w:eastAsia="en-AU"/>
        </w:rPr>
        <w:t>Excellent communication skills to effectively interact with young people and their families from diverse backgrounds.</w:t>
      </w:r>
    </w:p>
    <w:p w14:paraId="0987954A" w14:textId="77777777" w:rsidR="00556F5F" w:rsidRPr="00180349" w:rsidRDefault="00556F5F" w:rsidP="00556F5F">
      <w:pPr>
        <w:pStyle w:val="ListParagraph"/>
        <w:numPr>
          <w:ilvl w:val="0"/>
          <w:numId w:val="52"/>
        </w:numPr>
        <w:jc w:val="both"/>
        <w:rPr>
          <w:rFonts w:ascii="Arial" w:hAnsi="Arial" w:cs="Arial"/>
          <w:lang w:eastAsia="en-AU"/>
        </w:rPr>
      </w:pPr>
      <w:r w:rsidRPr="00180349">
        <w:rPr>
          <w:rFonts w:ascii="Arial" w:hAnsi="Arial" w:cs="Arial"/>
          <w:lang w:eastAsia="en-AU"/>
        </w:rPr>
        <w:t xml:space="preserve">Knowledge of mental health issues affecting young people and awareness of resources, services and supports available to them. </w:t>
      </w:r>
    </w:p>
    <w:p w14:paraId="3176DCAC" w14:textId="77777777" w:rsidR="00556F5F" w:rsidRPr="00180349" w:rsidRDefault="00556F5F" w:rsidP="00556F5F">
      <w:pPr>
        <w:pStyle w:val="ListParagraph"/>
        <w:numPr>
          <w:ilvl w:val="0"/>
          <w:numId w:val="52"/>
        </w:numPr>
        <w:jc w:val="both"/>
        <w:rPr>
          <w:rFonts w:ascii="Arial" w:hAnsi="Arial" w:cs="Arial"/>
          <w:lang w:eastAsia="en-AU"/>
        </w:rPr>
      </w:pPr>
      <w:r w:rsidRPr="00180349">
        <w:rPr>
          <w:rFonts w:ascii="Arial" w:hAnsi="Arial" w:cs="Arial"/>
          <w:lang w:eastAsia="en-AU"/>
        </w:rPr>
        <w:t>Deep appreciation and understanding of the value of a strengths-based, person-led approach to client care.</w:t>
      </w:r>
    </w:p>
    <w:p w14:paraId="37FC9371" w14:textId="77777777" w:rsidR="00556F5F" w:rsidRPr="00180349" w:rsidRDefault="00556F5F" w:rsidP="00556F5F">
      <w:pPr>
        <w:pStyle w:val="ListParagraph"/>
        <w:numPr>
          <w:ilvl w:val="0"/>
          <w:numId w:val="52"/>
        </w:numPr>
        <w:jc w:val="both"/>
        <w:rPr>
          <w:rFonts w:ascii="Arial" w:hAnsi="Arial" w:cs="Arial"/>
          <w:lang w:eastAsia="en-AU"/>
        </w:rPr>
      </w:pPr>
      <w:r w:rsidRPr="00180349">
        <w:rPr>
          <w:rFonts w:ascii="Arial" w:hAnsi="Arial" w:cs="Arial"/>
          <w:lang w:eastAsia="en-AU"/>
        </w:rPr>
        <w:t>I have a proven ability to be flexible and adaptable, work in dynamic and fast-paced work environments, and multitask while maintaining attention to detail.</w:t>
      </w:r>
    </w:p>
    <w:p w14:paraId="6FB13189" w14:textId="77777777" w:rsidR="00556F5F" w:rsidRPr="00180349" w:rsidRDefault="00556F5F" w:rsidP="00556F5F">
      <w:pPr>
        <w:pStyle w:val="ListParagraph"/>
        <w:numPr>
          <w:ilvl w:val="0"/>
          <w:numId w:val="52"/>
        </w:numPr>
        <w:jc w:val="both"/>
        <w:rPr>
          <w:rFonts w:ascii="Arial" w:hAnsi="Arial" w:cs="Arial"/>
          <w:lang w:eastAsia="en-AU"/>
        </w:rPr>
      </w:pPr>
      <w:r w:rsidRPr="00180349">
        <w:rPr>
          <w:rFonts w:ascii="Arial" w:hAnsi="Arial" w:cs="Arial"/>
          <w:lang w:eastAsia="en-AU"/>
        </w:rPr>
        <w:t>Advanced technology skills and a quick learner of new systems and processes</w:t>
      </w:r>
    </w:p>
    <w:p w14:paraId="7BC64CA7" w14:textId="3C43FF59" w:rsidR="00556F5F" w:rsidRPr="00180349" w:rsidRDefault="00556F5F" w:rsidP="00556F5F">
      <w:pPr>
        <w:pStyle w:val="ListParagraph"/>
        <w:numPr>
          <w:ilvl w:val="0"/>
          <w:numId w:val="52"/>
        </w:numPr>
        <w:jc w:val="both"/>
        <w:rPr>
          <w:rFonts w:ascii="Arial" w:hAnsi="Arial" w:cs="Arial"/>
          <w:lang w:eastAsia="en-AU"/>
        </w:rPr>
      </w:pPr>
      <w:r w:rsidRPr="00180349">
        <w:rPr>
          <w:rFonts w:ascii="Arial" w:hAnsi="Arial" w:cs="Arial"/>
          <w:lang w:eastAsia="en-AU"/>
        </w:rPr>
        <w:t>Ability to work independently and to work collaboratively with other</w:t>
      </w:r>
      <w:r w:rsidR="001C7222" w:rsidRPr="00180349">
        <w:rPr>
          <w:rFonts w:ascii="Arial" w:hAnsi="Arial" w:cs="Arial"/>
          <w:lang w:eastAsia="en-AU"/>
        </w:rPr>
        <w:t>s</w:t>
      </w:r>
    </w:p>
    <w:p w14:paraId="33FAC7BE" w14:textId="77777777" w:rsidR="00A42582" w:rsidRPr="00180349" w:rsidRDefault="00A42582" w:rsidP="00A42582">
      <w:pPr>
        <w:ind w:left="360"/>
        <w:jc w:val="both"/>
        <w:rPr>
          <w:rFonts w:ascii="Arial" w:hAnsi="Arial" w:cs="Arial"/>
          <w:lang w:eastAsia="en-AU"/>
        </w:rPr>
      </w:pPr>
    </w:p>
    <w:p w14:paraId="3430ACC9" w14:textId="5F344E1C" w:rsidR="00A42582" w:rsidRPr="00180349" w:rsidRDefault="00AD2C86" w:rsidP="00EE6509">
      <w:pPr>
        <w:jc w:val="both"/>
        <w:rPr>
          <w:rFonts w:ascii="Arial" w:hAnsi="Arial" w:cs="Arial"/>
          <w:b/>
          <w:bCs/>
        </w:rPr>
      </w:pPr>
      <w:r w:rsidRPr="00180349">
        <w:rPr>
          <w:rFonts w:ascii="Arial" w:hAnsi="Arial" w:cs="Arial"/>
          <w:b/>
          <w:bCs/>
          <w:noProof/>
        </w:rPr>
        <mc:AlternateContent>
          <mc:Choice Requires="wps">
            <w:drawing>
              <wp:anchor distT="0" distB="0" distL="114300" distR="114300" simplePos="0" relativeHeight="251654656" behindDoc="0" locked="0" layoutInCell="1" allowOverlap="1" wp14:anchorId="4C0643C6" wp14:editId="2762EFE1">
                <wp:simplePos x="0" y="0"/>
                <wp:positionH relativeFrom="column">
                  <wp:posOffset>0</wp:posOffset>
                </wp:positionH>
                <wp:positionV relativeFrom="paragraph">
                  <wp:posOffset>0</wp:posOffset>
                </wp:positionV>
                <wp:extent cx="6181725" cy="190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49ADE2" id="Straight Connector 3"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0,0" to="48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" strokecolor="black [3200]" strokeweight=".5pt">
                <v:stroke joinstyle="miter"/>
              </v:line>
            </w:pict>
          </mc:Fallback>
        </mc:AlternateContent>
      </w:r>
    </w:p>
    <w:p w14:paraId="5B5E0BA9" w14:textId="77283646" w:rsidR="00F50F34" w:rsidRPr="00180349" w:rsidRDefault="00A42582" w:rsidP="00EE6509">
      <w:pPr>
        <w:jc w:val="both"/>
        <w:rPr>
          <w:rFonts w:ascii="Arial" w:hAnsi="Arial" w:cs="Arial"/>
          <w:b/>
          <w:bCs/>
        </w:rPr>
      </w:pPr>
      <w:r w:rsidRPr="00180349">
        <w:rPr>
          <w:rFonts w:ascii="Arial" w:hAnsi="Arial" w:cs="Arial"/>
          <w:b/>
          <w:bCs/>
        </w:rPr>
        <w:t>Experience</w:t>
      </w:r>
    </w:p>
    <w:p w14:paraId="6521A148" w14:textId="01646011" w:rsidR="008B4851" w:rsidRPr="00180349" w:rsidRDefault="008B4851" w:rsidP="005B19E5">
      <w:pPr>
        <w:tabs>
          <w:tab w:val="right" w:pos="9020"/>
        </w:tabs>
        <w:rPr>
          <w:rFonts w:ascii="Arial" w:eastAsia="Arial" w:hAnsi="Arial" w:cs="Arial"/>
          <w:b/>
        </w:rPr>
      </w:pPr>
      <w:r w:rsidRPr="00180349">
        <w:rPr>
          <w:rFonts w:ascii="Arial" w:eastAsia="Arial" w:hAnsi="Arial" w:cs="Arial"/>
          <w:b/>
        </w:rPr>
        <w:t>Intern - Refugee and Migrant Practice Team</w:t>
      </w:r>
      <w:r w:rsidRPr="00180349">
        <w:rPr>
          <w:rFonts w:ascii="Arial" w:eastAsia="Arial" w:hAnsi="Arial" w:cs="Arial"/>
          <w:b/>
        </w:rPr>
        <w:tab/>
      </w:r>
      <w:r w:rsidRPr="00180349">
        <w:rPr>
          <w:rFonts w:ascii="Arial" w:eastAsia="Arial" w:hAnsi="Arial" w:cs="Arial"/>
          <w:bCs/>
        </w:rPr>
        <w:t xml:space="preserve">Apr 2024 - </w:t>
      </w:r>
      <w:r w:rsidR="004D7CA2" w:rsidRPr="00180349">
        <w:rPr>
          <w:rFonts w:ascii="Arial" w:eastAsia="Arial" w:hAnsi="Arial" w:cs="Arial"/>
          <w:bCs/>
        </w:rPr>
        <w:t>C</w:t>
      </w:r>
      <w:r w:rsidRPr="00180349">
        <w:rPr>
          <w:rFonts w:ascii="Arial" w:eastAsia="Arial" w:hAnsi="Arial" w:cs="Arial"/>
          <w:bCs/>
        </w:rPr>
        <w:t>urrent</w:t>
      </w:r>
    </w:p>
    <w:p w14:paraId="56352FFB" w14:textId="35113BE7" w:rsidR="008B4851" w:rsidRPr="00180349" w:rsidRDefault="008B4851" w:rsidP="00180349">
      <w:pPr>
        <w:tabs>
          <w:tab w:val="right" w:pos="9020"/>
        </w:tabs>
        <w:rPr>
          <w:rFonts w:ascii="Arial" w:eastAsia="Arial" w:hAnsi="Arial" w:cs="Arial"/>
          <w:bCs/>
        </w:rPr>
      </w:pPr>
      <w:r w:rsidRPr="00180349">
        <w:rPr>
          <w:rFonts w:ascii="Arial" w:eastAsia="Arial" w:hAnsi="Arial" w:cs="Arial"/>
          <w:bCs/>
        </w:rPr>
        <w:t>Headspace National, Melbourne, VIC</w:t>
      </w:r>
    </w:p>
    <w:p w14:paraId="01665503" w14:textId="77777777" w:rsidR="00556F5F" w:rsidRPr="00180349" w:rsidRDefault="00556F5F" w:rsidP="004D7CA2">
      <w:pPr>
        <w:pStyle w:val="ListParagraph"/>
        <w:numPr>
          <w:ilvl w:val="0"/>
          <w:numId w:val="54"/>
        </w:numPr>
        <w:jc w:val="both"/>
        <w:rPr>
          <w:rFonts w:ascii="Arial" w:hAnsi="Arial" w:cs="Arial"/>
          <w:lang w:eastAsia="en-AU"/>
        </w:rPr>
      </w:pPr>
      <w:r w:rsidRPr="00180349">
        <w:rPr>
          <w:rFonts w:ascii="Arial" w:hAnsi="Arial" w:cs="Arial"/>
          <w:lang w:eastAsia="en-AU"/>
        </w:rPr>
        <w:t>I am working on the International Students Experience Project, which aims to create a culturally and linguistically appropriate resource for International Students regarding mental health services and support.</w:t>
      </w:r>
    </w:p>
    <w:p w14:paraId="4DD7FECC" w14:textId="77777777" w:rsidR="00556F5F" w:rsidRPr="00180349" w:rsidRDefault="00556F5F" w:rsidP="004D7CA2">
      <w:pPr>
        <w:pStyle w:val="ListParagraph"/>
        <w:numPr>
          <w:ilvl w:val="0"/>
          <w:numId w:val="54"/>
        </w:numPr>
        <w:jc w:val="both"/>
        <w:rPr>
          <w:rFonts w:ascii="Arial" w:hAnsi="Arial" w:cs="Arial"/>
          <w:lang w:eastAsia="en-AU"/>
        </w:rPr>
      </w:pPr>
      <w:r w:rsidRPr="00180349">
        <w:rPr>
          <w:rFonts w:ascii="Arial" w:hAnsi="Arial" w:cs="Arial"/>
          <w:lang w:eastAsia="en-AU"/>
        </w:rPr>
        <w:t>I will work with the Participation team to ensure adequate consultation and co-design, most likely through running a focus Group.</w:t>
      </w:r>
    </w:p>
    <w:p w14:paraId="2606ADA8" w14:textId="45B37816" w:rsidR="001634E1" w:rsidRPr="00180349" w:rsidRDefault="001634E1" w:rsidP="001634E1">
      <w:pPr>
        <w:pStyle w:val="ListParagraph"/>
        <w:jc w:val="both"/>
        <w:rPr>
          <w:rFonts w:ascii="Arial" w:hAnsi="Arial" w:cs="Arial"/>
          <w:lang w:eastAsia="en-AU"/>
        </w:rPr>
      </w:pPr>
    </w:p>
    <w:p w14:paraId="0DD8FA7B" w14:textId="170319AF" w:rsidR="00E41CFB" w:rsidRPr="00180349" w:rsidRDefault="00E41CFB" w:rsidP="00F50F34">
      <w:pPr>
        <w:tabs>
          <w:tab w:val="right" w:pos="9020"/>
        </w:tabs>
        <w:rPr>
          <w:rFonts w:ascii="Arial" w:hAnsi="Arial" w:cs="Arial"/>
        </w:rPr>
      </w:pPr>
      <w:r w:rsidRPr="00180349">
        <w:rPr>
          <w:rFonts w:ascii="Arial" w:eastAsia="Arial" w:hAnsi="Arial" w:cs="Arial"/>
          <w:b/>
        </w:rPr>
        <w:t>Community Support Worker</w:t>
      </w:r>
      <w:r w:rsidRPr="00180349">
        <w:rPr>
          <w:rFonts w:ascii="Arial" w:hAnsi="Arial" w:cs="Arial"/>
        </w:rPr>
        <w:tab/>
      </w:r>
      <w:r w:rsidRPr="00180349">
        <w:rPr>
          <w:rFonts w:ascii="Arial" w:eastAsia="Arial" w:hAnsi="Arial" w:cs="Arial"/>
        </w:rPr>
        <w:t xml:space="preserve">Nov 2022 </w:t>
      </w:r>
      <w:r w:rsidR="008B4851" w:rsidRPr="00180349">
        <w:rPr>
          <w:rFonts w:ascii="Arial" w:eastAsia="Arial" w:hAnsi="Arial" w:cs="Arial"/>
        </w:rPr>
        <w:t>–</w:t>
      </w:r>
      <w:r w:rsidRPr="00180349">
        <w:rPr>
          <w:rFonts w:ascii="Arial" w:eastAsia="Arial" w:hAnsi="Arial" w:cs="Arial"/>
        </w:rPr>
        <w:t xml:space="preserve"> </w:t>
      </w:r>
      <w:r w:rsidR="008B4851" w:rsidRPr="00180349">
        <w:rPr>
          <w:rFonts w:ascii="Arial" w:eastAsia="Arial" w:hAnsi="Arial" w:cs="Arial"/>
        </w:rPr>
        <w:t>Mar 2024</w:t>
      </w:r>
    </w:p>
    <w:p w14:paraId="580DF6B5" w14:textId="77777777" w:rsidR="00E41CFB" w:rsidRPr="00180349" w:rsidRDefault="00E41CFB" w:rsidP="00F50F34">
      <w:pPr>
        <w:rPr>
          <w:rFonts w:ascii="Arial" w:hAnsi="Arial" w:cs="Arial"/>
        </w:rPr>
      </w:pPr>
      <w:r w:rsidRPr="00180349">
        <w:rPr>
          <w:rFonts w:ascii="Arial" w:eastAsia="Arial" w:hAnsi="Arial" w:cs="Arial"/>
        </w:rPr>
        <w:t>Diamond Valley Community Support, Greensborough, VIC</w:t>
      </w:r>
    </w:p>
    <w:p w14:paraId="7A23318C" w14:textId="77777777" w:rsidR="00556F5F" w:rsidRPr="00180349" w:rsidRDefault="00556F5F" w:rsidP="004D7CA2">
      <w:pPr>
        <w:pStyle w:val="ListParagraph"/>
        <w:numPr>
          <w:ilvl w:val="0"/>
          <w:numId w:val="55"/>
        </w:numPr>
        <w:tabs>
          <w:tab w:val="right" w:pos="9020"/>
        </w:tabs>
        <w:rPr>
          <w:rFonts w:ascii="Arial" w:hAnsi="Arial" w:cs="Arial"/>
          <w:lang w:eastAsia="en-AU"/>
        </w:rPr>
      </w:pPr>
      <w:r w:rsidRPr="00180349">
        <w:rPr>
          <w:rFonts w:ascii="Arial" w:hAnsi="Arial" w:cs="Arial"/>
          <w:lang w:eastAsia="en-AU"/>
        </w:rPr>
        <w:t>I provided emergency aid and advocacy services to individuals in crisis.</w:t>
      </w:r>
    </w:p>
    <w:p w14:paraId="3330C417" w14:textId="77777777" w:rsidR="00556F5F" w:rsidRPr="00180349" w:rsidRDefault="00556F5F" w:rsidP="004D7CA2">
      <w:pPr>
        <w:pStyle w:val="ListParagraph"/>
        <w:numPr>
          <w:ilvl w:val="0"/>
          <w:numId w:val="55"/>
        </w:numPr>
        <w:tabs>
          <w:tab w:val="right" w:pos="9020"/>
        </w:tabs>
        <w:rPr>
          <w:rFonts w:ascii="Arial" w:hAnsi="Arial" w:cs="Arial"/>
          <w:lang w:eastAsia="en-AU"/>
        </w:rPr>
      </w:pPr>
      <w:r w:rsidRPr="00180349">
        <w:rPr>
          <w:rFonts w:ascii="Arial" w:hAnsi="Arial" w:cs="Arial"/>
          <w:lang w:eastAsia="en-AU"/>
        </w:rPr>
        <w:t xml:space="preserve">I delivered friendly, non-judgmental, empathetic, and compassionate support while prioritising client privacy and dignity. </w:t>
      </w:r>
    </w:p>
    <w:p w14:paraId="70DF867C" w14:textId="77777777" w:rsidR="00556F5F" w:rsidRPr="00180349" w:rsidRDefault="00556F5F" w:rsidP="004D7CA2">
      <w:pPr>
        <w:pStyle w:val="ListParagraph"/>
        <w:numPr>
          <w:ilvl w:val="0"/>
          <w:numId w:val="55"/>
        </w:numPr>
        <w:tabs>
          <w:tab w:val="right" w:pos="9020"/>
        </w:tabs>
        <w:rPr>
          <w:rFonts w:ascii="Arial" w:hAnsi="Arial" w:cs="Arial"/>
          <w:lang w:eastAsia="en-AU"/>
        </w:rPr>
      </w:pPr>
      <w:r w:rsidRPr="00180349">
        <w:rPr>
          <w:rFonts w:ascii="Arial" w:hAnsi="Arial" w:cs="Arial"/>
          <w:lang w:eastAsia="en-AU"/>
        </w:rPr>
        <w:t xml:space="preserve">I assessed and evaluated clients' needs and developed an appropriate support response and internal and external referral pathways when appropriate. </w:t>
      </w:r>
    </w:p>
    <w:p w14:paraId="4A3744F9" w14:textId="77777777" w:rsidR="00556F5F" w:rsidRPr="00180349" w:rsidRDefault="00556F5F" w:rsidP="004D7CA2">
      <w:pPr>
        <w:pStyle w:val="ListParagraph"/>
        <w:numPr>
          <w:ilvl w:val="0"/>
          <w:numId w:val="55"/>
        </w:numPr>
        <w:tabs>
          <w:tab w:val="right" w:pos="9020"/>
        </w:tabs>
        <w:rPr>
          <w:rFonts w:ascii="Arial" w:hAnsi="Arial" w:cs="Arial"/>
          <w:lang w:eastAsia="en-AU"/>
        </w:rPr>
      </w:pPr>
      <w:r w:rsidRPr="00180349">
        <w:rPr>
          <w:rFonts w:ascii="Arial" w:hAnsi="Arial" w:cs="Arial"/>
          <w:lang w:eastAsia="en-AU"/>
        </w:rPr>
        <w:t>I completed over 400 client interviews.</w:t>
      </w:r>
    </w:p>
    <w:p w14:paraId="5B372CB0" w14:textId="77777777" w:rsidR="00F50F34" w:rsidRPr="00180349" w:rsidRDefault="00F50F34" w:rsidP="00F50F34">
      <w:pPr>
        <w:tabs>
          <w:tab w:val="right" w:pos="9020"/>
        </w:tabs>
        <w:rPr>
          <w:rFonts w:ascii="Arial" w:eastAsia="Arial" w:hAnsi="Arial" w:cs="Arial"/>
          <w:b/>
        </w:rPr>
      </w:pPr>
    </w:p>
    <w:p w14:paraId="0542D085" w14:textId="618E69D3" w:rsidR="005E0632" w:rsidRPr="00180349" w:rsidRDefault="005E0632" w:rsidP="00F50F34">
      <w:pPr>
        <w:tabs>
          <w:tab w:val="right" w:pos="9020"/>
        </w:tabs>
        <w:rPr>
          <w:rFonts w:ascii="Arial" w:hAnsi="Arial" w:cs="Arial"/>
        </w:rPr>
      </w:pPr>
      <w:r w:rsidRPr="00180349">
        <w:rPr>
          <w:rFonts w:ascii="Arial" w:eastAsia="Arial" w:hAnsi="Arial" w:cs="Arial"/>
          <w:b/>
        </w:rPr>
        <w:t>Rainbow Connect COVID19 Food Delivery</w:t>
      </w:r>
      <w:r w:rsidR="00F50F34" w:rsidRPr="00180349">
        <w:rPr>
          <w:rFonts w:ascii="Arial" w:eastAsia="Arial" w:hAnsi="Arial" w:cs="Arial"/>
          <w:b/>
        </w:rPr>
        <w:t xml:space="preserve"> Volunteer</w:t>
      </w:r>
      <w:r w:rsidRPr="00180349">
        <w:rPr>
          <w:rFonts w:ascii="Arial" w:hAnsi="Arial" w:cs="Arial"/>
        </w:rPr>
        <w:tab/>
      </w:r>
      <w:r w:rsidRPr="00180349">
        <w:rPr>
          <w:rFonts w:ascii="Arial" w:eastAsia="Arial" w:hAnsi="Arial" w:cs="Arial"/>
        </w:rPr>
        <w:t>May 2020 - Dec 2020</w:t>
      </w:r>
    </w:p>
    <w:p w14:paraId="6F46213B" w14:textId="77777777" w:rsidR="005E0632" w:rsidRPr="00180349" w:rsidRDefault="005E0632" w:rsidP="00F50F34">
      <w:pPr>
        <w:rPr>
          <w:rFonts w:ascii="Arial" w:hAnsi="Arial" w:cs="Arial"/>
        </w:rPr>
      </w:pPr>
      <w:r w:rsidRPr="00180349">
        <w:rPr>
          <w:rFonts w:ascii="Arial" w:eastAsia="Arial" w:hAnsi="Arial" w:cs="Arial"/>
        </w:rPr>
        <w:t>Thorne Harbour Health, South Yarra, VIC</w:t>
      </w:r>
    </w:p>
    <w:p w14:paraId="78111C9A" w14:textId="77777777" w:rsidR="004D7CA2" w:rsidRPr="00180349" w:rsidRDefault="004D7CA2" w:rsidP="004D7CA2">
      <w:pPr>
        <w:pStyle w:val="ListParagraph"/>
        <w:numPr>
          <w:ilvl w:val="0"/>
          <w:numId w:val="56"/>
        </w:numPr>
        <w:jc w:val="both"/>
        <w:rPr>
          <w:rFonts w:ascii="Arial" w:hAnsi="Arial" w:cs="Arial"/>
          <w:lang w:eastAsia="en-AU"/>
        </w:rPr>
      </w:pPr>
      <w:r w:rsidRPr="00180349">
        <w:rPr>
          <w:rFonts w:ascii="Arial" w:hAnsi="Arial" w:cs="Arial"/>
          <w:lang w:eastAsia="en-AU"/>
        </w:rPr>
        <w:t>I delivered food support to socially isolated and immunocompromised LGBTIQ+ clients.</w:t>
      </w:r>
    </w:p>
    <w:p w14:paraId="4383362F" w14:textId="77777777" w:rsidR="004D7CA2" w:rsidRPr="00180349" w:rsidRDefault="004D7CA2" w:rsidP="004D7CA2">
      <w:pPr>
        <w:pStyle w:val="ListParagraph"/>
        <w:numPr>
          <w:ilvl w:val="0"/>
          <w:numId w:val="56"/>
        </w:numPr>
        <w:jc w:val="both"/>
        <w:rPr>
          <w:rFonts w:ascii="Arial" w:hAnsi="Arial" w:cs="Arial"/>
          <w:lang w:eastAsia="en-AU"/>
        </w:rPr>
      </w:pPr>
      <w:r w:rsidRPr="00180349">
        <w:rPr>
          <w:rFonts w:ascii="Arial" w:hAnsi="Arial" w:cs="Arial"/>
          <w:lang w:eastAsia="en-AU"/>
        </w:rPr>
        <w:t>I managed client visits by phoning them in advance to confirm delivery arrangements.</w:t>
      </w:r>
    </w:p>
    <w:p w14:paraId="1BC274D4" w14:textId="77777777" w:rsidR="004D7CA2" w:rsidRPr="00180349" w:rsidRDefault="004D7CA2" w:rsidP="004D7CA2">
      <w:pPr>
        <w:pStyle w:val="ListParagraph"/>
        <w:numPr>
          <w:ilvl w:val="0"/>
          <w:numId w:val="56"/>
        </w:numPr>
        <w:jc w:val="both"/>
        <w:rPr>
          <w:rFonts w:ascii="Arial" w:hAnsi="Arial" w:cs="Arial"/>
          <w:lang w:eastAsia="en-AU"/>
        </w:rPr>
      </w:pPr>
      <w:r w:rsidRPr="00180349">
        <w:rPr>
          <w:rFonts w:ascii="Arial" w:hAnsi="Arial" w:cs="Arial"/>
          <w:lang w:eastAsia="en-AU"/>
        </w:rPr>
        <w:t>Our team delivered over 2000 packages to Positive Living Centre clients during the pandemic.</w:t>
      </w:r>
    </w:p>
    <w:p w14:paraId="4CBCF51C" w14:textId="77777777" w:rsidR="007E6BEB" w:rsidRPr="00180349" w:rsidRDefault="007E6BEB" w:rsidP="007E6BEB">
      <w:pPr>
        <w:jc w:val="both"/>
        <w:rPr>
          <w:rFonts w:ascii="Arial" w:hAnsi="Arial" w:cs="Arial"/>
          <w:lang w:eastAsia="en-AU"/>
        </w:rPr>
      </w:pPr>
    </w:p>
    <w:p w14:paraId="4F3FF49D" w14:textId="5CF7CD16" w:rsidR="005E0632" w:rsidRPr="00180349" w:rsidRDefault="005E0632" w:rsidP="00F50F34">
      <w:pPr>
        <w:tabs>
          <w:tab w:val="right" w:pos="9020"/>
        </w:tabs>
        <w:rPr>
          <w:rFonts w:ascii="Arial" w:hAnsi="Arial" w:cs="Arial"/>
        </w:rPr>
      </w:pPr>
      <w:r w:rsidRPr="00180349">
        <w:rPr>
          <w:rFonts w:ascii="Arial" w:eastAsia="Arial" w:hAnsi="Arial" w:cs="Arial"/>
          <w:b/>
        </w:rPr>
        <w:t xml:space="preserve">Sex On Premise Venue (SOPV) Outreach </w:t>
      </w:r>
      <w:r w:rsidR="00F50F34" w:rsidRPr="00180349">
        <w:rPr>
          <w:rFonts w:ascii="Arial" w:eastAsia="Arial" w:hAnsi="Arial" w:cs="Arial"/>
          <w:b/>
        </w:rPr>
        <w:t>Volunteer</w:t>
      </w:r>
      <w:r w:rsidRPr="00180349">
        <w:rPr>
          <w:rFonts w:ascii="Arial" w:eastAsia="Arial" w:hAnsi="Arial" w:cs="Arial"/>
          <w:b/>
        </w:rPr>
        <w:t xml:space="preserve"> </w:t>
      </w:r>
      <w:r w:rsidRPr="00180349">
        <w:rPr>
          <w:rFonts w:ascii="Arial" w:hAnsi="Arial" w:cs="Arial"/>
        </w:rPr>
        <w:tab/>
      </w:r>
      <w:r w:rsidRPr="00180349">
        <w:rPr>
          <w:rFonts w:ascii="Arial" w:eastAsia="Arial" w:hAnsi="Arial" w:cs="Arial"/>
        </w:rPr>
        <w:t>Dec 2018 - Dec 2019</w:t>
      </w:r>
    </w:p>
    <w:p w14:paraId="66DD2E64" w14:textId="59FF25A1" w:rsidR="00F50F34" w:rsidRPr="00180349" w:rsidRDefault="005E0632" w:rsidP="00F50F34">
      <w:pPr>
        <w:rPr>
          <w:rFonts w:ascii="Arial" w:eastAsia="Arial" w:hAnsi="Arial" w:cs="Arial"/>
        </w:rPr>
      </w:pPr>
      <w:r w:rsidRPr="00180349">
        <w:rPr>
          <w:rFonts w:ascii="Arial" w:eastAsia="Arial" w:hAnsi="Arial" w:cs="Arial"/>
        </w:rPr>
        <w:t>Thorne Harbour Health, Melbourne, VIC</w:t>
      </w:r>
    </w:p>
    <w:p w14:paraId="5D6C8F9A" w14:textId="6CC2FA5B" w:rsidR="005E0632" w:rsidRPr="00180349" w:rsidRDefault="005E0632" w:rsidP="00F50F34">
      <w:pPr>
        <w:pStyle w:val="ListParagraph"/>
        <w:numPr>
          <w:ilvl w:val="0"/>
          <w:numId w:val="50"/>
        </w:numPr>
        <w:rPr>
          <w:rFonts w:ascii="Arial" w:hAnsi="Arial" w:cs="Arial"/>
          <w:lang w:eastAsia="en-AU"/>
        </w:rPr>
      </w:pPr>
      <w:r w:rsidRPr="00180349">
        <w:rPr>
          <w:rFonts w:ascii="Arial" w:hAnsi="Arial" w:cs="Arial"/>
          <w:lang w:eastAsia="en-AU"/>
        </w:rPr>
        <w:t>I supported clients at SOPVs, allowing them to ask questions about sexual health, HIV, &amp; other health topics &amp; find connections to relevant health services.</w:t>
      </w:r>
    </w:p>
    <w:p w14:paraId="090C90FD" w14:textId="324D56D4" w:rsidR="005E0632" w:rsidRPr="00180349" w:rsidRDefault="005E0632" w:rsidP="00F50F34">
      <w:pPr>
        <w:spacing w:line="278" w:lineRule="auto"/>
        <w:rPr>
          <w:rFonts w:ascii="Arial" w:hAnsi="Arial" w:cs="Arial"/>
        </w:rPr>
      </w:pPr>
    </w:p>
    <w:p w14:paraId="0B07011F" w14:textId="1FEB46A0" w:rsidR="005E0632" w:rsidRPr="00180349" w:rsidRDefault="005E0632" w:rsidP="00F50F34">
      <w:pPr>
        <w:tabs>
          <w:tab w:val="right" w:pos="9020"/>
        </w:tabs>
        <w:rPr>
          <w:rFonts w:ascii="Arial" w:hAnsi="Arial" w:cs="Arial"/>
        </w:rPr>
      </w:pPr>
      <w:r w:rsidRPr="00180349">
        <w:rPr>
          <w:rFonts w:ascii="Arial" w:eastAsia="Arial" w:hAnsi="Arial" w:cs="Arial"/>
          <w:b/>
        </w:rPr>
        <w:t xml:space="preserve">Re-Wired v2.0 </w:t>
      </w:r>
      <w:r w:rsidR="00F50F34" w:rsidRPr="00180349">
        <w:rPr>
          <w:rFonts w:ascii="Arial" w:eastAsia="Arial" w:hAnsi="Arial" w:cs="Arial"/>
          <w:b/>
        </w:rPr>
        <w:t xml:space="preserve">Volunteer </w:t>
      </w:r>
      <w:r w:rsidRPr="00180349">
        <w:rPr>
          <w:rFonts w:ascii="Arial" w:eastAsia="Arial" w:hAnsi="Arial" w:cs="Arial"/>
          <w:b/>
        </w:rPr>
        <w:t xml:space="preserve">Peer Support Group Facilitator </w:t>
      </w:r>
      <w:r w:rsidRPr="00180349">
        <w:rPr>
          <w:rFonts w:ascii="Arial" w:hAnsi="Arial" w:cs="Arial"/>
        </w:rPr>
        <w:tab/>
      </w:r>
      <w:r w:rsidRPr="00180349">
        <w:rPr>
          <w:rFonts w:ascii="Arial" w:eastAsia="Arial" w:hAnsi="Arial" w:cs="Arial"/>
        </w:rPr>
        <w:t>Aug 2018 - Jan 2019</w:t>
      </w:r>
    </w:p>
    <w:p w14:paraId="26C2AED9" w14:textId="77777777" w:rsidR="005E0632" w:rsidRPr="00180349" w:rsidRDefault="005E0632" w:rsidP="00F50F34">
      <w:pPr>
        <w:rPr>
          <w:rFonts w:ascii="Arial" w:hAnsi="Arial" w:cs="Arial"/>
        </w:rPr>
      </w:pPr>
      <w:r w:rsidRPr="00180349">
        <w:rPr>
          <w:rFonts w:ascii="Arial" w:eastAsia="Arial" w:hAnsi="Arial" w:cs="Arial"/>
        </w:rPr>
        <w:t>Thorne Harbour Health, St Kilda, VIC</w:t>
      </w:r>
    </w:p>
    <w:p w14:paraId="355AE457" w14:textId="77777777" w:rsidR="004D7CA2" w:rsidRPr="00180349" w:rsidRDefault="004D7CA2" w:rsidP="004D7CA2">
      <w:pPr>
        <w:pStyle w:val="ListParagraph"/>
        <w:numPr>
          <w:ilvl w:val="0"/>
          <w:numId w:val="50"/>
        </w:numPr>
        <w:rPr>
          <w:rFonts w:ascii="Arial" w:hAnsi="Arial" w:cs="Arial"/>
          <w:lang w:eastAsia="en-AU"/>
        </w:rPr>
      </w:pPr>
      <w:r w:rsidRPr="00180349">
        <w:rPr>
          <w:rFonts w:ascii="Arial" w:hAnsi="Arial" w:cs="Arial"/>
          <w:lang w:eastAsia="en-AU"/>
        </w:rPr>
        <w:t>SMART Recovery fortnightly meeting for clients who have completed the Re-Wired eight-week therapeutic program.</w:t>
      </w:r>
    </w:p>
    <w:p w14:paraId="7AF6B4E5" w14:textId="77777777" w:rsidR="004D7CA2" w:rsidRPr="00180349" w:rsidRDefault="004D7CA2" w:rsidP="004D7CA2">
      <w:pPr>
        <w:pStyle w:val="ListParagraph"/>
        <w:numPr>
          <w:ilvl w:val="0"/>
          <w:numId w:val="50"/>
        </w:numPr>
        <w:rPr>
          <w:rFonts w:ascii="Arial" w:hAnsi="Arial" w:cs="Arial"/>
          <w:lang w:eastAsia="en-AU"/>
        </w:rPr>
      </w:pPr>
      <w:r w:rsidRPr="00180349">
        <w:rPr>
          <w:rFonts w:ascii="Arial" w:hAnsi="Arial" w:cs="Arial"/>
          <w:lang w:eastAsia="en-AU"/>
        </w:rPr>
        <w:t>I used my lived experience to help clients learn skills and strategies to change their methamphetamine use.</w:t>
      </w:r>
    </w:p>
    <w:p w14:paraId="6586A67B" w14:textId="77777777" w:rsidR="004D7CA2" w:rsidRPr="00180349" w:rsidRDefault="004D7CA2" w:rsidP="004D7CA2">
      <w:pPr>
        <w:pStyle w:val="ListParagraph"/>
        <w:numPr>
          <w:ilvl w:val="0"/>
          <w:numId w:val="50"/>
        </w:numPr>
        <w:rPr>
          <w:rFonts w:ascii="Arial" w:hAnsi="Arial" w:cs="Arial"/>
          <w:lang w:eastAsia="en-AU"/>
        </w:rPr>
      </w:pPr>
      <w:r w:rsidRPr="00180349">
        <w:rPr>
          <w:rFonts w:ascii="Arial" w:hAnsi="Arial" w:cs="Arial"/>
          <w:lang w:eastAsia="en-AU"/>
        </w:rPr>
        <w:t>Topics covered include lapses &amp; relapses, sleep, nutrition, HIV, sex, mental health &amp; mindfulness.</w:t>
      </w:r>
    </w:p>
    <w:p w14:paraId="08BC530E" w14:textId="715281EE" w:rsidR="005E0632" w:rsidRPr="00180349" w:rsidRDefault="005E0632" w:rsidP="005E0632">
      <w:pPr>
        <w:rPr>
          <w:rFonts w:ascii="Arial" w:hAnsi="Arial" w:cs="Arial"/>
        </w:rPr>
      </w:pPr>
    </w:p>
    <w:p w14:paraId="3BCAF596" w14:textId="77777777" w:rsidR="005E0632" w:rsidRPr="00180349" w:rsidRDefault="005E0632" w:rsidP="00F50F34">
      <w:pPr>
        <w:tabs>
          <w:tab w:val="right" w:pos="9020"/>
        </w:tabs>
        <w:rPr>
          <w:rFonts w:ascii="Arial" w:hAnsi="Arial" w:cs="Arial"/>
        </w:rPr>
      </w:pPr>
      <w:r w:rsidRPr="00180349">
        <w:rPr>
          <w:rFonts w:ascii="Arial" w:eastAsia="Arial" w:hAnsi="Arial" w:cs="Arial"/>
          <w:b/>
        </w:rPr>
        <w:t>Senior Business Analyst</w:t>
      </w:r>
      <w:r w:rsidRPr="00180349">
        <w:rPr>
          <w:rFonts w:ascii="Arial" w:hAnsi="Arial" w:cs="Arial"/>
        </w:rPr>
        <w:tab/>
      </w:r>
      <w:r w:rsidRPr="00180349">
        <w:rPr>
          <w:rFonts w:ascii="Arial" w:eastAsia="Arial" w:hAnsi="Arial" w:cs="Arial"/>
        </w:rPr>
        <w:t>Jan 2016 - Mar 2019</w:t>
      </w:r>
    </w:p>
    <w:p w14:paraId="743C497D" w14:textId="77777777" w:rsidR="005E0632" w:rsidRPr="00180349" w:rsidRDefault="005E0632" w:rsidP="00F50F34">
      <w:pPr>
        <w:rPr>
          <w:rFonts w:ascii="Arial" w:hAnsi="Arial" w:cs="Arial"/>
        </w:rPr>
      </w:pPr>
      <w:r w:rsidRPr="00180349">
        <w:rPr>
          <w:rFonts w:ascii="Arial" w:eastAsia="Arial" w:hAnsi="Arial" w:cs="Arial"/>
        </w:rPr>
        <w:t>Coutts &amp; Co, London, VIC</w:t>
      </w:r>
    </w:p>
    <w:p w14:paraId="739E74AE" w14:textId="77777777" w:rsidR="004D7CA2" w:rsidRPr="00180349" w:rsidRDefault="004D7CA2" w:rsidP="004D7CA2">
      <w:pPr>
        <w:pStyle w:val="ListParagraph"/>
        <w:numPr>
          <w:ilvl w:val="0"/>
          <w:numId w:val="50"/>
        </w:numPr>
        <w:rPr>
          <w:rFonts w:ascii="Arial" w:hAnsi="Arial" w:cs="Arial"/>
          <w:lang w:eastAsia="en-AU"/>
        </w:rPr>
      </w:pPr>
      <w:r w:rsidRPr="00180349">
        <w:rPr>
          <w:rFonts w:ascii="Arial" w:hAnsi="Arial" w:cs="Arial"/>
          <w:lang w:eastAsia="en-AU"/>
        </w:rPr>
        <w:t>Lead Analyst on regulatory compliance project.</w:t>
      </w:r>
    </w:p>
    <w:p w14:paraId="20EF3697" w14:textId="77777777" w:rsidR="004D7CA2" w:rsidRPr="00180349" w:rsidRDefault="004D7CA2" w:rsidP="004D7CA2">
      <w:pPr>
        <w:pStyle w:val="ListParagraph"/>
        <w:numPr>
          <w:ilvl w:val="0"/>
          <w:numId w:val="50"/>
        </w:numPr>
        <w:rPr>
          <w:rFonts w:ascii="Arial" w:hAnsi="Arial" w:cs="Arial"/>
          <w:lang w:eastAsia="en-AU"/>
        </w:rPr>
      </w:pPr>
      <w:r w:rsidRPr="00180349">
        <w:rPr>
          <w:rFonts w:ascii="Arial" w:hAnsi="Arial" w:cs="Arial"/>
          <w:lang w:eastAsia="en-AU"/>
        </w:rPr>
        <w:t xml:space="preserve">I successfully established effective collaborations with stakeholders and external organisations. </w:t>
      </w:r>
    </w:p>
    <w:p w14:paraId="00AB89C7" w14:textId="77777777" w:rsidR="008A6DD7" w:rsidRPr="00180349" w:rsidRDefault="008A6DD7" w:rsidP="00F50F34">
      <w:pPr>
        <w:spacing w:line="278" w:lineRule="auto"/>
        <w:rPr>
          <w:rFonts w:ascii="Arial" w:hAnsi="Arial" w:cs="Arial"/>
        </w:rPr>
      </w:pPr>
    </w:p>
    <w:p w14:paraId="01C63FCC" w14:textId="77777777" w:rsidR="005E0632" w:rsidRPr="00180349" w:rsidRDefault="005E0632" w:rsidP="00F50F34">
      <w:pPr>
        <w:tabs>
          <w:tab w:val="right" w:pos="9020"/>
        </w:tabs>
        <w:rPr>
          <w:rFonts w:ascii="Arial" w:hAnsi="Arial" w:cs="Arial"/>
        </w:rPr>
      </w:pPr>
      <w:r w:rsidRPr="00180349">
        <w:rPr>
          <w:rFonts w:ascii="Arial" w:eastAsia="Arial" w:hAnsi="Arial" w:cs="Arial"/>
          <w:b/>
        </w:rPr>
        <w:t>Business Analyst</w:t>
      </w:r>
      <w:r w:rsidRPr="00180349">
        <w:rPr>
          <w:rFonts w:ascii="Arial" w:hAnsi="Arial" w:cs="Arial"/>
        </w:rPr>
        <w:tab/>
      </w:r>
      <w:r w:rsidRPr="00180349">
        <w:rPr>
          <w:rFonts w:ascii="Arial" w:eastAsia="Arial" w:hAnsi="Arial" w:cs="Arial"/>
        </w:rPr>
        <w:t>Jan 2014 - Dec 2015</w:t>
      </w:r>
    </w:p>
    <w:p w14:paraId="2D8A157B" w14:textId="77777777" w:rsidR="005E0632" w:rsidRPr="00180349" w:rsidRDefault="005E0632" w:rsidP="00F50F34">
      <w:pPr>
        <w:rPr>
          <w:rFonts w:ascii="Arial" w:eastAsia="Arial" w:hAnsi="Arial" w:cs="Arial"/>
        </w:rPr>
      </w:pPr>
      <w:r w:rsidRPr="00180349">
        <w:rPr>
          <w:rFonts w:ascii="Arial" w:eastAsia="Arial" w:hAnsi="Arial" w:cs="Arial"/>
        </w:rPr>
        <w:t>Independent Television News (ITN), London, VIC</w:t>
      </w:r>
    </w:p>
    <w:p w14:paraId="4CDCDCAA" w14:textId="77777777" w:rsidR="004D7CA2" w:rsidRPr="00180349" w:rsidRDefault="004D7CA2" w:rsidP="00F50F34">
      <w:pPr>
        <w:rPr>
          <w:rFonts w:ascii="Arial" w:eastAsia="Arial" w:hAnsi="Arial" w:cs="Arial"/>
        </w:rPr>
      </w:pPr>
    </w:p>
    <w:p w14:paraId="3DC86BA8" w14:textId="77777777" w:rsidR="004D7CA2" w:rsidRPr="00180349" w:rsidRDefault="004D7CA2" w:rsidP="004D7CA2">
      <w:pPr>
        <w:pStyle w:val="ListParagraph"/>
        <w:numPr>
          <w:ilvl w:val="0"/>
          <w:numId w:val="59"/>
        </w:numPr>
        <w:rPr>
          <w:rFonts w:ascii="Arial" w:hAnsi="Arial" w:cs="Arial"/>
        </w:rPr>
      </w:pPr>
      <w:r w:rsidRPr="00180349">
        <w:rPr>
          <w:rFonts w:ascii="Arial" w:hAnsi="Arial" w:cs="Arial"/>
        </w:rPr>
        <w:t>I was the lead analyst on a tech project in ITN's Finance dept and was responsible for creating and managing staff training &amp; project comms.</w:t>
      </w:r>
    </w:p>
    <w:p w14:paraId="341703AD" w14:textId="4CD6EDF6" w:rsidR="004D7CA2" w:rsidRPr="00180349" w:rsidRDefault="004D7CA2" w:rsidP="004D7CA2">
      <w:pPr>
        <w:pStyle w:val="ListParagraph"/>
        <w:numPr>
          <w:ilvl w:val="0"/>
          <w:numId w:val="59"/>
        </w:numPr>
        <w:rPr>
          <w:rFonts w:ascii="Arial" w:hAnsi="Arial" w:cs="Arial"/>
        </w:rPr>
      </w:pPr>
      <w:r w:rsidRPr="00180349">
        <w:rPr>
          <w:rFonts w:ascii="Arial" w:hAnsi="Arial" w:cs="Arial"/>
        </w:rPr>
        <w:t>I supported the project manager in successfully implementing a new accounting software package. </w:t>
      </w:r>
    </w:p>
    <w:p w14:paraId="7B5F163E" w14:textId="77777777" w:rsidR="005B19E5" w:rsidRPr="00180349" w:rsidRDefault="005B19E5" w:rsidP="005B19E5">
      <w:pPr>
        <w:pStyle w:val="ListParagraph"/>
        <w:rPr>
          <w:rFonts w:ascii="Arial" w:hAnsi="Arial" w:cs="Arial"/>
          <w:lang w:eastAsia="en-AU"/>
        </w:rPr>
      </w:pPr>
    </w:p>
    <w:p w14:paraId="6070A343" w14:textId="7B295377" w:rsidR="005B19E5" w:rsidRPr="00180349" w:rsidRDefault="005B19E5" w:rsidP="005B19E5">
      <w:pPr>
        <w:tabs>
          <w:tab w:val="right" w:pos="9020"/>
        </w:tabs>
        <w:rPr>
          <w:rFonts w:ascii="Arial" w:hAnsi="Arial" w:cs="Arial"/>
        </w:rPr>
      </w:pPr>
      <w:r w:rsidRPr="00180349">
        <w:rPr>
          <w:rFonts w:ascii="Arial" w:eastAsia="Arial" w:hAnsi="Arial" w:cs="Arial"/>
          <w:b/>
        </w:rPr>
        <w:t>Project Analyst</w:t>
      </w:r>
      <w:r w:rsidRPr="00180349">
        <w:rPr>
          <w:rFonts w:ascii="Arial" w:hAnsi="Arial" w:cs="Arial"/>
        </w:rPr>
        <w:tab/>
        <w:t>Dec 2010</w:t>
      </w:r>
      <w:r w:rsidRPr="00180349">
        <w:rPr>
          <w:rFonts w:ascii="Arial" w:eastAsia="Arial" w:hAnsi="Arial" w:cs="Arial"/>
        </w:rPr>
        <w:t xml:space="preserve"> - Dec 201</w:t>
      </w:r>
      <w:r w:rsidRPr="00180349">
        <w:rPr>
          <w:rFonts w:ascii="Arial" w:hAnsi="Arial" w:cs="Arial"/>
        </w:rPr>
        <w:t>3</w:t>
      </w:r>
    </w:p>
    <w:p w14:paraId="566FBDF0" w14:textId="326ED1BA" w:rsidR="005E0632" w:rsidRPr="00180349" w:rsidRDefault="005E0632" w:rsidP="00F50F34">
      <w:pPr>
        <w:rPr>
          <w:rFonts w:ascii="Arial" w:hAnsi="Arial" w:cs="Arial"/>
        </w:rPr>
      </w:pPr>
      <w:r w:rsidRPr="00180349">
        <w:rPr>
          <w:rFonts w:ascii="Arial" w:eastAsia="Arial" w:hAnsi="Arial" w:cs="Arial"/>
        </w:rPr>
        <w:t>National Australia Bank (NAB), Melbourne, VIC</w:t>
      </w:r>
    </w:p>
    <w:p w14:paraId="46A794B1" w14:textId="77777777" w:rsidR="004D7CA2" w:rsidRPr="00180349" w:rsidRDefault="004D7CA2" w:rsidP="004D7CA2">
      <w:pPr>
        <w:pStyle w:val="ListParagraph"/>
        <w:numPr>
          <w:ilvl w:val="0"/>
          <w:numId w:val="60"/>
        </w:numPr>
        <w:rPr>
          <w:rFonts w:ascii="Arial" w:hAnsi="Arial" w:cs="Arial"/>
          <w:lang w:eastAsia="en-AU"/>
        </w:rPr>
      </w:pPr>
      <w:r w:rsidRPr="00180349">
        <w:rPr>
          <w:rFonts w:ascii="Arial" w:hAnsi="Arial" w:cs="Arial"/>
          <w:lang w:eastAsia="en-AU"/>
        </w:rPr>
        <w:t>I identified and documented requirements for a new centralised process on a significant transformational change program.</w:t>
      </w:r>
    </w:p>
    <w:p w14:paraId="26001AA0" w14:textId="77777777" w:rsidR="004D7CA2" w:rsidRPr="00180349" w:rsidRDefault="004D7CA2" w:rsidP="004D7CA2">
      <w:pPr>
        <w:pStyle w:val="ListParagraph"/>
        <w:numPr>
          <w:ilvl w:val="0"/>
          <w:numId w:val="60"/>
        </w:numPr>
        <w:rPr>
          <w:rFonts w:ascii="Arial" w:hAnsi="Arial" w:cs="Arial"/>
          <w:lang w:eastAsia="en-AU"/>
        </w:rPr>
      </w:pPr>
      <w:r w:rsidRPr="00180349">
        <w:rPr>
          <w:rFonts w:ascii="Arial" w:hAnsi="Arial" w:cs="Arial"/>
          <w:lang w:eastAsia="en-AU"/>
        </w:rPr>
        <w:t>I was responsible for designing the solution, drafting the appropriate documents, and maintaining records as per NAB's policies and procedures regarding project delivery.</w:t>
      </w:r>
    </w:p>
    <w:p w14:paraId="4859F261" w14:textId="77777777" w:rsidR="005E0632" w:rsidRPr="00180349" w:rsidRDefault="005E0632" w:rsidP="00F50F34">
      <w:pPr>
        <w:rPr>
          <w:rFonts w:ascii="Arial" w:hAnsi="Arial" w:cs="Arial"/>
        </w:rPr>
      </w:pPr>
    </w:p>
    <w:p w14:paraId="1770A1B5" w14:textId="205CB032" w:rsidR="00DB0B65" w:rsidRPr="00180349" w:rsidRDefault="005E0632" w:rsidP="00F50F34">
      <w:pPr>
        <w:tabs>
          <w:tab w:val="right" w:pos="9020"/>
        </w:tabs>
        <w:rPr>
          <w:rFonts w:ascii="Arial" w:eastAsia="Arial" w:hAnsi="Arial" w:cs="Arial"/>
        </w:rPr>
      </w:pPr>
      <w:r w:rsidRPr="00180349">
        <w:rPr>
          <w:rFonts w:ascii="Arial" w:eastAsia="Arial" w:hAnsi="Arial" w:cs="Arial"/>
          <w:b/>
        </w:rPr>
        <w:t>Business Banker</w:t>
      </w:r>
      <w:r w:rsidR="001E7643" w:rsidRPr="00180349">
        <w:rPr>
          <w:rFonts w:ascii="Arial" w:eastAsia="Arial" w:hAnsi="Arial" w:cs="Arial"/>
          <w:b/>
        </w:rPr>
        <w:t xml:space="preserve"> – Graduate Program</w:t>
      </w:r>
      <w:r w:rsidRPr="00180349">
        <w:rPr>
          <w:rFonts w:ascii="Arial" w:hAnsi="Arial" w:cs="Arial"/>
        </w:rPr>
        <w:tab/>
      </w:r>
      <w:r w:rsidRPr="00180349">
        <w:rPr>
          <w:rFonts w:ascii="Arial" w:eastAsia="Arial" w:hAnsi="Arial" w:cs="Arial"/>
        </w:rPr>
        <w:t>Jan 2009 - Nov 2010</w:t>
      </w:r>
    </w:p>
    <w:p w14:paraId="46884642" w14:textId="77777777" w:rsidR="005E0632" w:rsidRPr="00180349" w:rsidRDefault="005E0632" w:rsidP="00F50F34">
      <w:pPr>
        <w:rPr>
          <w:rFonts w:ascii="Arial" w:hAnsi="Arial" w:cs="Arial"/>
        </w:rPr>
      </w:pPr>
      <w:r w:rsidRPr="00180349">
        <w:rPr>
          <w:rFonts w:ascii="Arial" w:eastAsia="Arial" w:hAnsi="Arial" w:cs="Arial"/>
        </w:rPr>
        <w:t>National Australia Bank (NAB), Melbourne, VIC</w:t>
      </w:r>
    </w:p>
    <w:p w14:paraId="64DB43A5" w14:textId="0A365596" w:rsidR="001E7643" w:rsidRPr="00180349" w:rsidRDefault="004D7CA2" w:rsidP="004D7CA2">
      <w:pPr>
        <w:pStyle w:val="ListParagraph"/>
        <w:numPr>
          <w:ilvl w:val="0"/>
          <w:numId w:val="61"/>
        </w:numPr>
        <w:spacing w:line="278" w:lineRule="auto"/>
        <w:rPr>
          <w:rFonts w:ascii="Arial" w:eastAsia="Arial" w:hAnsi="Arial" w:cs="Arial"/>
        </w:rPr>
      </w:pPr>
      <w:r w:rsidRPr="00180349">
        <w:rPr>
          <w:rFonts w:ascii="Arial" w:hAnsi="Arial" w:cs="Arial"/>
          <w:lang w:eastAsia="en-AU"/>
        </w:rPr>
        <w:t>I supported my manager in managing a portfolio of 100 small business clients in the Carlton, most of whom had approximately $2 million in borrowings.</w:t>
      </w:r>
    </w:p>
    <w:p w14:paraId="2294A107" w14:textId="77777777" w:rsidR="001C7222" w:rsidRPr="00180349" w:rsidRDefault="001C7222" w:rsidP="001C7222">
      <w:pPr>
        <w:pStyle w:val="ListParagraph"/>
        <w:spacing w:line="278" w:lineRule="auto"/>
        <w:rPr>
          <w:rFonts w:ascii="Arial" w:eastAsia="Arial" w:hAnsi="Arial" w:cs="Arial"/>
        </w:rPr>
      </w:pPr>
    </w:p>
    <w:p w14:paraId="4504DC26" w14:textId="77777777" w:rsidR="001E7643" w:rsidRPr="00180349" w:rsidRDefault="001E7643" w:rsidP="001E7643">
      <w:pPr>
        <w:jc w:val="both"/>
        <w:rPr>
          <w:rFonts w:ascii="Arial" w:hAnsi="Arial" w:cs="Arial"/>
          <w:b/>
          <w:bCs/>
        </w:rPr>
      </w:pPr>
      <w:r w:rsidRPr="00180349">
        <w:rPr>
          <w:rFonts w:ascii="Arial" w:hAnsi="Arial" w:cs="Arial"/>
          <w:b/>
          <w:bCs/>
          <w:noProof/>
        </w:rPr>
        <mc:AlternateContent>
          <mc:Choice Requires="wps">
            <w:drawing>
              <wp:anchor distT="0" distB="0" distL="114300" distR="114300" simplePos="0" relativeHeight="251671552" behindDoc="0" locked="0" layoutInCell="1" allowOverlap="1" wp14:anchorId="4B0F891E" wp14:editId="2E0C2E86">
                <wp:simplePos x="0" y="0"/>
                <wp:positionH relativeFrom="column">
                  <wp:posOffset>0</wp:posOffset>
                </wp:positionH>
                <wp:positionV relativeFrom="paragraph">
                  <wp:posOffset>0</wp:posOffset>
                </wp:positionV>
                <wp:extent cx="6181725" cy="1905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60A671" id="Straight Connector 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0" to="486.7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" strokecolor="black [3200]" strokeweight=".5pt">
                <v:stroke joinstyle="miter"/>
              </v:line>
            </w:pict>
          </mc:Fallback>
        </mc:AlternateContent>
      </w:r>
    </w:p>
    <w:p w14:paraId="71F09AE8" w14:textId="1112C64D" w:rsidR="001E7643" w:rsidRPr="00180349" w:rsidRDefault="001E7643" w:rsidP="001634E1">
      <w:pPr>
        <w:rPr>
          <w:rFonts w:ascii="Arial" w:hAnsi="Arial" w:cs="Arial"/>
          <w:b/>
          <w:bCs/>
        </w:rPr>
      </w:pPr>
      <w:r w:rsidRPr="00180349">
        <w:rPr>
          <w:rFonts w:ascii="Arial" w:hAnsi="Arial" w:cs="Arial"/>
          <w:b/>
          <w:bCs/>
        </w:rPr>
        <w:t>Education</w:t>
      </w:r>
    </w:p>
    <w:p w14:paraId="67F4328A" w14:textId="3B8000C4" w:rsidR="001E7643" w:rsidRPr="00180349" w:rsidRDefault="001E7643" w:rsidP="004D7CA2">
      <w:pPr>
        <w:jc w:val="both"/>
        <w:rPr>
          <w:rFonts w:ascii="Arial" w:hAnsi="Arial" w:cs="Arial"/>
        </w:rPr>
      </w:pPr>
      <w:r w:rsidRPr="00180349">
        <w:rPr>
          <w:rFonts w:ascii="Arial" w:hAnsi="Arial" w:cs="Arial"/>
        </w:rPr>
        <w:t>Diploma of Community Services </w:t>
      </w:r>
      <w:r w:rsidRPr="00180349">
        <w:rPr>
          <w:rFonts w:ascii="Arial" w:hAnsi="Arial" w:cs="Arial"/>
        </w:rPr>
        <w:tab/>
        <w:t>Melbourne Polytechnic</w:t>
      </w:r>
      <w:r w:rsidRPr="00180349">
        <w:rPr>
          <w:rFonts w:ascii="Arial" w:hAnsi="Arial" w:cs="Arial"/>
        </w:rPr>
        <w:tab/>
      </w:r>
      <w:r w:rsidRPr="00180349">
        <w:rPr>
          <w:rFonts w:ascii="Arial" w:hAnsi="Arial" w:cs="Arial"/>
        </w:rPr>
        <w:tab/>
        <w:t>|</w:t>
      </w:r>
      <w:r w:rsidR="005B19E5" w:rsidRPr="00180349">
        <w:rPr>
          <w:rFonts w:ascii="Arial" w:hAnsi="Arial" w:cs="Arial"/>
        </w:rPr>
        <w:t xml:space="preserve"> </w:t>
      </w:r>
      <w:r w:rsidRPr="00180349">
        <w:rPr>
          <w:rFonts w:ascii="Arial" w:hAnsi="Arial" w:cs="Arial"/>
        </w:rPr>
        <w:t xml:space="preserve">2024                 </w:t>
      </w:r>
    </w:p>
    <w:p w14:paraId="1E43D484" w14:textId="09E54475" w:rsidR="001E7643" w:rsidRPr="00180349" w:rsidRDefault="001E7643" w:rsidP="001E7643">
      <w:pPr>
        <w:jc w:val="both"/>
        <w:rPr>
          <w:rFonts w:ascii="Arial" w:hAnsi="Arial" w:cs="Arial"/>
        </w:rPr>
      </w:pPr>
      <w:r w:rsidRPr="00180349">
        <w:rPr>
          <w:rFonts w:ascii="Arial" w:hAnsi="Arial" w:cs="Arial"/>
        </w:rPr>
        <w:t>Master of Finance</w:t>
      </w:r>
      <w:r w:rsidRPr="00180349">
        <w:rPr>
          <w:rFonts w:ascii="Arial" w:hAnsi="Arial" w:cs="Arial"/>
        </w:rPr>
        <w:tab/>
      </w:r>
      <w:r w:rsidRPr="00180349">
        <w:rPr>
          <w:rFonts w:ascii="Arial" w:hAnsi="Arial" w:cs="Arial"/>
        </w:rPr>
        <w:tab/>
      </w:r>
      <w:r w:rsidRPr="00180349">
        <w:rPr>
          <w:rFonts w:ascii="Arial" w:hAnsi="Arial" w:cs="Arial"/>
        </w:rPr>
        <w:tab/>
        <w:t>Monash University</w:t>
      </w:r>
      <w:r w:rsidRPr="00180349">
        <w:rPr>
          <w:rFonts w:ascii="Arial" w:hAnsi="Arial" w:cs="Arial"/>
        </w:rPr>
        <w:tab/>
      </w:r>
      <w:r w:rsidRPr="00180349">
        <w:rPr>
          <w:rFonts w:ascii="Arial" w:hAnsi="Arial" w:cs="Arial"/>
        </w:rPr>
        <w:tab/>
      </w:r>
      <w:r w:rsidRPr="00180349">
        <w:rPr>
          <w:rFonts w:ascii="Arial" w:hAnsi="Arial" w:cs="Arial"/>
        </w:rPr>
        <w:tab/>
        <w:t>|</w:t>
      </w:r>
      <w:r w:rsidR="005B19E5" w:rsidRPr="00180349">
        <w:rPr>
          <w:rFonts w:ascii="Arial" w:hAnsi="Arial" w:cs="Arial"/>
        </w:rPr>
        <w:t xml:space="preserve"> </w:t>
      </w:r>
      <w:r w:rsidRPr="00180349">
        <w:rPr>
          <w:rFonts w:ascii="Arial" w:hAnsi="Arial" w:cs="Arial"/>
        </w:rPr>
        <w:t xml:space="preserve">2008 </w:t>
      </w:r>
    </w:p>
    <w:p w14:paraId="2B3C9383" w14:textId="38AA24E3" w:rsidR="001E7643" w:rsidRPr="00180349" w:rsidRDefault="001E7643" w:rsidP="001E7643">
      <w:pPr>
        <w:jc w:val="both"/>
        <w:rPr>
          <w:rFonts w:ascii="Arial" w:hAnsi="Arial" w:cs="Arial"/>
        </w:rPr>
      </w:pPr>
      <w:r w:rsidRPr="00180349">
        <w:rPr>
          <w:rFonts w:ascii="Arial" w:hAnsi="Arial" w:cs="Arial"/>
        </w:rPr>
        <w:t>Bachelor of Business (Marketing)</w:t>
      </w:r>
      <w:r w:rsidRPr="00180349">
        <w:rPr>
          <w:rFonts w:ascii="Arial" w:hAnsi="Arial" w:cs="Arial"/>
        </w:rPr>
        <w:tab/>
        <w:t xml:space="preserve">Queensland University of Tech   </w:t>
      </w:r>
      <w:r w:rsidRPr="00180349">
        <w:rPr>
          <w:rFonts w:ascii="Arial" w:hAnsi="Arial" w:cs="Arial"/>
        </w:rPr>
        <w:tab/>
        <w:t>|</w:t>
      </w:r>
      <w:r w:rsidR="005B19E5" w:rsidRPr="00180349">
        <w:rPr>
          <w:rFonts w:ascii="Arial" w:hAnsi="Arial" w:cs="Arial"/>
        </w:rPr>
        <w:t xml:space="preserve"> </w:t>
      </w:r>
      <w:r w:rsidRPr="00180349">
        <w:rPr>
          <w:rFonts w:ascii="Arial" w:hAnsi="Arial" w:cs="Arial"/>
        </w:rPr>
        <w:t xml:space="preserve">2005              </w:t>
      </w:r>
    </w:p>
    <w:p w14:paraId="15779F18" w14:textId="12CB3CD1" w:rsidR="001E7643" w:rsidRPr="00180349" w:rsidRDefault="001E7643" w:rsidP="001E7643">
      <w:pPr>
        <w:jc w:val="both"/>
        <w:rPr>
          <w:rFonts w:ascii="Arial" w:hAnsi="Arial" w:cs="Arial"/>
        </w:rPr>
      </w:pPr>
      <w:r w:rsidRPr="00180349">
        <w:rPr>
          <w:rFonts w:ascii="Arial" w:hAnsi="Arial" w:cs="Arial"/>
        </w:rPr>
        <w:t xml:space="preserve">           </w:t>
      </w:r>
    </w:p>
    <w:p w14:paraId="291F1065" w14:textId="77777777" w:rsidR="001E7643" w:rsidRPr="00180349" w:rsidRDefault="001E7643" w:rsidP="001E7643">
      <w:pPr>
        <w:jc w:val="both"/>
        <w:rPr>
          <w:rFonts w:ascii="Arial" w:hAnsi="Arial" w:cs="Arial"/>
        </w:rPr>
      </w:pPr>
      <w:r w:rsidRPr="00180349">
        <w:rPr>
          <w:rFonts w:ascii="Arial" w:hAnsi="Arial" w:cs="Arial"/>
          <w:noProof/>
        </w:rPr>
        <mc:AlternateContent>
          <mc:Choice Requires="wps">
            <w:drawing>
              <wp:anchor distT="0" distB="0" distL="114300" distR="114300" simplePos="0" relativeHeight="251672576" behindDoc="0" locked="0" layoutInCell="1" allowOverlap="1" wp14:anchorId="2461905D" wp14:editId="4DEC16C7">
                <wp:simplePos x="0" y="0"/>
                <wp:positionH relativeFrom="column">
                  <wp:posOffset>0</wp:posOffset>
                </wp:positionH>
                <wp:positionV relativeFrom="paragraph">
                  <wp:posOffset>-635</wp:posOffset>
                </wp:positionV>
                <wp:extent cx="6181725" cy="1905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D5F3D8" id="Straight Connector 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05pt" to="486.75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" strokecolor="black [3200]" strokeweight=".5pt">
                <v:stroke joinstyle="miter"/>
              </v:line>
            </w:pict>
          </mc:Fallback>
        </mc:AlternateContent>
      </w:r>
    </w:p>
    <w:p w14:paraId="131D83FF" w14:textId="3BE6AFB7" w:rsidR="00DB0B65" w:rsidRPr="00180349" w:rsidRDefault="00F50F34" w:rsidP="001E7643">
      <w:pPr>
        <w:jc w:val="both"/>
        <w:rPr>
          <w:rFonts w:ascii="Arial" w:hAnsi="Arial" w:cs="Arial"/>
          <w:b/>
          <w:bCs/>
        </w:rPr>
      </w:pPr>
      <w:r w:rsidRPr="00180349">
        <w:rPr>
          <w:rFonts w:ascii="Arial" w:hAnsi="Arial" w:cs="Arial"/>
          <w:b/>
          <w:bCs/>
        </w:rPr>
        <w:t>Licences</w:t>
      </w:r>
      <w:r w:rsidR="001E7643" w:rsidRPr="00180349">
        <w:rPr>
          <w:rFonts w:ascii="Arial" w:hAnsi="Arial" w:cs="Arial"/>
          <w:b/>
          <w:bCs/>
        </w:rPr>
        <w:t xml:space="preserve"> &amp; Certifications</w:t>
      </w:r>
    </w:p>
    <w:p w14:paraId="42240362" w14:textId="7255EF74" w:rsidR="001E7643" w:rsidRPr="00180349" w:rsidRDefault="001E7643" w:rsidP="001E7643">
      <w:pPr>
        <w:jc w:val="both"/>
        <w:rPr>
          <w:rFonts w:ascii="Arial" w:hAnsi="Arial" w:cs="Arial"/>
          <w:lang w:eastAsia="en-AU"/>
        </w:rPr>
      </w:pPr>
      <w:r w:rsidRPr="00180349">
        <w:rPr>
          <w:rFonts w:ascii="Arial" w:hAnsi="Arial" w:cs="Arial"/>
          <w:lang w:eastAsia="en-AU"/>
        </w:rPr>
        <w:t>Working With Children Check</w:t>
      </w:r>
      <w:r w:rsidRPr="00180349">
        <w:rPr>
          <w:rFonts w:ascii="Arial" w:hAnsi="Arial" w:cs="Arial"/>
          <w:lang w:eastAsia="en-AU"/>
        </w:rPr>
        <w:tab/>
      </w:r>
      <w:r w:rsidRPr="00180349">
        <w:rPr>
          <w:rFonts w:ascii="Arial" w:hAnsi="Arial" w:cs="Arial"/>
          <w:lang w:eastAsia="en-AU"/>
        </w:rPr>
        <w:tab/>
        <w:t>Victorian State Government </w:t>
      </w:r>
      <w:r w:rsidRPr="00180349">
        <w:rPr>
          <w:rFonts w:ascii="Arial" w:hAnsi="Arial" w:cs="Arial"/>
          <w:lang w:eastAsia="en-AU"/>
        </w:rPr>
        <w:tab/>
      </w:r>
      <w:r w:rsidRPr="00180349">
        <w:rPr>
          <w:rFonts w:ascii="Arial" w:hAnsi="Arial" w:cs="Arial"/>
          <w:lang w:eastAsia="en-AU"/>
        </w:rPr>
        <w:tab/>
        <w:t>|</w:t>
      </w:r>
      <w:r w:rsidR="005B19E5" w:rsidRPr="00180349">
        <w:rPr>
          <w:rFonts w:ascii="Arial" w:hAnsi="Arial" w:cs="Arial"/>
          <w:lang w:eastAsia="en-AU"/>
        </w:rPr>
        <w:t xml:space="preserve"> </w:t>
      </w:r>
      <w:r w:rsidRPr="00180349">
        <w:rPr>
          <w:rFonts w:ascii="Arial" w:hAnsi="Arial" w:cs="Arial"/>
          <w:lang w:eastAsia="en-AU"/>
        </w:rPr>
        <w:t>2023</w:t>
      </w:r>
    </w:p>
    <w:p w14:paraId="1B07EACD" w14:textId="65D030EC" w:rsidR="001E7643" w:rsidRPr="00180349" w:rsidRDefault="001E7643" w:rsidP="001E7643">
      <w:pPr>
        <w:jc w:val="both"/>
        <w:rPr>
          <w:rFonts w:ascii="Arial" w:hAnsi="Arial" w:cs="Arial"/>
          <w:lang w:eastAsia="en-AU"/>
        </w:rPr>
      </w:pPr>
      <w:r w:rsidRPr="00180349">
        <w:rPr>
          <w:rFonts w:ascii="Arial" w:hAnsi="Arial" w:cs="Arial"/>
          <w:lang w:eastAsia="en-AU"/>
        </w:rPr>
        <w:t>First Aid</w:t>
      </w:r>
      <w:r w:rsidRPr="00180349">
        <w:rPr>
          <w:rFonts w:ascii="Arial" w:hAnsi="Arial" w:cs="Arial"/>
          <w:lang w:eastAsia="en-AU"/>
        </w:rPr>
        <w:tab/>
      </w:r>
      <w:r w:rsidRPr="00180349">
        <w:rPr>
          <w:rFonts w:ascii="Arial" w:hAnsi="Arial" w:cs="Arial"/>
          <w:lang w:eastAsia="en-AU"/>
        </w:rPr>
        <w:tab/>
      </w:r>
      <w:r w:rsidRPr="00180349">
        <w:rPr>
          <w:rFonts w:ascii="Arial" w:hAnsi="Arial" w:cs="Arial"/>
          <w:lang w:eastAsia="en-AU"/>
        </w:rPr>
        <w:tab/>
      </w:r>
      <w:r w:rsidRPr="00180349">
        <w:rPr>
          <w:rFonts w:ascii="Arial" w:hAnsi="Arial" w:cs="Arial"/>
          <w:lang w:eastAsia="en-AU"/>
        </w:rPr>
        <w:tab/>
        <w:t>St John Ambulance Australia </w:t>
      </w:r>
      <w:r w:rsidRPr="00180349">
        <w:rPr>
          <w:rFonts w:ascii="Arial" w:hAnsi="Arial" w:cs="Arial"/>
          <w:lang w:eastAsia="en-AU"/>
        </w:rPr>
        <w:tab/>
        <w:t>|</w:t>
      </w:r>
      <w:r w:rsidR="005B19E5" w:rsidRPr="00180349">
        <w:rPr>
          <w:rFonts w:ascii="Arial" w:hAnsi="Arial" w:cs="Arial"/>
          <w:lang w:eastAsia="en-AU"/>
        </w:rPr>
        <w:t xml:space="preserve"> </w:t>
      </w:r>
      <w:r w:rsidRPr="00180349">
        <w:rPr>
          <w:rFonts w:ascii="Arial" w:hAnsi="Arial" w:cs="Arial"/>
          <w:lang w:eastAsia="en-AU"/>
        </w:rPr>
        <w:t>2023</w:t>
      </w:r>
    </w:p>
    <w:p w14:paraId="0C85CBE4" w14:textId="7EF1AA44" w:rsidR="001E7643" w:rsidRPr="00180349" w:rsidRDefault="001E7643" w:rsidP="001E7643">
      <w:pPr>
        <w:jc w:val="both"/>
        <w:rPr>
          <w:rFonts w:ascii="Arial" w:hAnsi="Arial" w:cs="Arial"/>
          <w:lang w:eastAsia="en-AU"/>
        </w:rPr>
      </w:pPr>
      <w:r w:rsidRPr="00180349">
        <w:rPr>
          <w:rFonts w:ascii="Arial" w:hAnsi="Arial" w:cs="Arial"/>
          <w:lang w:eastAsia="en-AU"/>
        </w:rPr>
        <w:t>Mental Health First Aid</w:t>
      </w:r>
      <w:r w:rsidRPr="00180349">
        <w:rPr>
          <w:rFonts w:ascii="Arial" w:hAnsi="Arial" w:cs="Arial"/>
          <w:lang w:eastAsia="en-AU"/>
        </w:rPr>
        <w:tab/>
      </w:r>
      <w:r w:rsidRPr="00180349">
        <w:rPr>
          <w:rFonts w:ascii="Arial" w:hAnsi="Arial" w:cs="Arial"/>
          <w:lang w:eastAsia="en-AU"/>
        </w:rPr>
        <w:tab/>
        <w:t>Mental Health First Aid Australia</w:t>
      </w:r>
      <w:r w:rsidRPr="00180349">
        <w:rPr>
          <w:rFonts w:ascii="Arial" w:hAnsi="Arial" w:cs="Arial"/>
          <w:lang w:eastAsia="en-AU"/>
        </w:rPr>
        <w:tab/>
        <w:t>|</w:t>
      </w:r>
      <w:r w:rsidR="005B19E5" w:rsidRPr="00180349">
        <w:rPr>
          <w:rFonts w:ascii="Arial" w:hAnsi="Arial" w:cs="Arial"/>
          <w:lang w:eastAsia="en-AU"/>
        </w:rPr>
        <w:t xml:space="preserve"> </w:t>
      </w:r>
      <w:r w:rsidRPr="00180349">
        <w:rPr>
          <w:rFonts w:ascii="Arial" w:hAnsi="Arial" w:cs="Arial"/>
          <w:lang w:eastAsia="en-AU"/>
        </w:rPr>
        <w:t>2021</w:t>
      </w:r>
    </w:p>
    <w:p w14:paraId="36297D17" w14:textId="181DFF6C" w:rsidR="001E7643" w:rsidRPr="00180349" w:rsidRDefault="001E7643" w:rsidP="001E7643">
      <w:pPr>
        <w:jc w:val="both"/>
        <w:rPr>
          <w:rFonts w:ascii="Arial" w:hAnsi="Arial" w:cs="Arial"/>
          <w:lang w:eastAsia="en-AU"/>
        </w:rPr>
      </w:pPr>
      <w:r w:rsidRPr="00180349">
        <w:rPr>
          <w:rFonts w:ascii="Arial" w:hAnsi="Arial" w:cs="Arial"/>
          <w:lang w:eastAsia="en-AU"/>
        </w:rPr>
        <w:t>SMART Recovery Facilitator</w:t>
      </w:r>
      <w:r w:rsidRPr="00180349">
        <w:rPr>
          <w:rFonts w:ascii="Arial" w:hAnsi="Arial" w:cs="Arial"/>
          <w:lang w:eastAsia="en-AU"/>
        </w:rPr>
        <w:tab/>
      </w:r>
      <w:r w:rsidRPr="00180349">
        <w:rPr>
          <w:rFonts w:ascii="Arial" w:hAnsi="Arial" w:cs="Arial"/>
          <w:lang w:eastAsia="en-AU"/>
        </w:rPr>
        <w:tab/>
        <w:t>SMART Recovery Australia</w:t>
      </w:r>
      <w:r w:rsidRPr="00180349">
        <w:rPr>
          <w:rFonts w:ascii="Arial" w:hAnsi="Arial" w:cs="Arial"/>
          <w:lang w:eastAsia="en-AU"/>
        </w:rPr>
        <w:tab/>
      </w:r>
      <w:r w:rsidRPr="00180349">
        <w:rPr>
          <w:rFonts w:ascii="Arial" w:hAnsi="Arial" w:cs="Arial"/>
          <w:lang w:eastAsia="en-AU"/>
        </w:rPr>
        <w:tab/>
        <w:t>|</w:t>
      </w:r>
      <w:r w:rsidR="005B19E5" w:rsidRPr="00180349">
        <w:rPr>
          <w:rFonts w:ascii="Arial" w:hAnsi="Arial" w:cs="Arial"/>
          <w:lang w:eastAsia="en-AU"/>
        </w:rPr>
        <w:t xml:space="preserve"> </w:t>
      </w:r>
      <w:r w:rsidRPr="00180349">
        <w:rPr>
          <w:rFonts w:ascii="Arial" w:hAnsi="Arial" w:cs="Arial"/>
          <w:lang w:eastAsia="en-AU"/>
        </w:rPr>
        <w:t>2018</w:t>
      </w:r>
    </w:p>
    <w:p w14:paraId="685C5A0D" w14:textId="51DC8A81" w:rsidR="001E7643" w:rsidRPr="00180349" w:rsidRDefault="001E7643" w:rsidP="001E7643">
      <w:pPr>
        <w:jc w:val="both"/>
        <w:rPr>
          <w:rFonts w:ascii="Arial" w:hAnsi="Arial" w:cs="Arial"/>
          <w:lang w:eastAsia="en-AU"/>
        </w:rPr>
      </w:pPr>
      <w:r w:rsidRPr="00180349">
        <w:rPr>
          <w:rFonts w:ascii="Arial" w:hAnsi="Arial" w:cs="Arial"/>
          <w:lang w:eastAsia="en-AU"/>
        </w:rPr>
        <w:t xml:space="preserve">Victorian Driver’s </w:t>
      </w:r>
      <w:r w:rsidR="00F50F34" w:rsidRPr="00180349">
        <w:rPr>
          <w:rFonts w:ascii="Arial" w:hAnsi="Arial" w:cs="Arial"/>
          <w:lang w:eastAsia="en-AU"/>
        </w:rPr>
        <w:t>Licence</w:t>
      </w:r>
      <w:r w:rsidRPr="00180349">
        <w:rPr>
          <w:rFonts w:ascii="Arial" w:hAnsi="Arial" w:cs="Arial"/>
          <w:lang w:eastAsia="en-AU"/>
        </w:rPr>
        <w:tab/>
      </w:r>
      <w:r w:rsidRPr="00180349">
        <w:rPr>
          <w:rFonts w:ascii="Arial" w:hAnsi="Arial" w:cs="Arial"/>
          <w:lang w:eastAsia="en-AU"/>
        </w:rPr>
        <w:tab/>
        <w:t>VicRoads</w:t>
      </w:r>
      <w:r w:rsidRPr="00180349">
        <w:rPr>
          <w:rFonts w:ascii="Arial" w:hAnsi="Arial" w:cs="Arial"/>
          <w:lang w:eastAsia="en-AU"/>
        </w:rPr>
        <w:tab/>
      </w:r>
      <w:r w:rsidRPr="00180349">
        <w:rPr>
          <w:rFonts w:ascii="Arial" w:hAnsi="Arial" w:cs="Arial"/>
          <w:lang w:eastAsia="en-AU"/>
        </w:rPr>
        <w:tab/>
      </w:r>
      <w:r w:rsidRPr="00180349">
        <w:rPr>
          <w:rFonts w:ascii="Arial" w:hAnsi="Arial" w:cs="Arial"/>
          <w:lang w:eastAsia="en-AU"/>
        </w:rPr>
        <w:tab/>
      </w:r>
      <w:r w:rsidRPr="00180349">
        <w:rPr>
          <w:rFonts w:ascii="Arial" w:hAnsi="Arial" w:cs="Arial"/>
          <w:lang w:eastAsia="en-AU"/>
        </w:rPr>
        <w:tab/>
        <w:t>|</w:t>
      </w:r>
      <w:r w:rsidR="005B19E5" w:rsidRPr="00180349">
        <w:rPr>
          <w:rFonts w:ascii="Arial" w:hAnsi="Arial" w:cs="Arial"/>
          <w:lang w:eastAsia="en-AU"/>
        </w:rPr>
        <w:t xml:space="preserve"> </w:t>
      </w:r>
      <w:r w:rsidRPr="00180349">
        <w:rPr>
          <w:rFonts w:ascii="Arial" w:hAnsi="Arial" w:cs="Arial"/>
          <w:lang w:eastAsia="en-AU"/>
        </w:rPr>
        <w:t>2006</w:t>
      </w:r>
    </w:p>
    <w:p w14:paraId="13D770D0" w14:textId="77777777" w:rsidR="001E7643" w:rsidRPr="00180349" w:rsidRDefault="001E7643" w:rsidP="001E7643">
      <w:pPr>
        <w:pBdr>
          <w:bottom w:val="single" w:sz="4" w:space="1" w:color="auto"/>
        </w:pBdr>
        <w:jc w:val="both"/>
        <w:rPr>
          <w:rFonts w:ascii="Arial" w:hAnsi="Arial" w:cs="Arial"/>
        </w:rPr>
      </w:pPr>
    </w:p>
    <w:p w14:paraId="512BE0F6" w14:textId="1A8859BE" w:rsidR="002017A9" w:rsidRPr="00180349" w:rsidRDefault="002017A9" w:rsidP="00F50F34">
      <w:pPr>
        <w:rPr>
          <w:rFonts w:ascii="Arial" w:eastAsia="Arial" w:hAnsi="Arial" w:cs="Arial"/>
          <w:b/>
          <w:bCs/>
        </w:rPr>
      </w:pPr>
    </w:p>
    <w:p w14:paraId="3DFBD121" w14:textId="77777777" w:rsidR="00D96E6B" w:rsidRPr="00180349" w:rsidRDefault="00D96E6B">
      <w:pPr>
        <w:rPr>
          <w:rFonts w:ascii="Arial" w:eastAsia="Arial" w:hAnsi="Arial" w:cs="Arial"/>
          <w:b/>
          <w:bCs/>
        </w:rPr>
      </w:pPr>
    </w:p>
    <w:sectPr w:rsidR="00D96E6B" w:rsidRPr="00180349" w:rsidSect="005C5331">
      <w:headerReference w:type="first" r:id="rId11"/>
      <w:pgSz w:w="12240" w:h="15840"/>
      <w:pgMar w:top="567" w:right="1152" w:bottom="426" w:left="1152" w:header="426"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189FF" w14:textId="77777777" w:rsidR="00D7703C" w:rsidRDefault="00D7703C">
      <w:r>
        <w:separator/>
      </w:r>
    </w:p>
  </w:endnote>
  <w:endnote w:type="continuationSeparator" w:id="0">
    <w:p w14:paraId="0395C5CA" w14:textId="77777777" w:rsidR="00D7703C" w:rsidRDefault="00D77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oto Sans Symbols">
    <w:altName w:val="Calibri"/>
    <w:panose1 w:val="020B0604020202020204"/>
    <w:charset w:val="00"/>
    <w:family w:val="auto"/>
    <w:pitch w:val="default"/>
  </w:font>
  <w:font w:name="HGMinchoB">
    <w:altName w:val="Yu Gothic"/>
    <w:panose1 w:val="020B0604020202020204"/>
    <w:charset w:val="80"/>
    <w:family w:val="roman"/>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016BD" w14:textId="77777777" w:rsidR="00D7703C" w:rsidRDefault="00D7703C">
      <w:r>
        <w:separator/>
      </w:r>
    </w:p>
  </w:footnote>
  <w:footnote w:type="continuationSeparator" w:id="0">
    <w:p w14:paraId="09D08888" w14:textId="77777777" w:rsidR="00D7703C" w:rsidRDefault="00D77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0E36" w14:textId="5DB8F327" w:rsidR="00317E4B" w:rsidRDefault="007E066E" w:rsidP="00222C1E">
    <w:pPr>
      <w:pStyle w:val="Title"/>
      <w:jc w:val="center"/>
      <w:rPr>
        <w:sz w:val="48"/>
        <w:szCs w:val="48"/>
      </w:rPr>
    </w:pPr>
    <w:r>
      <w:rPr>
        <w:sz w:val="48"/>
        <w:szCs w:val="48"/>
      </w:rPr>
      <w:t xml:space="preserve">Nishant </w:t>
    </w:r>
    <w:proofErr w:type="spellStart"/>
    <w:r>
      <w:rPr>
        <w:sz w:val="48"/>
        <w:szCs w:val="48"/>
      </w:rPr>
      <w:t>Dougall</w:t>
    </w:r>
    <w:proofErr w:type="spellEnd"/>
  </w:p>
  <w:p w14:paraId="293C14BC" w14:textId="48BC5A23" w:rsidR="00A35B4A" w:rsidRPr="00A35B4A" w:rsidRDefault="00A35B4A" w:rsidP="00A35B4A">
    <w:pPr>
      <w:jc w:val="center"/>
      <w:rPr>
        <w:sz w:val="48"/>
        <w:szCs w:val="48"/>
      </w:rPr>
    </w:pPr>
    <w:r>
      <w:t> M: </w:t>
    </w:r>
    <w:r w:rsidR="007E066E">
      <w:t>0412 202 666</w:t>
    </w:r>
    <w:r>
      <w:t xml:space="preserve"> | E:</w:t>
    </w:r>
    <w:r w:rsidR="00F37C43">
      <w:t xml:space="preserve"> ndougall@headspace.org.au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4CC"/>
    <w:multiLevelType w:val="multilevel"/>
    <w:tmpl w:val="87FE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F7204"/>
    <w:multiLevelType w:val="hybridMultilevel"/>
    <w:tmpl w:val="B7666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F03F9D"/>
    <w:multiLevelType w:val="multilevel"/>
    <w:tmpl w:val="54E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60EA9"/>
    <w:multiLevelType w:val="multilevel"/>
    <w:tmpl w:val="1EA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810F2"/>
    <w:multiLevelType w:val="multilevel"/>
    <w:tmpl w:val="7C88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6" w15:restartNumberingAfterBreak="0">
    <w:nsid w:val="0AF87399"/>
    <w:multiLevelType w:val="hybridMultilevel"/>
    <w:tmpl w:val="123CF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CF18CB"/>
    <w:multiLevelType w:val="multilevel"/>
    <w:tmpl w:val="9AEE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07CF4"/>
    <w:multiLevelType w:val="hybridMultilevel"/>
    <w:tmpl w:val="C9F0A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F52943"/>
    <w:multiLevelType w:val="hybridMultilevel"/>
    <w:tmpl w:val="57CA3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F7245C"/>
    <w:multiLevelType w:val="hybridMultilevel"/>
    <w:tmpl w:val="4A10C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F357E8"/>
    <w:multiLevelType w:val="multilevel"/>
    <w:tmpl w:val="4F54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83D0E"/>
    <w:multiLevelType w:val="multilevel"/>
    <w:tmpl w:val="1504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F13F26"/>
    <w:multiLevelType w:val="multilevel"/>
    <w:tmpl w:val="CF14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064EE"/>
    <w:multiLevelType w:val="multilevel"/>
    <w:tmpl w:val="9344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550EC8"/>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1549A5"/>
    <w:multiLevelType w:val="hybridMultilevel"/>
    <w:tmpl w:val="0A2A5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455A40"/>
    <w:multiLevelType w:val="hybridMultilevel"/>
    <w:tmpl w:val="30E08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4C7DA3"/>
    <w:multiLevelType w:val="hybridMultilevel"/>
    <w:tmpl w:val="F8E4E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95563F8"/>
    <w:multiLevelType w:val="hybridMultilevel"/>
    <w:tmpl w:val="B59A8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A0C3C83"/>
    <w:multiLevelType w:val="hybridMultilevel"/>
    <w:tmpl w:val="292A8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721DFA"/>
    <w:multiLevelType w:val="hybridMultilevel"/>
    <w:tmpl w:val="617C2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20B7C7D"/>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68737B"/>
    <w:multiLevelType w:val="hybridMultilevel"/>
    <w:tmpl w:val="EEB67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7FD237A"/>
    <w:multiLevelType w:val="hybridMultilevel"/>
    <w:tmpl w:val="4CC6A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D13A54"/>
    <w:multiLevelType w:val="hybridMultilevel"/>
    <w:tmpl w:val="E3CEE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CB82314"/>
    <w:multiLevelType w:val="hybridMultilevel"/>
    <w:tmpl w:val="FE2A1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D3C6E54"/>
    <w:multiLevelType w:val="hybridMultilevel"/>
    <w:tmpl w:val="D15C6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D9C5D63"/>
    <w:multiLevelType w:val="hybridMultilevel"/>
    <w:tmpl w:val="C0B6A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DF645A0"/>
    <w:multiLevelType w:val="hybridMultilevel"/>
    <w:tmpl w:val="AFC24E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43B408C2"/>
    <w:multiLevelType w:val="hybridMultilevel"/>
    <w:tmpl w:val="35AC7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4C73DDA"/>
    <w:multiLevelType w:val="hybridMultilevel"/>
    <w:tmpl w:val="434E6630"/>
    <w:lvl w:ilvl="0" w:tplc="868ABEE6">
      <w:start w:val="5"/>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9905D34"/>
    <w:multiLevelType w:val="hybridMultilevel"/>
    <w:tmpl w:val="80A4A8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B8A2719"/>
    <w:multiLevelType w:val="hybridMultilevel"/>
    <w:tmpl w:val="2AAEA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CD010E1"/>
    <w:multiLevelType w:val="multilevel"/>
    <w:tmpl w:val="90E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5B1652"/>
    <w:multiLevelType w:val="hybridMultilevel"/>
    <w:tmpl w:val="03007588"/>
    <w:lvl w:ilvl="0" w:tplc="868ABEE6">
      <w:start w:val="5"/>
      <w:numFmt w:val="bullet"/>
      <w:lvlText w:val=""/>
      <w:lvlJc w:val="left"/>
      <w:pPr>
        <w:ind w:left="1080" w:hanging="360"/>
      </w:pPr>
      <w:rPr>
        <w:rFonts w:ascii="Symbol" w:eastAsia="Times New Roman" w:hAnsi="Symbo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6" w15:restartNumberingAfterBreak="0">
    <w:nsid w:val="55056166"/>
    <w:multiLevelType w:val="hybridMultilevel"/>
    <w:tmpl w:val="7CA08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60A7384"/>
    <w:multiLevelType w:val="hybridMultilevel"/>
    <w:tmpl w:val="E334D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61E7E97"/>
    <w:multiLevelType w:val="hybridMultilevel"/>
    <w:tmpl w:val="925C71E4"/>
    <w:styleLink w:val="ImportedStyle1"/>
    <w:lvl w:ilvl="0" w:tplc="B170C09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1" w:tplc="6C963E3A">
      <w:start w:val="1"/>
      <w:numFmt w:val="bullet"/>
      <w:lvlText w:val="o"/>
      <w:lvlJc w:val="left"/>
      <w:pPr>
        <w:tabs>
          <w:tab w:val="left" w:pos="360"/>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C71E5952">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C084748">
      <w:start w:val="1"/>
      <w:numFmt w:val="bullet"/>
      <w:lvlText w:val="•"/>
      <w:lvlJc w:val="left"/>
      <w:pPr>
        <w:tabs>
          <w:tab w:val="left" w:pos="36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0941400">
      <w:start w:val="1"/>
      <w:numFmt w:val="bullet"/>
      <w:lvlText w:val="o"/>
      <w:lvlJc w:val="left"/>
      <w:pPr>
        <w:tabs>
          <w:tab w:val="left" w:pos="360"/>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8F424D5E">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592F1F8">
      <w:start w:val="1"/>
      <w:numFmt w:val="bullet"/>
      <w:lvlText w:val="•"/>
      <w:lvlJc w:val="left"/>
      <w:pPr>
        <w:tabs>
          <w:tab w:val="left" w:pos="36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B7EAE24">
      <w:start w:val="1"/>
      <w:numFmt w:val="bullet"/>
      <w:lvlText w:val="o"/>
      <w:lvlJc w:val="left"/>
      <w:pPr>
        <w:tabs>
          <w:tab w:val="left" w:pos="360"/>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EBA9F22">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58D773E6"/>
    <w:multiLevelType w:val="multilevel"/>
    <w:tmpl w:val="2880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95151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DF7E17"/>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2" w15:restartNumberingAfterBreak="0">
    <w:nsid w:val="5EE964E6"/>
    <w:multiLevelType w:val="hybridMultilevel"/>
    <w:tmpl w:val="12C21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0573AE3"/>
    <w:multiLevelType w:val="hybridMultilevel"/>
    <w:tmpl w:val="88824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0A869BB"/>
    <w:multiLevelType w:val="multilevel"/>
    <w:tmpl w:val="1698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D506F2"/>
    <w:multiLevelType w:val="hybridMultilevel"/>
    <w:tmpl w:val="31E46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48D3C9F"/>
    <w:multiLevelType w:val="hybridMultilevel"/>
    <w:tmpl w:val="B9C6589E"/>
    <w:lvl w:ilvl="0" w:tplc="20F26C18">
      <w:start w:val="1"/>
      <w:numFmt w:val="bullet"/>
      <w:lvlText w:val="●"/>
      <w:lvlJc w:val="left"/>
      <w:pPr>
        <w:ind w:left="720" w:hanging="360"/>
      </w:pPr>
      <w:rPr>
        <w:u w:val="none"/>
      </w:rPr>
    </w:lvl>
    <w:lvl w:ilvl="1" w:tplc="45D2E41E">
      <w:start w:val="1"/>
      <w:numFmt w:val="bullet"/>
      <w:lvlText w:val="○"/>
      <w:lvlJc w:val="left"/>
      <w:pPr>
        <w:ind w:left="1440" w:hanging="360"/>
      </w:pPr>
      <w:rPr>
        <w:u w:val="none"/>
      </w:rPr>
    </w:lvl>
    <w:lvl w:ilvl="2" w:tplc="E4AC1560">
      <w:start w:val="1"/>
      <w:numFmt w:val="bullet"/>
      <w:lvlText w:val="■"/>
      <w:lvlJc w:val="left"/>
      <w:pPr>
        <w:ind w:left="2160" w:hanging="360"/>
      </w:pPr>
      <w:rPr>
        <w:u w:val="none"/>
      </w:rPr>
    </w:lvl>
    <w:lvl w:ilvl="3" w:tplc="4284473E">
      <w:start w:val="1"/>
      <w:numFmt w:val="bullet"/>
      <w:lvlText w:val="●"/>
      <w:lvlJc w:val="left"/>
      <w:pPr>
        <w:ind w:left="2880" w:hanging="360"/>
      </w:pPr>
      <w:rPr>
        <w:u w:val="none"/>
      </w:rPr>
    </w:lvl>
    <w:lvl w:ilvl="4" w:tplc="8A6CB82C">
      <w:start w:val="1"/>
      <w:numFmt w:val="bullet"/>
      <w:lvlText w:val="○"/>
      <w:lvlJc w:val="left"/>
      <w:pPr>
        <w:ind w:left="3600" w:hanging="360"/>
      </w:pPr>
      <w:rPr>
        <w:u w:val="none"/>
      </w:rPr>
    </w:lvl>
    <w:lvl w:ilvl="5" w:tplc="033673C4">
      <w:start w:val="1"/>
      <w:numFmt w:val="bullet"/>
      <w:lvlText w:val="■"/>
      <w:lvlJc w:val="left"/>
      <w:pPr>
        <w:ind w:left="4320" w:hanging="360"/>
      </w:pPr>
      <w:rPr>
        <w:u w:val="none"/>
      </w:rPr>
    </w:lvl>
    <w:lvl w:ilvl="6" w:tplc="C87A9C5E">
      <w:start w:val="1"/>
      <w:numFmt w:val="bullet"/>
      <w:lvlText w:val="●"/>
      <w:lvlJc w:val="left"/>
      <w:pPr>
        <w:ind w:left="5040" w:hanging="360"/>
      </w:pPr>
      <w:rPr>
        <w:u w:val="none"/>
      </w:rPr>
    </w:lvl>
    <w:lvl w:ilvl="7" w:tplc="2810455C">
      <w:start w:val="1"/>
      <w:numFmt w:val="bullet"/>
      <w:lvlText w:val="○"/>
      <w:lvlJc w:val="left"/>
      <w:pPr>
        <w:ind w:left="5760" w:hanging="360"/>
      </w:pPr>
      <w:rPr>
        <w:u w:val="none"/>
      </w:rPr>
    </w:lvl>
    <w:lvl w:ilvl="8" w:tplc="41F0F1D0">
      <w:start w:val="1"/>
      <w:numFmt w:val="bullet"/>
      <w:lvlText w:val="■"/>
      <w:lvlJc w:val="left"/>
      <w:pPr>
        <w:ind w:left="6480" w:hanging="360"/>
      </w:pPr>
      <w:rPr>
        <w:u w:val="none"/>
      </w:rPr>
    </w:lvl>
  </w:abstractNum>
  <w:abstractNum w:abstractNumId="47" w15:restartNumberingAfterBreak="0">
    <w:nsid w:val="64D16FE2"/>
    <w:multiLevelType w:val="hybridMultilevel"/>
    <w:tmpl w:val="EB8E620A"/>
    <w:styleLink w:val="ImportedStyle3"/>
    <w:lvl w:ilvl="0" w:tplc="8BB88174">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BB44DB8">
      <w:start w:val="1"/>
      <w:numFmt w:val="bullet"/>
      <w:lvlText w:val="o"/>
      <w:lvlJc w:val="left"/>
      <w:pPr>
        <w:tabs>
          <w:tab w:val="left" w:pos="3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24E5626">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17E562C">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8A8F006">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5AF14A">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C8B17E">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43C4002">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F421FA">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65E84159"/>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59156B"/>
    <w:multiLevelType w:val="hybridMultilevel"/>
    <w:tmpl w:val="A0569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A464518"/>
    <w:multiLevelType w:val="multilevel"/>
    <w:tmpl w:val="D668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B540E1"/>
    <w:multiLevelType w:val="hybridMultilevel"/>
    <w:tmpl w:val="80326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53" w15:restartNumberingAfterBreak="0">
    <w:nsid w:val="6ECC50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AD7CAB"/>
    <w:multiLevelType w:val="hybridMultilevel"/>
    <w:tmpl w:val="FA182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1547CFB"/>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03681D"/>
    <w:multiLevelType w:val="hybridMultilevel"/>
    <w:tmpl w:val="F2D22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77FE1938"/>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AA46F6"/>
    <w:multiLevelType w:val="multilevel"/>
    <w:tmpl w:val="22BC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1F2DEB"/>
    <w:multiLevelType w:val="hybridMultilevel"/>
    <w:tmpl w:val="7DD833F4"/>
    <w:styleLink w:val="ImportedStyle2"/>
    <w:lvl w:ilvl="0" w:tplc="5EAECBA0">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55224922">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057EFD3E">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D56064EC">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50E6D876">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DF5C8BD0">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437C6CE6">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284C487E">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63289374">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0" w15:restartNumberingAfterBreak="0">
    <w:nsid w:val="7E9024FF"/>
    <w:multiLevelType w:val="multilevel"/>
    <w:tmpl w:val="18E4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826621">
    <w:abstractNumId w:val="5"/>
  </w:num>
  <w:num w:numId="2" w16cid:durableId="19362655">
    <w:abstractNumId w:val="52"/>
  </w:num>
  <w:num w:numId="3" w16cid:durableId="888422742">
    <w:abstractNumId w:val="38"/>
  </w:num>
  <w:num w:numId="4" w16cid:durableId="1472402004">
    <w:abstractNumId w:val="59"/>
  </w:num>
  <w:num w:numId="5" w16cid:durableId="478496684">
    <w:abstractNumId w:val="47"/>
  </w:num>
  <w:num w:numId="6" w16cid:durableId="723214511">
    <w:abstractNumId w:val="37"/>
  </w:num>
  <w:num w:numId="7" w16cid:durableId="1836994323">
    <w:abstractNumId w:val="36"/>
  </w:num>
  <w:num w:numId="8" w16cid:durableId="1995530265">
    <w:abstractNumId w:val="56"/>
  </w:num>
  <w:num w:numId="9" w16cid:durableId="1510828958">
    <w:abstractNumId w:val="31"/>
  </w:num>
  <w:num w:numId="10" w16cid:durableId="1301963879">
    <w:abstractNumId w:val="35"/>
  </w:num>
  <w:num w:numId="11" w16cid:durableId="2006860618">
    <w:abstractNumId w:val="14"/>
  </w:num>
  <w:num w:numId="12" w16cid:durableId="621770713">
    <w:abstractNumId w:val="12"/>
  </w:num>
  <w:num w:numId="13" w16cid:durableId="1557619158">
    <w:abstractNumId w:val="4"/>
  </w:num>
  <w:num w:numId="14" w16cid:durableId="319971442">
    <w:abstractNumId w:val="0"/>
  </w:num>
  <w:num w:numId="15" w16cid:durableId="1340815998">
    <w:abstractNumId w:val="57"/>
  </w:num>
  <w:num w:numId="16" w16cid:durableId="671614256">
    <w:abstractNumId w:val="13"/>
  </w:num>
  <w:num w:numId="17" w16cid:durableId="1067532976">
    <w:abstractNumId w:val="58"/>
  </w:num>
  <w:num w:numId="18" w16cid:durableId="322006459">
    <w:abstractNumId w:val="2"/>
  </w:num>
  <w:num w:numId="19" w16cid:durableId="1663047937">
    <w:abstractNumId w:val="50"/>
  </w:num>
  <w:num w:numId="20" w16cid:durableId="1617836533">
    <w:abstractNumId w:val="34"/>
  </w:num>
  <w:num w:numId="21" w16cid:durableId="616375548">
    <w:abstractNumId w:val="3"/>
  </w:num>
  <w:num w:numId="22" w16cid:durableId="137112205">
    <w:abstractNumId w:val="7"/>
  </w:num>
  <w:num w:numId="23" w16cid:durableId="1320770274">
    <w:abstractNumId w:val="51"/>
  </w:num>
  <w:num w:numId="24" w16cid:durableId="128860199">
    <w:abstractNumId w:val="42"/>
  </w:num>
  <w:num w:numId="25" w16cid:durableId="1983651916">
    <w:abstractNumId w:val="22"/>
  </w:num>
  <w:num w:numId="26" w16cid:durableId="968124576">
    <w:abstractNumId w:val="15"/>
  </w:num>
  <w:num w:numId="27" w16cid:durableId="1731614511">
    <w:abstractNumId w:val="48"/>
  </w:num>
  <w:num w:numId="28" w16cid:durableId="203644439">
    <w:abstractNumId w:val="55"/>
  </w:num>
  <w:num w:numId="29" w16cid:durableId="776408966">
    <w:abstractNumId w:val="19"/>
  </w:num>
  <w:num w:numId="30" w16cid:durableId="1816989594">
    <w:abstractNumId w:val="32"/>
  </w:num>
  <w:num w:numId="31" w16cid:durableId="1341347733">
    <w:abstractNumId w:val="39"/>
  </w:num>
  <w:num w:numId="32" w16cid:durableId="1030376178">
    <w:abstractNumId w:val="53"/>
  </w:num>
  <w:num w:numId="33" w16cid:durableId="273249451">
    <w:abstractNumId w:val="40"/>
  </w:num>
  <w:num w:numId="34" w16cid:durableId="155996999">
    <w:abstractNumId w:val="41"/>
  </w:num>
  <w:num w:numId="35" w16cid:durableId="1031956634">
    <w:abstractNumId w:val="23"/>
  </w:num>
  <w:num w:numId="36" w16cid:durableId="888028375">
    <w:abstractNumId w:val="27"/>
  </w:num>
  <w:num w:numId="37" w16cid:durableId="245771957">
    <w:abstractNumId w:val="16"/>
  </w:num>
  <w:num w:numId="38" w16cid:durableId="1461999171">
    <w:abstractNumId w:val="8"/>
  </w:num>
  <w:num w:numId="39" w16cid:durableId="1930187835">
    <w:abstractNumId w:val="10"/>
  </w:num>
  <w:num w:numId="40" w16cid:durableId="1341733365">
    <w:abstractNumId w:val="25"/>
  </w:num>
  <w:num w:numId="41" w16cid:durableId="155192780">
    <w:abstractNumId w:val="6"/>
  </w:num>
  <w:num w:numId="42" w16cid:durableId="722212932">
    <w:abstractNumId w:val="18"/>
  </w:num>
  <w:num w:numId="43" w16cid:durableId="1088426457">
    <w:abstractNumId w:val="45"/>
  </w:num>
  <w:num w:numId="44" w16cid:durableId="1720277626">
    <w:abstractNumId w:val="30"/>
  </w:num>
  <w:num w:numId="45" w16cid:durableId="1990406134">
    <w:abstractNumId w:val="28"/>
  </w:num>
  <w:num w:numId="46" w16cid:durableId="365108812">
    <w:abstractNumId w:val="1"/>
  </w:num>
  <w:num w:numId="47" w16cid:durableId="1461538228">
    <w:abstractNumId w:val="11"/>
  </w:num>
  <w:num w:numId="48" w16cid:durableId="1677074786">
    <w:abstractNumId w:val="60"/>
  </w:num>
  <w:num w:numId="49" w16cid:durableId="95907546">
    <w:abstractNumId w:val="46"/>
  </w:num>
  <w:num w:numId="50" w16cid:durableId="464080491">
    <w:abstractNumId w:val="20"/>
  </w:num>
  <w:num w:numId="51" w16cid:durableId="232353310">
    <w:abstractNumId w:val="24"/>
  </w:num>
  <w:num w:numId="52" w16cid:durableId="572006672">
    <w:abstractNumId w:val="9"/>
  </w:num>
  <w:num w:numId="53" w16cid:durableId="658728030">
    <w:abstractNumId w:val="29"/>
  </w:num>
  <w:num w:numId="54" w16cid:durableId="1858427957">
    <w:abstractNumId w:val="17"/>
  </w:num>
  <w:num w:numId="55" w16cid:durableId="25059070">
    <w:abstractNumId w:val="54"/>
  </w:num>
  <w:num w:numId="56" w16cid:durableId="1694648035">
    <w:abstractNumId w:val="21"/>
  </w:num>
  <w:num w:numId="57" w16cid:durableId="1992559985">
    <w:abstractNumId w:val="44"/>
  </w:num>
  <w:num w:numId="58" w16cid:durableId="1361054014">
    <w:abstractNumId w:val="33"/>
  </w:num>
  <w:num w:numId="59" w16cid:durableId="1670592844">
    <w:abstractNumId w:val="43"/>
  </w:num>
  <w:num w:numId="60" w16cid:durableId="1382437839">
    <w:abstractNumId w:val="49"/>
  </w:num>
  <w:num w:numId="61" w16cid:durableId="2002387131">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6FC"/>
    <w:rsid w:val="00001CF6"/>
    <w:rsid w:val="000063A5"/>
    <w:rsid w:val="00006D29"/>
    <w:rsid w:val="000116A6"/>
    <w:rsid w:val="00014F35"/>
    <w:rsid w:val="00016079"/>
    <w:rsid w:val="000257CC"/>
    <w:rsid w:val="0002604F"/>
    <w:rsid w:val="0002681E"/>
    <w:rsid w:val="00033CB2"/>
    <w:rsid w:val="00045E2A"/>
    <w:rsid w:val="000513E9"/>
    <w:rsid w:val="00051D63"/>
    <w:rsid w:val="00064C51"/>
    <w:rsid w:val="0006706C"/>
    <w:rsid w:val="00074DCA"/>
    <w:rsid w:val="000758E5"/>
    <w:rsid w:val="00081147"/>
    <w:rsid w:val="00084D60"/>
    <w:rsid w:val="00085933"/>
    <w:rsid w:val="000862EF"/>
    <w:rsid w:val="00091CD4"/>
    <w:rsid w:val="00093275"/>
    <w:rsid w:val="00094FA0"/>
    <w:rsid w:val="0009661D"/>
    <w:rsid w:val="000A1757"/>
    <w:rsid w:val="000A215F"/>
    <w:rsid w:val="000A255A"/>
    <w:rsid w:val="000A4F59"/>
    <w:rsid w:val="000A6A9E"/>
    <w:rsid w:val="000B0798"/>
    <w:rsid w:val="000B1D75"/>
    <w:rsid w:val="000B28ED"/>
    <w:rsid w:val="000B494D"/>
    <w:rsid w:val="000B728B"/>
    <w:rsid w:val="000B7647"/>
    <w:rsid w:val="000C777F"/>
    <w:rsid w:val="000D138C"/>
    <w:rsid w:val="000D1973"/>
    <w:rsid w:val="000D2162"/>
    <w:rsid w:val="000D512E"/>
    <w:rsid w:val="000E1561"/>
    <w:rsid w:val="000E3896"/>
    <w:rsid w:val="000E5E9B"/>
    <w:rsid w:val="00101FBC"/>
    <w:rsid w:val="00107E72"/>
    <w:rsid w:val="001165B2"/>
    <w:rsid w:val="001239D4"/>
    <w:rsid w:val="00132663"/>
    <w:rsid w:val="0013346E"/>
    <w:rsid w:val="00141A4C"/>
    <w:rsid w:val="0014458D"/>
    <w:rsid w:val="001511D8"/>
    <w:rsid w:val="00153CC0"/>
    <w:rsid w:val="001549C2"/>
    <w:rsid w:val="0015665E"/>
    <w:rsid w:val="00161ABA"/>
    <w:rsid w:val="00161E2A"/>
    <w:rsid w:val="00162F8A"/>
    <w:rsid w:val="001634E1"/>
    <w:rsid w:val="00174302"/>
    <w:rsid w:val="001757D6"/>
    <w:rsid w:val="00175D61"/>
    <w:rsid w:val="001777B7"/>
    <w:rsid w:val="00177886"/>
    <w:rsid w:val="0017794D"/>
    <w:rsid w:val="00180349"/>
    <w:rsid w:val="00183996"/>
    <w:rsid w:val="00196311"/>
    <w:rsid w:val="001A6563"/>
    <w:rsid w:val="001A7764"/>
    <w:rsid w:val="001B2418"/>
    <w:rsid w:val="001B29CF"/>
    <w:rsid w:val="001B6F66"/>
    <w:rsid w:val="001C1085"/>
    <w:rsid w:val="001C241B"/>
    <w:rsid w:val="001C530D"/>
    <w:rsid w:val="001C6341"/>
    <w:rsid w:val="001C7222"/>
    <w:rsid w:val="001D2B82"/>
    <w:rsid w:val="001D3709"/>
    <w:rsid w:val="001D6784"/>
    <w:rsid w:val="001D6F8F"/>
    <w:rsid w:val="001D7C8A"/>
    <w:rsid w:val="001E7643"/>
    <w:rsid w:val="001F0B94"/>
    <w:rsid w:val="001F248B"/>
    <w:rsid w:val="001F3FEE"/>
    <w:rsid w:val="001F5388"/>
    <w:rsid w:val="001F5FF1"/>
    <w:rsid w:val="002004FE"/>
    <w:rsid w:val="002017A9"/>
    <w:rsid w:val="00205D4D"/>
    <w:rsid w:val="00217529"/>
    <w:rsid w:val="002211B0"/>
    <w:rsid w:val="00221EFA"/>
    <w:rsid w:val="00222C1E"/>
    <w:rsid w:val="00225797"/>
    <w:rsid w:val="002451EF"/>
    <w:rsid w:val="00245375"/>
    <w:rsid w:val="00247177"/>
    <w:rsid w:val="00255441"/>
    <w:rsid w:val="002578C0"/>
    <w:rsid w:val="002619E0"/>
    <w:rsid w:val="0026200A"/>
    <w:rsid w:val="00262BC1"/>
    <w:rsid w:val="00266F56"/>
    <w:rsid w:val="00273FEA"/>
    <w:rsid w:val="0027471F"/>
    <w:rsid w:val="00277571"/>
    <w:rsid w:val="00280B26"/>
    <w:rsid w:val="00280F68"/>
    <w:rsid w:val="0028220F"/>
    <w:rsid w:val="0028262A"/>
    <w:rsid w:val="002879BF"/>
    <w:rsid w:val="00291499"/>
    <w:rsid w:val="00291727"/>
    <w:rsid w:val="00292342"/>
    <w:rsid w:val="00297F9D"/>
    <w:rsid w:val="002A1885"/>
    <w:rsid w:val="002A45FB"/>
    <w:rsid w:val="002A795F"/>
    <w:rsid w:val="002B301E"/>
    <w:rsid w:val="002B41F3"/>
    <w:rsid w:val="002C6293"/>
    <w:rsid w:val="002C6B38"/>
    <w:rsid w:val="002D0CA7"/>
    <w:rsid w:val="002D3BAC"/>
    <w:rsid w:val="002D5DF6"/>
    <w:rsid w:val="002D7F63"/>
    <w:rsid w:val="002F507D"/>
    <w:rsid w:val="002F5BD1"/>
    <w:rsid w:val="002F6104"/>
    <w:rsid w:val="002F792D"/>
    <w:rsid w:val="002F7A1C"/>
    <w:rsid w:val="00305102"/>
    <w:rsid w:val="00311D42"/>
    <w:rsid w:val="00312DEA"/>
    <w:rsid w:val="0031334D"/>
    <w:rsid w:val="003139ED"/>
    <w:rsid w:val="00313AF4"/>
    <w:rsid w:val="00317E4B"/>
    <w:rsid w:val="003217D5"/>
    <w:rsid w:val="0032699D"/>
    <w:rsid w:val="00327BD2"/>
    <w:rsid w:val="003335A4"/>
    <w:rsid w:val="00333DBD"/>
    <w:rsid w:val="00333E07"/>
    <w:rsid w:val="0034283D"/>
    <w:rsid w:val="00342BF6"/>
    <w:rsid w:val="00344D58"/>
    <w:rsid w:val="0035394F"/>
    <w:rsid w:val="003545A0"/>
    <w:rsid w:val="0035552B"/>
    <w:rsid w:val="00356C14"/>
    <w:rsid w:val="00357D58"/>
    <w:rsid w:val="003658AE"/>
    <w:rsid w:val="00383984"/>
    <w:rsid w:val="00384373"/>
    <w:rsid w:val="00390913"/>
    <w:rsid w:val="00391900"/>
    <w:rsid w:val="003A60E5"/>
    <w:rsid w:val="003A634E"/>
    <w:rsid w:val="003B1DCD"/>
    <w:rsid w:val="003B484F"/>
    <w:rsid w:val="003B753C"/>
    <w:rsid w:val="003C4F86"/>
    <w:rsid w:val="003D2189"/>
    <w:rsid w:val="003D5AE2"/>
    <w:rsid w:val="003E1175"/>
    <w:rsid w:val="003E6894"/>
    <w:rsid w:val="003F0EA9"/>
    <w:rsid w:val="003F2D3E"/>
    <w:rsid w:val="003F4366"/>
    <w:rsid w:val="00401A4F"/>
    <w:rsid w:val="00405C13"/>
    <w:rsid w:val="00405F1B"/>
    <w:rsid w:val="00412F98"/>
    <w:rsid w:val="00414019"/>
    <w:rsid w:val="00423A33"/>
    <w:rsid w:val="00424BAD"/>
    <w:rsid w:val="00435811"/>
    <w:rsid w:val="00435E3A"/>
    <w:rsid w:val="00440D72"/>
    <w:rsid w:val="00440F65"/>
    <w:rsid w:val="00442DD1"/>
    <w:rsid w:val="00453A44"/>
    <w:rsid w:val="004565FD"/>
    <w:rsid w:val="00463491"/>
    <w:rsid w:val="004642A4"/>
    <w:rsid w:val="00466644"/>
    <w:rsid w:val="004743FE"/>
    <w:rsid w:val="0047599E"/>
    <w:rsid w:val="004761E4"/>
    <w:rsid w:val="00477C44"/>
    <w:rsid w:val="00484CF6"/>
    <w:rsid w:val="00496C3D"/>
    <w:rsid w:val="004A21FC"/>
    <w:rsid w:val="004A3608"/>
    <w:rsid w:val="004A498B"/>
    <w:rsid w:val="004A5F1E"/>
    <w:rsid w:val="004A7C44"/>
    <w:rsid w:val="004B1ADF"/>
    <w:rsid w:val="004B29DA"/>
    <w:rsid w:val="004B2A45"/>
    <w:rsid w:val="004B5075"/>
    <w:rsid w:val="004C22C9"/>
    <w:rsid w:val="004D2207"/>
    <w:rsid w:val="004D22A2"/>
    <w:rsid w:val="004D4F6F"/>
    <w:rsid w:val="004D7CA2"/>
    <w:rsid w:val="004E055B"/>
    <w:rsid w:val="004E0E32"/>
    <w:rsid w:val="004E49E5"/>
    <w:rsid w:val="004E7A57"/>
    <w:rsid w:val="004F4CA0"/>
    <w:rsid w:val="004F7A8B"/>
    <w:rsid w:val="00504970"/>
    <w:rsid w:val="00510AE7"/>
    <w:rsid w:val="00513A29"/>
    <w:rsid w:val="00514728"/>
    <w:rsid w:val="005164B2"/>
    <w:rsid w:val="00516706"/>
    <w:rsid w:val="00517FB3"/>
    <w:rsid w:val="00520357"/>
    <w:rsid w:val="005217A1"/>
    <w:rsid w:val="00527AEE"/>
    <w:rsid w:val="00533885"/>
    <w:rsid w:val="005346C9"/>
    <w:rsid w:val="005350BD"/>
    <w:rsid w:val="005449D0"/>
    <w:rsid w:val="0054792B"/>
    <w:rsid w:val="00547B69"/>
    <w:rsid w:val="005532FD"/>
    <w:rsid w:val="005554D2"/>
    <w:rsid w:val="00556F5F"/>
    <w:rsid w:val="00557828"/>
    <w:rsid w:val="005602DD"/>
    <w:rsid w:val="005712CA"/>
    <w:rsid w:val="0059191B"/>
    <w:rsid w:val="005A0698"/>
    <w:rsid w:val="005A0D1D"/>
    <w:rsid w:val="005A7EFD"/>
    <w:rsid w:val="005B19E5"/>
    <w:rsid w:val="005B1AC7"/>
    <w:rsid w:val="005B6B11"/>
    <w:rsid w:val="005C097B"/>
    <w:rsid w:val="005C17AA"/>
    <w:rsid w:val="005C34D9"/>
    <w:rsid w:val="005C5331"/>
    <w:rsid w:val="005C743C"/>
    <w:rsid w:val="005D2F5C"/>
    <w:rsid w:val="005D71FA"/>
    <w:rsid w:val="005E0632"/>
    <w:rsid w:val="005E4BE0"/>
    <w:rsid w:val="005E65F8"/>
    <w:rsid w:val="005F0FF4"/>
    <w:rsid w:val="005F48B4"/>
    <w:rsid w:val="005F4D2C"/>
    <w:rsid w:val="0060143D"/>
    <w:rsid w:val="00604744"/>
    <w:rsid w:val="00607D80"/>
    <w:rsid w:val="006109CF"/>
    <w:rsid w:val="00613CBA"/>
    <w:rsid w:val="00617B26"/>
    <w:rsid w:val="00620FBD"/>
    <w:rsid w:val="00624D0D"/>
    <w:rsid w:val="00625786"/>
    <w:rsid w:val="006270A9"/>
    <w:rsid w:val="00630BAE"/>
    <w:rsid w:val="00633858"/>
    <w:rsid w:val="00634A59"/>
    <w:rsid w:val="00643C01"/>
    <w:rsid w:val="0065032C"/>
    <w:rsid w:val="00650C5F"/>
    <w:rsid w:val="00656698"/>
    <w:rsid w:val="00656D38"/>
    <w:rsid w:val="006660CC"/>
    <w:rsid w:val="00670114"/>
    <w:rsid w:val="006721D1"/>
    <w:rsid w:val="006734FF"/>
    <w:rsid w:val="00675320"/>
    <w:rsid w:val="00675350"/>
    <w:rsid w:val="00675956"/>
    <w:rsid w:val="00677E81"/>
    <w:rsid w:val="00681034"/>
    <w:rsid w:val="0068674E"/>
    <w:rsid w:val="00687B9B"/>
    <w:rsid w:val="00687EAD"/>
    <w:rsid w:val="0069217E"/>
    <w:rsid w:val="006B055B"/>
    <w:rsid w:val="006B1055"/>
    <w:rsid w:val="006B29FA"/>
    <w:rsid w:val="006B352C"/>
    <w:rsid w:val="006B5453"/>
    <w:rsid w:val="006B63FF"/>
    <w:rsid w:val="006C60F7"/>
    <w:rsid w:val="006C7DAE"/>
    <w:rsid w:val="006D1070"/>
    <w:rsid w:val="006D4971"/>
    <w:rsid w:val="006D6571"/>
    <w:rsid w:val="006E1BA2"/>
    <w:rsid w:val="006F5570"/>
    <w:rsid w:val="00700F2A"/>
    <w:rsid w:val="007048DB"/>
    <w:rsid w:val="00704D5D"/>
    <w:rsid w:val="0070633E"/>
    <w:rsid w:val="00711EAE"/>
    <w:rsid w:val="00712737"/>
    <w:rsid w:val="00713375"/>
    <w:rsid w:val="007135C0"/>
    <w:rsid w:val="00713ED2"/>
    <w:rsid w:val="00717ED1"/>
    <w:rsid w:val="00723AF1"/>
    <w:rsid w:val="00723DB4"/>
    <w:rsid w:val="0072789F"/>
    <w:rsid w:val="00727D57"/>
    <w:rsid w:val="0074128F"/>
    <w:rsid w:val="007413C6"/>
    <w:rsid w:val="00742162"/>
    <w:rsid w:val="00743D9E"/>
    <w:rsid w:val="00745071"/>
    <w:rsid w:val="007469F4"/>
    <w:rsid w:val="00751ADD"/>
    <w:rsid w:val="00762884"/>
    <w:rsid w:val="00767B51"/>
    <w:rsid w:val="007729FF"/>
    <w:rsid w:val="00773749"/>
    <w:rsid w:val="007766D6"/>
    <w:rsid w:val="00782999"/>
    <w:rsid w:val="007830C1"/>
    <w:rsid w:val="00783D5C"/>
    <w:rsid w:val="00784AFD"/>
    <w:rsid w:val="00785272"/>
    <w:rsid w:val="007856CD"/>
    <w:rsid w:val="00785E9F"/>
    <w:rsid w:val="007921FB"/>
    <w:rsid w:val="007935DC"/>
    <w:rsid w:val="00793676"/>
    <w:rsid w:val="00797A15"/>
    <w:rsid w:val="007A0CA7"/>
    <w:rsid w:val="007A7F8F"/>
    <w:rsid w:val="007B36A1"/>
    <w:rsid w:val="007B3ECE"/>
    <w:rsid w:val="007B5D06"/>
    <w:rsid w:val="007C0412"/>
    <w:rsid w:val="007C312E"/>
    <w:rsid w:val="007C651C"/>
    <w:rsid w:val="007D3675"/>
    <w:rsid w:val="007E066E"/>
    <w:rsid w:val="007E6BEB"/>
    <w:rsid w:val="007E73D3"/>
    <w:rsid w:val="007F39C3"/>
    <w:rsid w:val="00800606"/>
    <w:rsid w:val="0080690C"/>
    <w:rsid w:val="0080691F"/>
    <w:rsid w:val="008115E2"/>
    <w:rsid w:val="008131D1"/>
    <w:rsid w:val="00813AFD"/>
    <w:rsid w:val="00816216"/>
    <w:rsid w:val="00820022"/>
    <w:rsid w:val="0082553F"/>
    <w:rsid w:val="008370BB"/>
    <w:rsid w:val="00850C70"/>
    <w:rsid w:val="00851037"/>
    <w:rsid w:val="00854B9B"/>
    <w:rsid w:val="00861743"/>
    <w:rsid w:val="00864DF9"/>
    <w:rsid w:val="00871D91"/>
    <w:rsid w:val="00874272"/>
    <w:rsid w:val="0087734B"/>
    <w:rsid w:val="00881D06"/>
    <w:rsid w:val="00883352"/>
    <w:rsid w:val="00883F3D"/>
    <w:rsid w:val="008843B4"/>
    <w:rsid w:val="00884E91"/>
    <w:rsid w:val="008864DF"/>
    <w:rsid w:val="008875EB"/>
    <w:rsid w:val="00887BAD"/>
    <w:rsid w:val="00892356"/>
    <w:rsid w:val="008A6DD7"/>
    <w:rsid w:val="008A70A3"/>
    <w:rsid w:val="008A7B12"/>
    <w:rsid w:val="008B4851"/>
    <w:rsid w:val="008B61B5"/>
    <w:rsid w:val="008C0280"/>
    <w:rsid w:val="008C071A"/>
    <w:rsid w:val="008C0FFB"/>
    <w:rsid w:val="008C229E"/>
    <w:rsid w:val="008C2BFD"/>
    <w:rsid w:val="008C58E2"/>
    <w:rsid w:val="008D34CF"/>
    <w:rsid w:val="008D3BBC"/>
    <w:rsid w:val="008D49BE"/>
    <w:rsid w:val="008D4DF8"/>
    <w:rsid w:val="008D5708"/>
    <w:rsid w:val="008E0713"/>
    <w:rsid w:val="008E3157"/>
    <w:rsid w:val="008E6D2C"/>
    <w:rsid w:val="008F58A3"/>
    <w:rsid w:val="008F676D"/>
    <w:rsid w:val="008F6CD7"/>
    <w:rsid w:val="008F6FE7"/>
    <w:rsid w:val="009007E8"/>
    <w:rsid w:val="00903133"/>
    <w:rsid w:val="009045B0"/>
    <w:rsid w:val="00906A45"/>
    <w:rsid w:val="00913A3C"/>
    <w:rsid w:val="00913CF4"/>
    <w:rsid w:val="009154E3"/>
    <w:rsid w:val="009162C8"/>
    <w:rsid w:val="00917DB7"/>
    <w:rsid w:val="00920976"/>
    <w:rsid w:val="009210BB"/>
    <w:rsid w:val="00922969"/>
    <w:rsid w:val="00930C1A"/>
    <w:rsid w:val="00934746"/>
    <w:rsid w:val="009348E6"/>
    <w:rsid w:val="0093506F"/>
    <w:rsid w:val="009460E4"/>
    <w:rsid w:val="00952B5D"/>
    <w:rsid w:val="009534FB"/>
    <w:rsid w:val="009614B8"/>
    <w:rsid w:val="00967A4E"/>
    <w:rsid w:val="00973B2A"/>
    <w:rsid w:val="009757E6"/>
    <w:rsid w:val="00980AC2"/>
    <w:rsid w:val="0098149F"/>
    <w:rsid w:val="00984671"/>
    <w:rsid w:val="009876D9"/>
    <w:rsid w:val="00991AED"/>
    <w:rsid w:val="00994AB4"/>
    <w:rsid w:val="0099594B"/>
    <w:rsid w:val="009960D2"/>
    <w:rsid w:val="00996754"/>
    <w:rsid w:val="009A7610"/>
    <w:rsid w:val="009B0B01"/>
    <w:rsid w:val="009B1345"/>
    <w:rsid w:val="009B57DA"/>
    <w:rsid w:val="009C2629"/>
    <w:rsid w:val="009C470F"/>
    <w:rsid w:val="009D1146"/>
    <w:rsid w:val="009D1F0F"/>
    <w:rsid w:val="009D5107"/>
    <w:rsid w:val="009D5933"/>
    <w:rsid w:val="009E1AFE"/>
    <w:rsid w:val="009E3042"/>
    <w:rsid w:val="009E3CBC"/>
    <w:rsid w:val="009F199C"/>
    <w:rsid w:val="00A02CCE"/>
    <w:rsid w:val="00A05DE0"/>
    <w:rsid w:val="00A07071"/>
    <w:rsid w:val="00A2479F"/>
    <w:rsid w:val="00A24E67"/>
    <w:rsid w:val="00A25541"/>
    <w:rsid w:val="00A26829"/>
    <w:rsid w:val="00A35B4A"/>
    <w:rsid w:val="00A36FD7"/>
    <w:rsid w:val="00A41641"/>
    <w:rsid w:val="00A41AEB"/>
    <w:rsid w:val="00A42582"/>
    <w:rsid w:val="00A50AEB"/>
    <w:rsid w:val="00A53591"/>
    <w:rsid w:val="00A54BDE"/>
    <w:rsid w:val="00A565C1"/>
    <w:rsid w:val="00A62FD2"/>
    <w:rsid w:val="00A65ABD"/>
    <w:rsid w:val="00A65D37"/>
    <w:rsid w:val="00A72A79"/>
    <w:rsid w:val="00A7749E"/>
    <w:rsid w:val="00A81106"/>
    <w:rsid w:val="00A8294E"/>
    <w:rsid w:val="00A911C4"/>
    <w:rsid w:val="00A9450D"/>
    <w:rsid w:val="00A949D6"/>
    <w:rsid w:val="00A960AC"/>
    <w:rsid w:val="00A964D2"/>
    <w:rsid w:val="00AA2E1C"/>
    <w:rsid w:val="00AB3B47"/>
    <w:rsid w:val="00AB5E85"/>
    <w:rsid w:val="00AB79EC"/>
    <w:rsid w:val="00AB7D51"/>
    <w:rsid w:val="00AC0269"/>
    <w:rsid w:val="00AC4629"/>
    <w:rsid w:val="00AC5ED9"/>
    <w:rsid w:val="00AD2C86"/>
    <w:rsid w:val="00AE12C1"/>
    <w:rsid w:val="00AF50DF"/>
    <w:rsid w:val="00AF7312"/>
    <w:rsid w:val="00B00C64"/>
    <w:rsid w:val="00B00FEC"/>
    <w:rsid w:val="00B05B1A"/>
    <w:rsid w:val="00B15983"/>
    <w:rsid w:val="00B31FB5"/>
    <w:rsid w:val="00B32371"/>
    <w:rsid w:val="00B366CA"/>
    <w:rsid w:val="00B46526"/>
    <w:rsid w:val="00B4668E"/>
    <w:rsid w:val="00B470A7"/>
    <w:rsid w:val="00B531F8"/>
    <w:rsid w:val="00B55778"/>
    <w:rsid w:val="00B55A74"/>
    <w:rsid w:val="00B6067E"/>
    <w:rsid w:val="00B73796"/>
    <w:rsid w:val="00B74F32"/>
    <w:rsid w:val="00B7663B"/>
    <w:rsid w:val="00B805CA"/>
    <w:rsid w:val="00B95841"/>
    <w:rsid w:val="00BA3495"/>
    <w:rsid w:val="00BA4169"/>
    <w:rsid w:val="00BA6559"/>
    <w:rsid w:val="00BA68CB"/>
    <w:rsid w:val="00BA7033"/>
    <w:rsid w:val="00BB3337"/>
    <w:rsid w:val="00BB4E3E"/>
    <w:rsid w:val="00BC52E8"/>
    <w:rsid w:val="00BC77D3"/>
    <w:rsid w:val="00BD0FEE"/>
    <w:rsid w:val="00BD3161"/>
    <w:rsid w:val="00BD359A"/>
    <w:rsid w:val="00BD768D"/>
    <w:rsid w:val="00BE21C1"/>
    <w:rsid w:val="00BE37C3"/>
    <w:rsid w:val="00BE63DF"/>
    <w:rsid w:val="00BF0456"/>
    <w:rsid w:val="00BF073D"/>
    <w:rsid w:val="00BF2F14"/>
    <w:rsid w:val="00BF6DE3"/>
    <w:rsid w:val="00BF7823"/>
    <w:rsid w:val="00BF7F1A"/>
    <w:rsid w:val="00C0163D"/>
    <w:rsid w:val="00C03970"/>
    <w:rsid w:val="00C043FC"/>
    <w:rsid w:val="00C13D5E"/>
    <w:rsid w:val="00C15FC7"/>
    <w:rsid w:val="00C16496"/>
    <w:rsid w:val="00C2127A"/>
    <w:rsid w:val="00C31431"/>
    <w:rsid w:val="00C31BAA"/>
    <w:rsid w:val="00C37A23"/>
    <w:rsid w:val="00C43407"/>
    <w:rsid w:val="00C43952"/>
    <w:rsid w:val="00C43AD8"/>
    <w:rsid w:val="00C50B1B"/>
    <w:rsid w:val="00C52F52"/>
    <w:rsid w:val="00C57E8B"/>
    <w:rsid w:val="00C61F8E"/>
    <w:rsid w:val="00C639B1"/>
    <w:rsid w:val="00C6771B"/>
    <w:rsid w:val="00C67DD9"/>
    <w:rsid w:val="00C712BE"/>
    <w:rsid w:val="00C75CFA"/>
    <w:rsid w:val="00C761EA"/>
    <w:rsid w:val="00C87005"/>
    <w:rsid w:val="00C9115E"/>
    <w:rsid w:val="00C93520"/>
    <w:rsid w:val="00CA6E8C"/>
    <w:rsid w:val="00CB1D27"/>
    <w:rsid w:val="00CB689F"/>
    <w:rsid w:val="00CC026B"/>
    <w:rsid w:val="00CC18AC"/>
    <w:rsid w:val="00CC65F6"/>
    <w:rsid w:val="00CD7DD1"/>
    <w:rsid w:val="00CE0D22"/>
    <w:rsid w:val="00CE0FD6"/>
    <w:rsid w:val="00CE7538"/>
    <w:rsid w:val="00CE7733"/>
    <w:rsid w:val="00CF0DEB"/>
    <w:rsid w:val="00D0471C"/>
    <w:rsid w:val="00D07181"/>
    <w:rsid w:val="00D07902"/>
    <w:rsid w:val="00D11EDE"/>
    <w:rsid w:val="00D12820"/>
    <w:rsid w:val="00D13499"/>
    <w:rsid w:val="00D14498"/>
    <w:rsid w:val="00D14BBA"/>
    <w:rsid w:val="00D20448"/>
    <w:rsid w:val="00D21743"/>
    <w:rsid w:val="00D22739"/>
    <w:rsid w:val="00D22E74"/>
    <w:rsid w:val="00D233AE"/>
    <w:rsid w:val="00D254A0"/>
    <w:rsid w:val="00D255C9"/>
    <w:rsid w:val="00D306B7"/>
    <w:rsid w:val="00D3072C"/>
    <w:rsid w:val="00D31E9D"/>
    <w:rsid w:val="00D332B3"/>
    <w:rsid w:val="00D35C73"/>
    <w:rsid w:val="00D36E5E"/>
    <w:rsid w:val="00D4338F"/>
    <w:rsid w:val="00D43563"/>
    <w:rsid w:val="00D45240"/>
    <w:rsid w:val="00D52C9D"/>
    <w:rsid w:val="00D53EBF"/>
    <w:rsid w:val="00D603CF"/>
    <w:rsid w:val="00D62743"/>
    <w:rsid w:val="00D64421"/>
    <w:rsid w:val="00D6464A"/>
    <w:rsid w:val="00D74A96"/>
    <w:rsid w:val="00D76EB2"/>
    <w:rsid w:val="00D7703C"/>
    <w:rsid w:val="00D80EEC"/>
    <w:rsid w:val="00D827C4"/>
    <w:rsid w:val="00D83C8D"/>
    <w:rsid w:val="00D84800"/>
    <w:rsid w:val="00D9086F"/>
    <w:rsid w:val="00D9566A"/>
    <w:rsid w:val="00D95714"/>
    <w:rsid w:val="00D96E6B"/>
    <w:rsid w:val="00DA395A"/>
    <w:rsid w:val="00DA5851"/>
    <w:rsid w:val="00DA6573"/>
    <w:rsid w:val="00DB0B65"/>
    <w:rsid w:val="00DB509D"/>
    <w:rsid w:val="00DC01FD"/>
    <w:rsid w:val="00DC0A7D"/>
    <w:rsid w:val="00DD570A"/>
    <w:rsid w:val="00DD597C"/>
    <w:rsid w:val="00DE23AE"/>
    <w:rsid w:val="00DE5DFB"/>
    <w:rsid w:val="00DE63D4"/>
    <w:rsid w:val="00DE6F3E"/>
    <w:rsid w:val="00DF0304"/>
    <w:rsid w:val="00DF1653"/>
    <w:rsid w:val="00DF221B"/>
    <w:rsid w:val="00E006EA"/>
    <w:rsid w:val="00E01740"/>
    <w:rsid w:val="00E02DC1"/>
    <w:rsid w:val="00E03E15"/>
    <w:rsid w:val="00E04358"/>
    <w:rsid w:val="00E05D07"/>
    <w:rsid w:val="00E05D4E"/>
    <w:rsid w:val="00E15F98"/>
    <w:rsid w:val="00E16129"/>
    <w:rsid w:val="00E209AF"/>
    <w:rsid w:val="00E31FC2"/>
    <w:rsid w:val="00E32C5E"/>
    <w:rsid w:val="00E33C8C"/>
    <w:rsid w:val="00E40034"/>
    <w:rsid w:val="00E40DEC"/>
    <w:rsid w:val="00E41CFB"/>
    <w:rsid w:val="00E43F66"/>
    <w:rsid w:val="00E44597"/>
    <w:rsid w:val="00E45F78"/>
    <w:rsid w:val="00E467E7"/>
    <w:rsid w:val="00E51358"/>
    <w:rsid w:val="00E52785"/>
    <w:rsid w:val="00E62FB2"/>
    <w:rsid w:val="00E73D6C"/>
    <w:rsid w:val="00E76594"/>
    <w:rsid w:val="00E766FC"/>
    <w:rsid w:val="00E76E87"/>
    <w:rsid w:val="00E83E4B"/>
    <w:rsid w:val="00E9076D"/>
    <w:rsid w:val="00E92DBF"/>
    <w:rsid w:val="00E95980"/>
    <w:rsid w:val="00E97C06"/>
    <w:rsid w:val="00E97E6E"/>
    <w:rsid w:val="00EA3A92"/>
    <w:rsid w:val="00EB43A8"/>
    <w:rsid w:val="00EB7176"/>
    <w:rsid w:val="00EB7B2D"/>
    <w:rsid w:val="00EC00B9"/>
    <w:rsid w:val="00EC0DEC"/>
    <w:rsid w:val="00EC101A"/>
    <w:rsid w:val="00EC303D"/>
    <w:rsid w:val="00EC3120"/>
    <w:rsid w:val="00ED69F0"/>
    <w:rsid w:val="00ED6E79"/>
    <w:rsid w:val="00ED74F5"/>
    <w:rsid w:val="00ED7E21"/>
    <w:rsid w:val="00EE1121"/>
    <w:rsid w:val="00EE156B"/>
    <w:rsid w:val="00EE23A5"/>
    <w:rsid w:val="00EE3A3D"/>
    <w:rsid w:val="00EE4B21"/>
    <w:rsid w:val="00EE6509"/>
    <w:rsid w:val="00EF6CDA"/>
    <w:rsid w:val="00F0004E"/>
    <w:rsid w:val="00F044C9"/>
    <w:rsid w:val="00F04FD9"/>
    <w:rsid w:val="00F06BE5"/>
    <w:rsid w:val="00F070EA"/>
    <w:rsid w:val="00F07AAB"/>
    <w:rsid w:val="00F10DD9"/>
    <w:rsid w:val="00F124E7"/>
    <w:rsid w:val="00F13C57"/>
    <w:rsid w:val="00F142A5"/>
    <w:rsid w:val="00F178BE"/>
    <w:rsid w:val="00F2487D"/>
    <w:rsid w:val="00F263BC"/>
    <w:rsid w:val="00F31075"/>
    <w:rsid w:val="00F31EC5"/>
    <w:rsid w:val="00F330A4"/>
    <w:rsid w:val="00F34CCD"/>
    <w:rsid w:val="00F36C3A"/>
    <w:rsid w:val="00F37C43"/>
    <w:rsid w:val="00F50F34"/>
    <w:rsid w:val="00F56D4B"/>
    <w:rsid w:val="00F70B46"/>
    <w:rsid w:val="00F714BA"/>
    <w:rsid w:val="00F92C77"/>
    <w:rsid w:val="00FA327C"/>
    <w:rsid w:val="00FA37C2"/>
    <w:rsid w:val="00FA4F68"/>
    <w:rsid w:val="00FA64CF"/>
    <w:rsid w:val="00FB238B"/>
    <w:rsid w:val="00FB36FB"/>
    <w:rsid w:val="00FB3B08"/>
    <w:rsid w:val="00FB3FDE"/>
    <w:rsid w:val="00FC6E38"/>
    <w:rsid w:val="00FD2031"/>
    <w:rsid w:val="00FD4797"/>
    <w:rsid w:val="00FE457F"/>
    <w:rsid w:val="00FE5357"/>
    <w:rsid w:val="00FE6AEE"/>
    <w:rsid w:val="00FF4932"/>
    <w:rsid w:val="00FF4D09"/>
    <w:rsid w:val="00FF5154"/>
    <w:rsid w:val="2D91923D"/>
    <w:rsid w:val="573A58E3"/>
    <w:rsid w:val="6F07D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88F63"/>
  <w15:chartTrackingRefBased/>
  <w15:docId w15:val="{5D499BB3-57C0-41B6-A30E-31EA8A1E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FC7"/>
    <w:rPr>
      <w:rFonts w:ascii="Calibri" w:hAnsi="Calibri"/>
    </w:rPr>
  </w:style>
  <w:style w:type="paragraph" w:styleId="Heading1">
    <w:name w:val="heading 1"/>
    <w:basedOn w:val="Normal"/>
    <w:link w:val="Heading1Char"/>
    <w:uiPriority w:val="9"/>
    <w:qFormat/>
    <w:rsid w:val="00C15FC7"/>
    <w:pPr>
      <w:keepNext/>
      <w:keepLines/>
      <w:spacing w:before="320" w:after="100"/>
      <w:contextualSpacing/>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C15FC7"/>
    <w:pPr>
      <w:keepNext/>
      <w:keepLines/>
      <w:spacing w:before="60" w:after="40"/>
      <w:contextualSpacing/>
      <w:outlineLvl w:val="1"/>
    </w:pPr>
    <w:rPr>
      <w:rFonts w:eastAsiaTheme="majorEastAsia" w:cstheme="majorBidi"/>
      <w:b/>
      <w:color w:val="262626" w:themeColor="text1" w:themeTint="D9"/>
      <w:sz w:val="24"/>
      <w:szCs w:val="26"/>
    </w:rPr>
  </w:style>
  <w:style w:type="paragraph" w:styleId="Heading3">
    <w:name w:val="heading 3"/>
    <w:basedOn w:val="Normal"/>
    <w:next w:val="Normal"/>
    <w:link w:val="Heading3Char"/>
    <w:uiPriority w:val="9"/>
    <w:unhideWhenUsed/>
    <w:qFormat/>
    <w:rsid w:val="00C15FC7"/>
    <w:pPr>
      <w:keepNext/>
      <w:keepLines/>
      <w:spacing w:before="40"/>
      <w:outlineLvl w:val="2"/>
    </w:pPr>
    <w:rPr>
      <w:rFonts w:eastAsiaTheme="majorEastAsia"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2822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15FC7"/>
    <w:pPr>
      <w:pBdr>
        <w:bottom w:val="single" w:sz="12" w:space="4" w:color="4472C4" w:themeColor="accent1"/>
      </w:pBdr>
      <w:spacing w:after="120"/>
      <w:contextualSpacing/>
    </w:pPr>
    <w:rPr>
      <w:rFonts w:eastAsiaTheme="majorEastAsia" w:cstheme="majorBidi"/>
      <w:color w:val="2F5496" w:themeColor="accent1" w:themeShade="BF"/>
      <w:kern w:val="28"/>
      <w:sz w:val="56"/>
    </w:rPr>
  </w:style>
  <w:style w:type="character" w:customStyle="1" w:styleId="TitleChar">
    <w:name w:val="Title Char"/>
    <w:basedOn w:val="DefaultParagraphFont"/>
    <w:link w:val="Title"/>
    <w:uiPriority w:val="1"/>
    <w:rsid w:val="00C15FC7"/>
    <w:rPr>
      <w:rFonts w:ascii="Calibri" w:eastAsiaTheme="majorEastAsia" w:hAnsi="Calibri" w:cstheme="majorBidi"/>
      <w:color w:val="2F5496" w:themeColor="accent1" w:themeShade="BF"/>
      <w:kern w:val="28"/>
      <w:sz w:val="56"/>
    </w:rPr>
  </w:style>
  <w:style w:type="character" w:styleId="PlaceholderText">
    <w:name w:val="Placeholder Text"/>
    <w:basedOn w:val="DefaultParagraphFont"/>
    <w:uiPriority w:val="99"/>
    <w:semiHidden/>
    <w:rsid w:val="00E83E4B"/>
    <w:rPr>
      <w:color w:val="323E4F" w:themeColor="text2" w:themeShade="BF"/>
    </w:rPr>
  </w:style>
  <w:style w:type="paragraph" w:styleId="ListBullet">
    <w:name w:val="List Bullet"/>
    <w:basedOn w:val="Normal"/>
    <w:uiPriority w:val="10"/>
    <w:unhideWhenUsed/>
    <w:qFormat/>
    <w:rsid w:val="00C15FC7"/>
    <w:pPr>
      <w:numPr>
        <w:numId w:val="1"/>
      </w:numPr>
      <w:spacing w:line="288" w:lineRule="auto"/>
      <w:contextualSpacing/>
    </w:p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jc w:val="right"/>
    </w:pPr>
    <w:rPr>
      <w:color w:val="2F5496" w:themeColor="accent1" w:themeShade="BF"/>
    </w:rPr>
  </w:style>
  <w:style w:type="character" w:customStyle="1" w:styleId="FooterChar">
    <w:name w:val="Footer Char"/>
    <w:basedOn w:val="DefaultParagraphFont"/>
    <w:link w:val="Footer"/>
    <w:uiPriority w:val="99"/>
    <w:rsid w:val="00681034"/>
    <w:rPr>
      <w:color w:val="2F5496" w:themeColor="accent1" w:themeShade="BF"/>
    </w:rPr>
  </w:style>
  <w:style w:type="character" w:customStyle="1" w:styleId="Heading1Char">
    <w:name w:val="Heading 1 Char"/>
    <w:basedOn w:val="DefaultParagraphFont"/>
    <w:link w:val="Heading1"/>
    <w:uiPriority w:val="9"/>
    <w:rsid w:val="00C15FC7"/>
    <w:rPr>
      <w:rFonts w:ascii="Calibri" w:eastAsiaTheme="majorEastAsia" w:hAnsi="Calibri" w:cstheme="majorBidi"/>
      <w:b/>
      <w:color w:val="2F5496" w:themeColor="accent1" w:themeShade="BF"/>
      <w:sz w:val="28"/>
      <w:szCs w:val="32"/>
    </w:rPr>
  </w:style>
  <w:style w:type="character" w:customStyle="1" w:styleId="Heading2Char">
    <w:name w:val="Heading 2 Char"/>
    <w:basedOn w:val="DefaultParagraphFont"/>
    <w:link w:val="Heading2"/>
    <w:uiPriority w:val="9"/>
    <w:rsid w:val="00C15FC7"/>
    <w:rPr>
      <w:rFonts w:ascii="Calibri" w:eastAsiaTheme="majorEastAsia" w:hAnsi="Calibri" w:cstheme="majorBidi"/>
      <w:b/>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F5496" w:themeColor="accent1" w:themeShade="BF"/>
    </w:rPr>
  </w:style>
  <w:style w:type="character" w:styleId="IntenseReference">
    <w:name w:val="Intense Reference"/>
    <w:basedOn w:val="DefaultParagraphFont"/>
    <w:uiPriority w:val="32"/>
    <w:semiHidden/>
    <w:unhideWhenUsed/>
    <w:qFormat/>
    <w:rPr>
      <w:b/>
      <w:bCs/>
      <w:caps w:val="0"/>
      <w:smallCaps/>
      <w:color w:val="2F5496"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semiHidden/>
    <w:rPr>
      <w:i/>
      <w:iCs/>
      <w:color w:val="2F5496" w:themeColor="accent1" w:themeShade="BF"/>
    </w:rPr>
  </w:style>
  <w:style w:type="paragraph" w:styleId="ListNumber">
    <w:name w:val="List Number"/>
    <w:basedOn w:val="Normal"/>
    <w:uiPriority w:val="11"/>
    <w:qFormat/>
    <w:rsid w:val="0087734B"/>
    <w:pPr>
      <w:numPr>
        <w:numId w:val="2"/>
      </w:numPr>
      <w:spacing w:line="288" w:lineRule="auto"/>
      <w:contextualSpacing/>
    </w:pPr>
  </w:style>
  <w:style w:type="character" w:styleId="FollowedHyperlink">
    <w:name w:val="FollowedHyperlink"/>
    <w:basedOn w:val="DefaultParagraphFont"/>
    <w:uiPriority w:val="99"/>
    <w:semiHidden/>
    <w:unhideWhenUsed/>
    <w:rsid w:val="00E83E4B"/>
    <w:rPr>
      <w:color w:val="2E74B5" w:themeColor="accent5" w:themeShade="BF"/>
      <w:u w:val="single"/>
    </w:rPr>
  </w:style>
  <w:style w:type="character" w:styleId="Hyperlink">
    <w:name w:val="Hyperlink"/>
    <w:basedOn w:val="DefaultParagraphFont"/>
    <w:uiPriority w:val="99"/>
    <w:unhideWhenUsed/>
    <w:rsid w:val="00E83E4B"/>
    <w:rPr>
      <w:color w:val="2F5496"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2F5496"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4546A" w:themeColor="text2"/>
      <w:szCs w:val="18"/>
    </w:rPr>
  </w:style>
  <w:style w:type="paragraph" w:styleId="BalloonText">
    <w:name w:val="Balloon Text"/>
    <w:basedOn w:val="Normal"/>
    <w:link w:val="BalloonTextChar"/>
    <w:uiPriority w:val="99"/>
    <w:semiHidden/>
    <w:unhideWhenUsed/>
    <w:rsid w:val="0028220F"/>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nhideWhenUsed/>
    <w:rsid w:val="0028220F"/>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E766FC"/>
    <w:pPr>
      <w:ind w:left="720"/>
      <w:contextualSpacing/>
    </w:pPr>
  </w:style>
  <w:style w:type="character" w:customStyle="1" w:styleId="Heading3Char">
    <w:name w:val="Heading 3 Char"/>
    <w:basedOn w:val="DefaultParagraphFont"/>
    <w:link w:val="Heading3"/>
    <w:uiPriority w:val="9"/>
    <w:rsid w:val="00C15FC7"/>
    <w:rPr>
      <w:rFonts w:ascii="Calibri" w:eastAsiaTheme="majorEastAsia" w:hAnsi="Calibri" w:cstheme="majorBidi"/>
      <w:color w:val="1F3763" w:themeColor="accent1" w:themeShade="7F"/>
      <w:sz w:val="24"/>
      <w:szCs w:val="24"/>
    </w:rPr>
  </w:style>
  <w:style w:type="character" w:styleId="UnresolvedMention">
    <w:name w:val="Unresolved Mention"/>
    <w:basedOn w:val="DefaultParagraphFont"/>
    <w:uiPriority w:val="99"/>
    <w:semiHidden/>
    <w:unhideWhenUsed/>
    <w:rsid w:val="007830C1"/>
    <w:rPr>
      <w:color w:val="605E5C"/>
      <w:shd w:val="clear" w:color="auto" w:fill="E1DFDD"/>
    </w:rPr>
  </w:style>
  <w:style w:type="paragraph" w:customStyle="1" w:styleId="paragraph">
    <w:name w:val="paragraph"/>
    <w:basedOn w:val="Normal"/>
    <w:rsid w:val="003E1175"/>
    <w:pPr>
      <w:spacing w:before="100" w:beforeAutospacing="1" w:after="100" w:afterAutospacing="1"/>
    </w:pPr>
    <w:rPr>
      <w:rFonts w:ascii="Times New Roman" w:eastAsia="Times New Roman" w:hAnsi="Times New Roman" w:cs="Times New Roman"/>
      <w:color w:val="auto"/>
      <w:sz w:val="24"/>
      <w:szCs w:val="24"/>
      <w:lang w:val="en-AU" w:eastAsia="en-AU"/>
    </w:rPr>
  </w:style>
  <w:style w:type="character" w:customStyle="1" w:styleId="normaltextrun">
    <w:name w:val="normaltextrun"/>
    <w:basedOn w:val="DefaultParagraphFont"/>
    <w:rsid w:val="003E1175"/>
  </w:style>
  <w:style w:type="character" w:customStyle="1" w:styleId="eop">
    <w:name w:val="eop"/>
    <w:basedOn w:val="DefaultParagraphFont"/>
    <w:rsid w:val="003E1175"/>
  </w:style>
  <w:style w:type="character" w:customStyle="1" w:styleId="Hyperlink0">
    <w:name w:val="Hyperlink.0"/>
    <w:basedOn w:val="DefaultParagraphFont"/>
    <w:rsid w:val="004E49E5"/>
    <w:rPr>
      <w:rFonts w:ascii="Verdana" w:eastAsia="Verdana" w:hAnsi="Verdana" w:cs="Verdana"/>
      <w:outline w:val="0"/>
      <w:color w:val="0000FF"/>
      <w:sz w:val="19"/>
      <w:szCs w:val="19"/>
      <w:u w:val="single" w:color="0000FF"/>
    </w:rPr>
  </w:style>
  <w:style w:type="numbering" w:customStyle="1" w:styleId="ImportedStyle1">
    <w:name w:val="Imported Style 1"/>
    <w:rsid w:val="004E49E5"/>
    <w:pPr>
      <w:numPr>
        <w:numId w:val="3"/>
      </w:numPr>
    </w:pPr>
  </w:style>
  <w:style w:type="paragraph" w:customStyle="1" w:styleId="CompanyNameOne">
    <w:name w:val="Company Name One"/>
    <w:next w:val="Normal"/>
    <w:rsid w:val="004E49E5"/>
    <w:pPr>
      <w:pBdr>
        <w:top w:val="nil"/>
        <w:left w:val="nil"/>
        <w:bottom w:val="nil"/>
        <w:right w:val="nil"/>
        <w:between w:val="nil"/>
        <w:bar w:val="nil"/>
      </w:pBdr>
      <w:tabs>
        <w:tab w:val="left" w:pos="2160"/>
        <w:tab w:val="right" w:pos="6480"/>
      </w:tabs>
      <w:spacing w:before="220" w:after="40" w:line="220" w:lineRule="atLeast"/>
    </w:pPr>
    <w:rPr>
      <w:rFonts w:ascii="Times New Roman" w:eastAsia="Arial Unicode MS" w:hAnsi="Times New Roman" w:cs="Arial Unicode MS"/>
      <w:color w:val="000000"/>
      <w:sz w:val="20"/>
      <w:szCs w:val="20"/>
      <w:u w:color="000000"/>
      <w:bdr w:val="nil"/>
      <w:lang w:eastAsia="en-AU"/>
    </w:rPr>
  </w:style>
  <w:style w:type="paragraph" w:customStyle="1" w:styleId="CompanyName">
    <w:name w:val="Company Name"/>
    <w:next w:val="Normal"/>
    <w:rsid w:val="004E49E5"/>
    <w:pPr>
      <w:pBdr>
        <w:top w:val="nil"/>
        <w:left w:val="nil"/>
        <w:bottom w:val="nil"/>
        <w:right w:val="nil"/>
        <w:between w:val="nil"/>
        <w:bar w:val="nil"/>
      </w:pBdr>
      <w:tabs>
        <w:tab w:val="left" w:pos="2160"/>
        <w:tab w:val="right" w:pos="6480"/>
      </w:tabs>
      <w:spacing w:before="220" w:after="40" w:line="220" w:lineRule="atLeast"/>
    </w:pPr>
    <w:rPr>
      <w:rFonts w:ascii="Times New Roman" w:eastAsia="Times New Roman" w:hAnsi="Times New Roman" w:cs="Times New Roman"/>
      <w:color w:val="000000"/>
      <w:sz w:val="20"/>
      <w:szCs w:val="20"/>
      <w:u w:color="000000"/>
      <w:bdr w:val="nil"/>
      <w:lang w:eastAsia="en-AU"/>
    </w:rPr>
  </w:style>
  <w:style w:type="paragraph" w:customStyle="1" w:styleId="JobTitle">
    <w:name w:val="Job Title"/>
    <w:next w:val="Achievement"/>
    <w:rsid w:val="004E49E5"/>
    <w:pPr>
      <w:pBdr>
        <w:top w:val="nil"/>
        <w:left w:val="nil"/>
        <w:bottom w:val="nil"/>
        <w:right w:val="nil"/>
        <w:between w:val="nil"/>
        <w:bar w:val="nil"/>
      </w:pBdr>
      <w:spacing w:after="40" w:line="220" w:lineRule="atLeast"/>
    </w:pPr>
    <w:rPr>
      <w:rFonts w:ascii="Arial" w:eastAsia="Arial Unicode MS" w:hAnsi="Arial" w:cs="Arial Unicode MS"/>
      <w:b/>
      <w:bCs/>
      <w:color w:val="000000"/>
      <w:spacing w:val="-10"/>
      <w:sz w:val="20"/>
      <w:szCs w:val="20"/>
      <w:u w:color="000000"/>
      <w:bdr w:val="nil"/>
      <w:lang w:eastAsia="en-AU"/>
    </w:rPr>
  </w:style>
  <w:style w:type="paragraph" w:customStyle="1" w:styleId="Achievement">
    <w:name w:val="Achievement"/>
    <w:rsid w:val="004E49E5"/>
    <w:pPr>
      <w:pBdr>
        <w:top w:val="nil"/>
        <w:left w:val="nil"/>
        <w:bottom w:val="nil"/>
        <w:right w:val="nil"/>
        <w:between w:val="nil"/>
        <w:bar w:val="nil"/>
      </w:pBdr>
      <w:spacing w:after="60" w:line="220" w:lineRule="atLeast"/>
    </w:pPr>
    <w:rPr>
      <w:rFonts w:ascii="Times New Roman" w:eastAsia="Arial Unicode MS" w:hAnsi="Times New Roman" w:cs="Arial Unicode MS"/>
      <w:color w:val="000000"/>
      <w:sz w:val="20"/>
      <w:szCs w:val="20"/>
      <w:u w:color="000000"/>
      <w:bdr w:val="nil"/>
      <w:lang w:eastAsia="en-AU"/>
    </w:rPr>
  </w:style>
  <w:style w:type="numbering" w:customStyle="1" w:styleId="ImportedStyle2">
    <w:name w:val="Imported Style 2"/>
    <w:rsid w:val="004E49E5"/>
    <w:pPr>
      <w:numPr>
        <w:numId w:val="4"/>
      </w:numPr>
    </w:pPr>
  </w:style>
  <w:style w:type="numbering" w:customStyle="1" w:styleId="ImportedStyle3">
    <w:name w:val="Imported Style 3"/>
    <w:rsid w:val="004E49E5"/>
    <w:pPr>
      <w:numPr>
        <w:numId w:val="5"/>
      </w:numPr>
    </w:pPr>
  </w:style>
  <w:style w:type="paragraph" w:customStyle="1" w:styleId="Institution">
    <w:name w:val="Institution"/>
    <w:next w:val="Achievement"/>
    <w:rsid w:val="004E49E5"/>
    <w:pPr>
      <w:pBdr>
        <w:top w:val="nil"/>
        <w:left w:val="nil"/>
        <w:bottom w:val="nil"/>
        <w:right w:val="nil"/>
        <w:between w:val="nil"/>
        <w:bar w:val="nil"/>
      </w:pBdr>
      <w:tabs>
        <w:tab w:val="left" w:pos="2160"/>
        <w:tab w:val="right" w:pos="6480"/>
      </w:tabs>
      <w:spacing w:before="220" w:after="60" w:line="220" w:lineRule="atLeast"/>
    </w:pPr>
    <w:rPr>
      <w:rFonts w:ascii="Times New Roman" w:eastAsia="Times New Roman" w:hAnsi="Times New Roman" w:cs="Times New Roman"/>
      <w:color w:val="000000"/>
      <w:sz w:val="20"/>
      <w:szCs w:val="20"/>
      <w:u w:color="000000"/>
      <w:bdr w:val="nil"/>
      <w:lang w:eastAsia="en-AU"/>
    </w:rPr>
  </w:style>
  <w:style w:type="paragraph" w:styleId="NormalWeb">
    <w:name w:val="Normal (Web)"/>
    <w:basedOn w:val="Normal"/>
    <w:uiPriority w:val="99"/>
    <w:unhideWhenUsed/>
    <w:rsid w:val="00B31FB5"/>
    <w:pPr>
      <w:spacing w:before="100" w:beforeAutospacing="1" w:after="100" w:afterAutospacing="1"/>
    </w:pPr>
    <w:rPr>
      <w:rFonts w:ascii="Times New Roman" w:eastAsia="Times New Roman" w:hAnsi="Times New Roman" w:cs="Times New Roman"/>
      <w:color w:val="auto"/>
      <w:sz w:val="24"/>
      <w:szCs w:val="24"/>
      <w:lang w:val="en-AU" w:eastAsia="en-AU"/>
    </w:rPr>
  </w:style>
  <w:style w:type="character" w:styleId="Strong">
    <w:name w:val="Strong"/>
    <w:basedOn w:val="DefaultParagraphFont"/>
    <w:uiPriority w:val="22"/>
    <w:qFormat/>
    <w:rsid w:val="00B31FB5"/>
    <w:rPr>
      <w:b/>
      <w:bCs/>
    </w:rPr>
  </w:style>
  <w:style w:type="character" w:styleId="Emphasis">
    <w:name w:val="Emphasis"/>
    <w:basedOn w:val="DefaultParagraphFont"/>
    <w:uiPriority w:val="20"/>
    <w:qFormat/>
    <w:rsid w:val="003658AE"/>
    <w:rPr>
      <w:i/>
      <w:iCs/>
    </w:rPr>
  </w:style>
  <w:style w:type="paragraph" w:customStyle="1" w:styleId="rich-text-component">
    <w:name w:val="rich-text-component"/>
    <w:basedOn w:val="Normal"/>
    <w:rsid w:val="00435811"/>
    <w:pPr>
      <w:spacing w:before="100" w:beforeAutospacing="1" w:after="100" w:afterAutospacing="1"/>
    </w:pPr>
    <w:rPr>
      <w:rFonts w:ascii="Times New Roman" w:eastAsia="Times New Roman" w:hAnsi="Times New Roman" w:cs="Times New Roman"/>
      <w:color w:val="auto"/>
      <w:sz w:val="24"/>
      <w:szCs w:val="24"/>
      <w:lang w:val="en-AU" w:eastAsia="en-GB"/>
    </w:rPr>
  </w:style>
  <w:style w:type="character" w:customStyle="1" w:styleId="css-ejignk">
    <w:name w:val="css-ejignk"/>
    <w:basedOn w:val="DefaultParagraphFont"/>
    <w:rsid w:val="00435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364">
      <w:bodyDiv w:val="1"/>
      <w:marLeft w:val="0"/>
      <w:marRight w:val="0"/>
      <w:marTop w:val="0"/>
      <w:marBottom w:val="0"/>
      <w:divBdr>
        <w:top w:val="none" w:sz="0" w:space="0" w:color="auto"/>
        <w:left w:val="none" w:sz="0" w:space="0" w:color="auto"/>
        <w:bottom w:val="none" w:sz="0" w:space="0" w:color="auto"/>
        <w:right w:val="none" w:sz="0" w:space="0" w:color="auto"/>
      </w:divBdr>
    </w:div>
    <w:div w:id="36512085">
      <w:bodyDiv w:val="1"/>
      <w:marLeft w:val="0"/>
      <w:marRight w:val="0"/>
      <w:marTop w:val="0"/>
      <w:marBottom w:val="0"/>
      <w:divBdr>
        <w:top w:val="none" w:sz="0" w:space="0" w:color="auto"/>
        <w:left w:val="none" w:sz="0" w:space="0" w:color="auto"/>
        <w:bottom w:val="none" w:sz="0" w:space="0" w:color="auto"/>
        <w:right w:val="none" w:sz="0" w:space="0" w:color="auto"/>
      </w:divBdr>
    </w:div>
    <w:div w:id="174735606">
      <w:bodyDiv w:val="1"/>
      <w:marLeft w:val="0"/>
      <w:marRight w:val="0"/>
      <w:marTop w:val="0"/>
      <w:marBottom w:val="0"/>
      <w:divBdr>
        <w:top w:val="none" w:sz="0" w:space="0" w:color="auto"/>
        <w:left w:val="none" w:sz="0" w:space="0" w:color="auto"/>
        <w:bottom w:val="none" w:sz="0" w:space="0" w:color="auto"/>
        <w:right w:val="none" w:sz="0" w:space="0" w:color="auto"/>
      </w:divBdr>
    </w:div>
    <w:div w:id="371731947">
      <w:bodyDiv w:val="1"/>
      <w:marLeft w:val="0"/>
      <w:marRight w:val="0"/>
      <w:marTop w:val="0"/>
      <w:marBottom w:val="0"/>
      <w:divBdr>
        <w:top w:val="none" w:sz="0" w:space="0" w:color="auto"/>
        <w:left w:val="none" w:sz="0" w:space="0" w:color="auto"/>
        <w:bottom w:val="none" w:sz="0" w:space="0" w:color="auto"/>
        <w:right w:val="none" w:sz="0" w:space="0" w:color="auto"/>
      </w:divBdr>
    </w:div>
    <w:div w:id="542447464">
      <w:bodyDiv w:val="1"/>
      <w:marLeft w:val="0"/>
      <w:marRight w:val="0"/>
      <w:marTop w:val="0"/>
      <w:marBottom w:val="0"/>
      <w:divBdr>
        <w:top w:val="none" w:sz="0" w:space="0" w:color="auto"/>
        <w:left w:val="none" w:sz="0" w:space="0" w:color="auto"/>
        <w:bottom w:val="none" w:sz="0" w:space="0" w:color="auto"/>
        <w:right w:val="none" w:sz="0" w:space="0" w:color="auto"/>
      </w:divBdr>
    </w:div>
    <w:div w:id="591594065">
      <w:bodyDiv w:val="1"/>
      <w:marLeft w:val="0"/>
      <w:marRight w:val="0"/>
      <w:marTop w:val="0"/>
      <w:marBottom w:val="0"/>
      <w:divBdr>
        <w:top w:val="none" w:sz="0" w:space="0" w:color="auto"/>
        <w:left w:val="none" w:sz="0" w:space="0" w:color="auto"/>
        <w:bottom w:val="none" w:sz="0" w:space="0" w:color="auto"/>
        <w:right w:val="none" w:sz="0" w:space="0" w:color="auto"/>
      </w:divBdr>
    </w:div>
    <w:div w:id="591860616">
      <w:bodyDiv w:val="1"/>
      <w:marLeft w:val="0"/>
      <w:marRight w:val="0"/>
      <w:marTop w:val="0"/>
      <w:marBottom w:val="0"/>
      <w:divBdr>
        <w:top w:val="none" w:sz="0" w:space="0" w:color="auto"/>
        <w:left w:val="none" w:sz="0" w:space="0" w:color="auto"/>
        <w:bottom w:val="none" w:sz="0" w:space="0" w:color="auto"/>
        <w:right w:val="none" w:sz="0" w:space="0" w:color="auto"/>
      </w:divBdr>
    </w:div>
    <w:div w:id="633830938">
      <w:bodyDiv w:val="1"/>
      <w:marLeft w:val="0"/>
      <w:marRight w:val="0"/>
      <w:marTop w:val="0"/>
      <w:marBottom w:val="0"/>
      <w:divBdr>
        <w:top w:val="none" w:sz="0" w:space="0" w:color="auto"/>
        <w:left w:val="none" w:sz="0" w:space="0" w:color="auto"/>
        <w:bottom w:val="none" w:sz="0" w:space="0" w:color="auto"/>
        <w:right w:val="none" w:sz="0" w:space="0" w:color="auto"/>
      </w:divBdr>
    </w:div>
    <w:div w:id="711727650">
      <w:bodyDiv w:val="1"/>
      <w:marLeft w:val="0"/>
      <w:marRight w:val="0"/>
      <w:marTop w:val="0"/>
      <w:marBottom w:val="0"/>
      <w:divBdr>
        <w:top w:val="none" w:sz="0" w:space="0" w:color="auto"/>
        <w:left w:val="none" w:sz="0" w:space="0" w:color="auto"/>
        <w:bottom w:val="none" w:sz="0" w:space="0" w:color="auto"/>
        <w:right w:val="none" w:sz="0" w:space="0" w:color="auto"/>
      </w:divBdr>
    </w:div>
    <w:div w:id="749735719">
      <w:bodyDiv w:val="1"/>
      <w:marLeft w:val="0"/>
      <w:marRight w:val="0"/>
      <w:marTop w:val="0"/>
      <w:marBottom w:val="0"/>
      <w:divBdr>
        <w:top w:val="none" w:sz="0" w:space="0" w:color="auto"/>
        <w:left w:val="none" w:sz="0" w:space="0" w:color="auto"/>
        <w:bottom w:val="none" w:sz="0" w:space="0" w:color="auto"/>
        <w:right w:val="none" w:sz="0" w:space="0" w:color="auto"/>
      </w:divBdr>
    </w:div>
    <w:div w:id="752439016">
      <w:bodyDiv w:val="1"/>
      <w:marLeft w:val="0"/>
      <w:marRight w:val="0"/>
      <w:marTop w:val="0"/>
      <w:marBottom w:val="0"/>
      <w:divBdr>
        <w:top w:val="none" w:sz="0" w:space="0" w:color="auto"/>
        <w:left w:val="none" w:sz="0" w:space="0" w:color="auto"/>
        <w:bottom w:val="none" w:sz="0" w:space="0" w:color="auto"/>
        <w:right w:val="none" w:sz="0" w:space="0" w:color="auto"/>
      </w:divBdr>
    </w:div>
    <w:div w:id="926227739">
      <w:bodyDiv w:val="1"/>
      <w:marLeft w:val="0"/>
      <w:marRight w:val="0"/>
      <w:marTop w:val="0"/>
      <w:marBottom w:val="0"/>
      <w:divBdr>
        <w:top w:val="none" w:sz="0" w:space="0" w:color="auto"/>
        <w:left w:val="none" w:sz="0" w:space="0" w:color="auto"/>
        <w:bottom w:val="none" w:sz="0" w:space="0" w:color="auto"/>
        <w:right w:val="none" w:sz="0" w:space="0" w:color="auto"/>
      </w:divBdr>
      <w:divsChild>
        <w:div w:id="343362009">
          <w:marLeft w:val="-108"/>
          <w:marRight w:val="0"/>
          <w:marTop w:val="0"/>
          <w:marBottom w:val="0"/>
          <w:divBdr>
            <w:top w:val="none" w:sz="0" w:space="0" w:color="auto"/>
            <w:left w:val="none" w:sz="0" w:space="0" w:color="auto"/>
            <w:bottom w:val="none" w:sz="0" w:space="0" w:color="auto"/>
            <w:right w:val="none" w:sz="0" w:space="0" w:color="auto"/>
          </w:divBdr>
        </w:div>
      </w:divsChild>
    </w:div>
    <w:div w:id="1123377671">
      <w:bodyDiv w:val="1"/>
      <w:marLeft w:val="0"/>
      <w:marRight w:val="0"/>
      <w:marTop w:val="0"/>
      <w:marBottom w:val="0"/>
      <w:divBdr>
        <w:top w:val="none" w:sz="0" w:space="0" w:color="auto"/>
        <w:left w:val="none" w:sz="0" w:space="0" w:color="auto"/>
        <w:bottom w:val="none" w:sz="0" w:space="0" w:color="auto"/>
        <w:right w:val="none" w:sz="0" w:space="0" w:color="auto"/>
      </w:divBdr>
    </w:div>
    <w:div w:id="1154835074">
      <w:bodyDiv w:val="1"/>
      <w:marLeft w:val="0"/>
      <w:marRight w:val="0"/>
      <w:marTop w:val="0"/>
      <w:marBottom w:val="0"/>
      <w:divBdr>
        <w:top w:val="none" w:sz="0" w:space="0" w:color="auto"/>
        <w:left w:val="none" w:sz="0" w:space="0" w:color="auto"/>
        <w:bottom w:val="none" w:sz="0" w:space="0" w:color="auto"/>
        <w:right w:val="none" w:sz="0" w:space="0" w:color="auto"/>
      </w:divBdr>
      <w:divsChild>
        <w:div w:id="2098163110">
          <w:blockQuote w:val="1"/>
          <w:marLeft w:val="0"/>
          <w:marRight w:val="0"/>
          <w:marTop w:val="240"/>
          <w:marBottom w:val="240"/>
          <w:divBdr>
            <w:top w:val="none" w:sz="0" w:space="6" w:color="auto"/>
            <w:left w:val="single" w:sz="12" w:space="12" w:color="A3006F"/>
            <w:bottom w:val="none" w:sz="0" w:space="6" w:color="auto"/>
            <w:right w:val="none" w:sz="0" w:space="0" w:color="auto"/>
          </w:divBdr>
        </w:div>
      </w:divsChild>
    </w:div>
    <w:div w:id="1213686921">
      <w:bodyDiv w:val="1"/>
      <w:marLeft w:val="0"/>
      <w:marRight w:val="0"/>
      <w:marTop w:val="0"/>
      <w:marBottom w:val="0"/>
      <w:divBdr>
        <w:top w:val="none" w:sz="0" w:space="0" w:color="auto"/>
        <w:left w:val="none" w:sz="0" w:space="0" w:color="auto"/>
        <w:bottom w:val="none" w:sz="0" w:space="0" w:color="auto"/>
        <w:right w:val="none" w:sz="0" w:space="0" w:color="auto"/>
      </w:divBdr>
    </w:div>
    <w:div w:id="1230648295">
      <w:bodyDiv w:val="1"/>
      <w:marLeft w:val="0"/>
      <w:marRight w:val="0"/>
      <w:marTop w:val="0"/>
      <w:marBottom w:val="0"/>
      <w:divBdr>
        <w:top w:val="none" w:sz="0" w:space="0" w:color="auto"/>
        <w:left w:val="none" w:sz="0" w:space="0" w:color="auto"/>
        <w:bottom w:val="none" w:sz="0" w:space="0" w:color="auto"/>
        <w:right w:val="none" w:sz="0" w:space="0" w:color="auto"/>
      </w:divBdr>
    </w:div>
    <w:div w:id="1239361521">
      <w:bodyDiv w:val="1"/>
      <w:marLeft w:val="0"/>
      <w:marRight w:val="0"/>
      <w:marTop w:val="0"/>
      <w:marBottom w:val="0"/>
      <w:divBdr>
        <w:top w:val="none" w:sz="0" w:space="0" w:color="auto"/>
        <w:left w:val="none" w:sz="0" w:space="0" w:color="auto"/>
        <w:bottom w:val="none" w:sz="0" w:space="0" w:color="auto"/>
        <w:right w:val="none" w:sz="0" w:space="0" w:color="auto"/>
      </w:divBdr>
    </w:div>
    <w:div w:id="1249850766">
      <w:bodyDiv w:val="1"/>
      <w:marLeft w:val="0"/>
      <w:marRight w:val="0"/>
      <w:marTop w:val="0"/>
      <w:marBottom w:val="0"/>
      <w:divBdr>
        <w:top w:val="none" w:sz="0" w:space="0" w:color="auto"/>
        <w:left w:val="none" w:sz="0" w:space="0" w:color="auto"/>
        <w:bottom w:val="none" w:sz="0" w:space="0" w:color="auto"/>
        <w:right w:val="none" w:sz="0" w:space="0" w:color="auto"/>
      </w:divBdr>
    </w:div>
    <w:div w:id="1302882023">
      <w:bodyDiv w:val="1"/>
      <w:marLeft w:val="0"/>
      <w:marRight w:val="0"/>
      <w:marTop w:val="0"/>
      <w:marBottom w:val="0"/>
      <w:divBdr>
        <w:top w:val="none" w:sz="0" w:space="0" w:color="auto"/>
        <w:left w:val="none" w:sz="0" w:space="0" w:color="auto"/>
        <w:bottom w:val="none" w:sz="0" w:space="0" w:color="auto"/>
        <w:right w:val="none" w:sz="0" w:space="0" w:color="auto"/>
      </w:divBdr>
    </w:div>
    <w:div w:id="1342969293">
      <w:bodyDiv w:val="1"/>
      <w:marLeft w:val="0"/>
      <w:marRight w:val="0"/>
      <w:marTop w:val="0"/>
      <w:marBottom w:val="0"/>
      <w:divBdr>
        <w:top w:val="none" w:sz="0" w:space="0" w:color="auto"/>
        <w:left w:val="none" w:sz="0" w:space="0" w:color="auto"/>
        <w:bottom w:val="none" w:sz="0" w:space="0" w:color="auto"/>
        <w:right w:val="none" w:sz="0" w:space="0" w:color="auto"/>
      </w:divBdr>
    </w:div>
    <w:div w:id="1605990527">
      <w:bodyDiv w:val="1"/>
      <w:marLeft w:val="0"/>
      <w:marRight w:val="0"/>
      <w:marTop w:val="0"/>
      <w:marBottom w:val="0"/>
      <w:divBdr>
        <w:top w:val="none" w:sz="0" w:space="0" w:color="auto"/>
        <w:left w:val="none" w:sz="0" w:space="0" w:color="auto"/>
        <w:bottom w:val="none" w:sz="0" w:space="0" w:color="auto"/>
        <w:right w:val="none" w:sz="0" w:space="0" w:color="auto"/>
      </w:divBdr>
    </w:div>
    <w:div w:id="1721711529">
      <w:bodyDiv w:val="1"/>
      <w:marLeft w:val="0"/>
      <w:marRight w:val="0"/>
      <w:marTop w:val="0"/>
      <w:marBottom w:val="0"/>
      <w:divBdr>
        <w:top w:val="none" w:sz="0" w:space="0" w:color="auto"/>
        <w:left w:val="none" w:sz="0" w:space="0" w:color="auto"/>
        <w:bottom w:val="none" w:sz="0" w:space="0" w:color="auto"/>
        <w:right w:val="none" w:sz="0" w:space="0" w:color="auto"/>
      </w:divBdr>
    </w:div>
    <w:div w:id="1734741992">
      <w:bodyDiv w:val="1"/>
      <w:marLeft w:val="0"/>
      <w:marRight w:val="0"/>
      <w:marTop w:val="0"/>
      <w:marBottom w:val="0"/>
      <w:divBdr>
        <w:top w:val="none" w:sz="0" w:space="0" w:color="auto"/>
        <w:left w:val="none" w:sz="0" w:space="0" w:color="auto"/>
        <w:bottom w:val="none" w:sz="0" w:space="0" w:color="auto"/>
        <w:right w:val="none" w:sz="0" w:space="0" w:color="auto"/>
      </w:divBdr>
    </w:div>
    <w:div w:id="1768689737">
      <w:bodyDiv w:val="1"/>
      <w:marLeft w:val="0"/>
      <w:marRight w:val="0"/>
      <w:marTop w:val="0"/>
      <w:marBottom w:val="0"/>
      <w:divBdr>
        <w:top w:val="none" w:sz="0" w:space="0" w:color="auto"/>
        <w:left w:val="none" w:sz="0" w:space="0" w:color="auto"/>
        <w:bottom w:val="none" w:sz="0" w:space="0" w:color="auto"/>
        <w:right w:val="none" w:sz="0" w:space="0" w:color="auto"/>
      </w:divBdr>
      <w:divsChild>
        <w:div w:id="1447651545">
          <w:marLeft w:val="0"/>
          <w:marRight w:val="0"/>
          <w:marTop w:val="0"/>
          <w:marBottom w:val="0"/>
          <w:divBdr>
            <w:top w:val="none" w:sz="0" w:space="0" w:color="auto"/>
            <w:left w:val="none" w:sz="0" w:space="0" w:color="auto"/>
            <w:bottom w:val="none" w:sz="0" w:space="0" w:color="auto"/>
            <w:right w:val="none" w:sz="0" w:space="0" w:color="auto"/>
          </w:divBdr>
        </w:div>
        <w:div w:id="1626695420">
          <w:marLeft w:val="0"/>
          <w:marRight w:val="0"/>
          <w:marTop w:val="0"/>
          <w:marBottom w:val="0"/>
          <w:divBdr>
            <w:top w:val="none" w:sz="0" w:space="0" w:color="auto"/>
            <w:left w:val="none" w:sz="0" w:space="0" w:color="auto"/>
            <w:bottom w:val="none" w:sz="0" w:space="0" w:color="auto"/>
            <w:right w:val="none" w:sz="0" w:space="0" w:color="auto"/>
          </w:divBdr>
        </w:div>
        <w:div w:id="25955620">
          <w:marLeft w:val="0"/>
          <w:marRight w:val="0"/>
          <w:marTop w:val="0"/>
          <w:marBottom w:val="0"/>
          <w:divBdr>
            <w:top w:val="none" w:sz="0" w:space="0" w:color="auto"/>
            <w:left w:val="none" w:sz="0" w:space="0" w:color="auto"/>
            <w:bottom w:val="none" w:sz="0" w:space="0" w:color="auto"/>
            <w:right w:val="none" w:sz="0" w:space="0" w:color="auto"/>
          </w:divBdr>
        </w:div>
        <w:div w:id="826437343">
          <w:marLeft w:val="0"/>
          <w:marRight w:val="0"/>
          <w:marTop w:val="0"/>
          <w:marBottom w:val="0"/>
          <w:divBdr>
            <w:top w:val="none" w:sz="0" w:space="0" w:color="auto"/>
            <w:left w:val="none" w:sz="0" w:space="0" w:color="auto"/>
            <w:bottom w:val="none" w:sz="0" w:space="0" w:color="auto"/>
            <w:right w:val="none" w:sz="0" w:space="0" w:color="auto"/>
          </w:divBdr>
        </w:div>
        <w:div w:id="317271348">
          <w:marLeft w:val="0"/>
          <w:marRight w:val="0"/>
          <w:marTop w:val="0"/>
          <w:marBottom w:val="0"/>
          <w:divBdr>
            <w:top w:val="none" w:sz="0" w:space="0" w:color="auto"/>
            <w:left w:val="none" w:sz="0" w:space="0" w:color="auto"/>
            <w:bottom w:val="none" w:sz="0" w:space="0" w:color="auto"/>
            <w:right w:val="none" w:sz="0" w:space="0" w:color="auto"/>
          </w:divBdr>
        </w:div>
        <w:div w:id="654577727">
          <w:marLeft w:val="0"/>
          <w:marRight w:val="0"/>
          <w:marTop w:val="0"/>
          <w:marBottom w:val="0"/>
          <w:divBdr>
            <w:top w:val="none" w:sz="0" w:space="0" w:color="auto"/>
            <w:left w:val="none" w:sz="0" w:space="0" w:color="auto"/>
            <w:bottom w:val="none" w:sz="0" w:space="0" w:color="auto"/>
            <w:right w:val="none" w:sz="0" w:space="0" w:color="auto"/>
          </w:divBdr>
        </w:div>
        <w:div w:id="1231113936">
          <w:marLeft w:val="0"/>
          <w:marRight w:val="0"/>
          <w:marTop w:val="0"/>
          <w:marBottom w:val="0"/>
          <w:divBdr>
            <w:top w:val="none" w:sz="0" w:space="0" w:color="auto"/>
            <w:left w:val="none" w:sz="0" w:space="0" w:color="auto"/>
            <w:bottom w:val="none" w:sz="0" w:space="0" w:color="auto"/>
            <w:right w:val="none" w:sz="0" w:space="0" w:color="auto"/>
          </w:divBdr>
        </w:div>
        <w:div w:id="643119531">
          <w:marLeft w:val="0"/>
          <w:marRight w:val="0"/>
          <w:marTop w:val="0"/>
          <w:marBottom w:val="0"/>
          <w:divBdr>
            <w:top w:val="none" w:sz="0" w:space="0" w:color="auto"/>
            <w:left w:val="none" w:sz="0" w:space="0" w:color="auto"/>
            <w:bottom w:val="none" w:sz="0" w:space="0" w:color="auto"/>
            <w:right w:val="none" w:sz="0" w:space="0" w:color="auto"/>
          </w:divBdr>
        </w:div>
        <w:div w:id="2090036184">
          <w:marLeft w:val="0"/>
          <w:marRight w:val="0"/>
          <w:marTop w:val="0"/>
          <w:marBottom w:val="0"/>
          <w:divBdr>
            <w:top w:val="none" w:sz="0" w:space="0" w:color="auto"/>
            <w:left w:val="none" w:sz="0" w:space="0" w:color="auto"/>
            <w:bottom w:val="none" w:sz="0" w:space="0" w:color="auto"/>
            <w:right w:val="none" w:sz="0" w:space="0" w:color="auto"/>
          </w:divBdr>
        </w:div>
      </w:divsChild>
    </w:div>
    <w:div w:id="1781024671">
      <w:bodyDiv w:val="1"/>
      <w:marLeft w:val="0"/>
      <w:marRight w:val="0"/>
      <w:marTop w:val="0"/>
      <w:marBottom w:val="0"/>
      <w:divBdr>
        <w:top w:val="none" w:sz="0" w:space="0" w:color="auto"/>
        <w:left w:val="none" w:sz="0" w:space="0" w:color="auto"/>
        <w:bottom w:val="none" w:sz="0" w:space="0" w:color="auto"/>
        <w:right w:val="none" w:sz="0" w:space="0" w:color="auto"/>
      </w:divBdr>
    </w:div>
    <w:div w:id="1795631658">
      <w:bodyDiv w:val="1"/>
      <w:marLeft w:val="0"/>
      <w:marRight w:val="0"/>
      <w:marTop w:val="0"/>
      <w:marBottom w:val="0"/>
      <w:divBdr>
        <w:top w:val="none" w:sz="0" w:space="0" w:color="auto"/>
        <w:left w:val="none" w:sz="0" w:space="0" w:color="auto"/>
        <w:bottom w:val="none" w:sz="0" w:space="0" w:color="auto"/>
        <w:right w:val="none" w:sz="0" w:space="0" w:color="auto"/>
      </w:divBdr>
    </w:div>
    <w:div w:id="1952006257">
      <w:bodyDiv w:val="1"/>
      <w:marLeft w:val="0"/>
      <w:marRight w:val="0"/>
      <w:marTop w:val="0"/>
      <w:marBottom w:val="0"/>
      <w:divBdr>
        <w:top w:val="none" w:sz="0" w:space="0" w:color="auto"/>
        <w:left w:val="none" w:sz="0" w:space="0" w:color="auto"/>
        <w:bottom w:val="none" w:sz="0" w:space="0" w:color="auto"/>
        <w:right w:val="none" w:sz="0" w:space="0" w:color="auto"/>
      </w:divBdr>
    </w:div>
    <w:div w:id="2076737386">
      <w:bodyDiv w:val="1"/>
      <w:marLeft w:val="0"/>
      <w:marRight w:val="0"/>
      <w:marTop w:val="0"/>
      <w:marBottom w:val="0"/>
      <w:divBdr>
        <w:top w:val="none" w:sz="0" w:space="0" w:color="auto"/>
        <w:left w:val="none" w:sz="0" w:space="0" w:color="auto"/>
        <w:bottom w:val="none" w:sz="0" w:space="0" w:color="auto"/>
        <w:right w:val="none" w:sz="0" w:space="0" w:color="auto"/>
      </w:divBdr>
    </w:div>
    <w:div w:id="210903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h\AppData\Roaming\Microsoft\Templates\Resume%20(col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1D4D2D-D969-864C-B99B-66C78BB4F22B}">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0B090F97D924945BF7E587C60EF6ABB" ma:contentTypeVersion="12" ma:contentTypeDescription="Create a new document." ma:contentTypeScope="" ma:versionID="df88fb7a833bca105d948ccc24c08b11">
  <xsd:schema xmlns:xsd="http://www.w3.org/2001/XMLSchema" xmlns:xs="http://www.w3.org/2001/XMLSchema" xmlns:p="http://schemas.microsoft.com/office/2006/metadata/properties" xmlns:ns2="f36ed513-6e77-40c4-9e7e-dee358e642c9" xmlns:ns3="f6c3d7f2-5117-478b-bbf6-fd1e0e94f830" targetNamespace="http://schemas.microsoft.com/office/2006/metadata/properties" ma:root="true" ma:fieldsID="05e22345f65e77d12f0e10a16004710e" ns2:_="" ns3:_="">
    <xsd:import namespace="f36ed513-6e77-40c4-9e7e-dee358e642c9"/>
    <xsd:import namespace="f6c3d7f2-5117-478b-bbf6-fd1e0e94f8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6ed513-6e77-40c4-9e7e-dee358e64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6c3d7f2-5117-478b-bbf6-fd1e0e94f83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45983A-CF06-4D2D-8296-43A1E4524C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F5D4A6-D2D3-45D1-9610-B6EFBFC3C690}">
  <ds:schemaRefs>
    <ds:schemaRef ds:uri="http://schemas.openxmlformats.org/officeDocument/2006/bibliography"/>
  </ds:schemaRefs>
</ds:datastoreItem>
</file>

<file path=customXml/itemProps3.xml><?xml version="1.0" encoding="utf-8"?>
<ds:datastoreItem xmlns:ds="http://schemas.openxmlformats.org/officeDocument/2006/customXml" ds:itemID="{88CC9D82-B931-447A-861E-11CC60D4187E}">
  <ds:schemaRefs>
    <ds:schemaRef ds:uri="http://schemas.microsoft.com/sharepoint/v3/contenttype/forms"/>
  </ds:schemaRefs>
</ds:datastoreItem>
</file>

<file path=customXml/itemProps4.xml><?xml version="1.0" encoding="utf-8"?>
<ds:datastoreItem xmlns:ds="http://schemas.openxmlformats.org/officeDocument/2006/customXml" ds:itemID="{7A9D5DC6-D908-4C7E-A79F-857ADE571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6ed513-6e77-40c4-9e7e-dee358e642c9"/>
    <ds:schemaRef ds:uri="f6c3d7f2-5117-478b-bbf6-fd1e0e94f8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C:\Users\Leah\AppData\Roaming\Microsoft\Templates\Resume (color).dotx</Template>
  <TotalTime>1</TotalTime>
  <Pages>2</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Leah Pappas</dc:creator>
  <cp:keywords/>
  <cp:lastModifiedBy>Nishant Dougall</cp:lastModifiedBy>
  <cp:revision>2</cp:revision>
  <dcterms:created xsi:type="dcterms:W3CDTF">2024-05-19T08:04:00Z</dcterms:created>
  <dcterms:modified xsi:type="dcterms:W3CDTF">2024-05-19T08:04:00Z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0x010100C0B090F97D924945BF7E587C60EF6ABB</vt:lpwstr>
  </property>
  <property fmtid="{D5CDD505-2E9C-101B-9397-08002B2CF9AE}" pid="3" name="Order">
    <vt:r8>728000</vt:r8>
  </property>
  <property fmtid="{D5CDD505-2E9C-101B-9397-08002B2CF9AE}" pid="4" name="MSIP_Label_24223873-78ff-4686-9930-457a4d381542_Enabled">
    <vt:lpwstr>true</vt:lpwstr>
  </property>
  <property fmtid="{D5CDD505-2E9C-101B-9397-08002B2CF9AE}" pid="5" name="MSIP_Label_24223873-78ff-4686-9930-457a4d381542_SetDate">
    <vt:lpwstr>2022-08-23T05:47:57Z</vt:lpwstr>
  </property>
  <property fmtid="{D5CDD505-2E9C-101B-9397-08002B2CF9AE}" pid="6" name="MSIP_Label_24223873-78ff-4686-9930-457a4d381542_Method">
    <vt:lpwstr>Standard</vt:lpwstr>
  </property>
  <property fmtid="{D5CDD505-2E9C-101B-9397-08002B2CF9AE}" pid="7" name="MSIP_Label_24223873-78ff-4686-9930-457a4d381542_Name">
    <vt:lpwstr>defa4170-0d19-0005-0004-bc88714345d2</vt:lpwstr>
  </property>
  <property fmtid="{D5CDD505-2E9C-101B-9397-08002B2CF9AE}" pid="8" name="MSIP_Label_24223873-78ff-4686-9930-457a4d381542_SiteId">
    <vt:lpwstr>909e9ea4-db38-41d6-aa7e-0a19249acc1e</vt:lpwstr>
  </property>
  <property fmtid="{D5CDD505-2E9C-101B-9397-08002B2CF9AE}" pid="9" name="MSIP_Label_24223873-78ff-4686-9930-457a4d381542_ActionId">
    <vt:lpwstr>32123735-62df-4285-a2d4-a7cb53a96598</vt:lpwstr>
  </property>
  <property fmtid="{D5CDD505-2E9C-101B-9397-08002B2CF9AE}" pid="10" name="MSIP_Label_24223873-78ff-4686-9930-457a4d381542_ContentBits">
    <vt:lpwstr>0</vt:lpwstr>
  </property>
</Properties>
</file>