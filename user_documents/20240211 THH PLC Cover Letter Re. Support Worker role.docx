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1D7F" w14:textId="77777777" w:rsidR="00F000D4" w:rsidRPr="001858F5" w:rsidRDefault="00094C6D" w:rsidP="00F000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Nishant </w:t>
      </w:r>
      <w:proofErr w:type="spellStart"/>
      <w:r>
        <w:rPr>
          <w:rFonts w:ascii="Arial" w:hAnsi="Arial" w:cs="Arial"/>
        </w:rPr>
        <w:t>Dougall</w:t>
      </w:r>
      <w:proofErr w:type="spellEnd"/>
    </w:p>
    <w:p w14:paraId="455A66C8" w14:textId="77777777" w:rsidR="00F000D4" w:rsidRPr="001858F5" w:rsidRDefault="006925DC" w:rsidP="00F000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Nishantdougall@gmail.com</w:t>
      </w:r>
    </w:p>
    <w:p w14:paraId="3825D1BC" w14:textId="77777777" w:rsidR="00D8773F" w:rsidRPr="001858F5" w:rsidRDefault="006925DC" w:rsidP="00D8773F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0412202666</w:t>
      </w:r>
    </w:p>
    <w:p w14:paraId="1DEBF34A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7FE11720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/>
          <w:bCs/>
        </w:rPr>
        <w:t>11/02/2024</w:t>
      </w:r>
    </w:p>
    <w:p w14:paraId="79411E22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522DF3C3" w14:textId="30947EEE" w:rsidR="00B1249F" w:rsidRPr="00B1249F" w:rsidRDefault="00997B75" w:rsidP="00B1249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Attn: </w:t>
      </w:r>
      <w:r w:rsidR="00B1249F" w:rsidRPr="00B1249F">
        <w:rPr>
          <w:rFonts w:ascii="Arial" w:hAnsi="Arial" w:cs="Arial"/>
          <w:bCs/>
        </w:rPr>
        <w:t xml:space="preserve">Alex </w:t>
      </w:r>
      <w:proofErr w:type="spellStart"/>
      <w:r w:rsidR="00B1249F" w:rsidRPr="00B1249F">
        <w:rPr>
          <w:rFonts w:ascii="Arial" w:hAnsi="Arial" w:cs="Arial"/>
          <w:bCs/>
        </w:rPr>
        <w:t>Nikolovski</w:t>
      </w:r>
      <w:proofErr w:type="spellEnd"/>
    </w:p>
    <w:p w14:paraId="47ED71F5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>Manager, Positive Living Centre</w:t>
      </w:r>
    </w:p>
    <w:p w14:paraId="7B398FFA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>Thorne Harbour Health</w:t>
      </w:r>
    </w:p>
    <w:p w14:paraId="6A557110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>31-51 Commercial Rd</w:t>
      </w:r>
    </w:p>
    <w:p w14:paraId="6ADF6DC4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>South Yarra VIC 3141</w:t>
      </w:r>
    </w:p>
    <w:p w14:paraId="1882FB2E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73EADAAA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 xml:space="preserve">Dear Mr. </w:t>
      </w:r>
      <w:proofErr w:type="spellStart"/>
      <w:r w:rsidRPr="00B1249F">
        <w:rPr>
          <w:rFonts w:ascii="Arial" w:hAnsi="Arial" w:cs="Arial"/>
          <w:bCs/>
        </w:rPr>
        <w:t>Nikolovski</w:t>
      </w:r>
      <w:proofErr w:type="spellEnd"/>
      <w:r w:rsidRPr="00B1249F">
        <w:rPr>
          <w:rFonts w:ascii="Arial" w:hAnsi="Arial" w:cs="Arial"/>
          <w:bCs/>
        </w:rPr>
        <w:t>,</w:t>
      </w:r>
    </w:p>
    <w:p w14:paraId="13D3AC7D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3A8CED49" w14:textId="1DDAF8FD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 xml:space="preserve">I am writing to express my sincere interest in the Client Support and Case Worker role at the Positive Living Centre advertised on </w:t>
      </w:r>
      <w:r w:rsidR="00997B75">
        <w:rPr>
          <w:rFonts w:ascii="Arial" w:hAnsi="Arial" w:cs="Arial"/>
          <w:bCs/>
        </w:rPr>
        <w:t>your website and on Ethicaljobs.com.au</w:t>
      </w:r>
      <w:r w:rsidRPr="00B1249F">
        <w:rPr>
          <w:rFonts w:ascii="Arial" w:hAnsi="Arial" w:cs="Arial"/>
          <w:bCs/>
        </w:rPr>
        <w:t xml:space="preserve">. My passion for supporting </w:t>
      </w:r>
      <w:r>
        <w:rPr>
          <w:rFonts w:ascii="Arial" w:hAnsi="Arial" w:cs="Arial"/>
          <w:bCs/>
        </w:rPr>
        <w:t>my</w:t>
      </w:r>
      <w:r w:rsidRPr="00B1249F">
        <w:rPr>
          <w:rFonts w:ascii="Arial" w:hAnsi="Arial" w:cs="Arial"/>
          <w:bCs/>
        </w:rPr>
        <w:t xml:space="preserve"> community and my skills and experiences align perfectly with the role's key selection criteria.</w:t>
      </w:r>
    </w:p>
    <w:p w14:paraId="4B77D3FF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4F0CCC9B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 xml:space="preserve">As a community service graduate with four years of experience in the sector, I possess the necessary skills and knowledge to be </w:t>
      </w:r>
      <w:proofErr w:type="gramStart"/>
      <w:r w:rsidRPr="00B1249F">
        <w:rPr>
          <w:rFonts w:ascii="Arial" w:hAnsi="Arial" w:cs="Arial"/>
          <w:bCs/>
        </w:rPr>
        <w:t>a valuable asset</w:t>
      </w:r>
      <w:proofErr w:type="gramEnd"/>
      <w:r w:rsidRPr="00B1249F">
        <w:rPr>
          <w:rFonts w:ascii="Arial" w:hAnsi="Arial" w:cs="Arial"/>
          <w:bCs/>
        </w:rPr>
        <w:t xml:space="preserve"> to your team. Additionally, my eight years of project delivery experience in the corporate sector have equipped me with transferable skills in </w:t>
      </w:r>
      <w:r>
        <w:rPr>
          <w:rFonts w:ascii="Arial" w:hAnsi="Arial" w:cs="Arial"/>
          <w:bCs/>
        </w:rPr>
        <w:t>time and task management,</w:t>
      </w:r>
      <w:r w:rsidRPr="00B1249F">
        <w:rPr>
          <w:rFonts w:ascii="Arial" w:hAnsi="Arial" w:cs="Arial"/>
          <w:bCs/>
        </w:rPr>
        <w:t xml:space="preserve"> </w:t>
      </w:r>
      <w:proofErr w:type="spellStart"/>
      <w:r w:rsidR="00656669">
        <w:rPr>
          <w:rFonts w:ascii="Arial" w:hAnsi="Arial" w:cs="Arial"/>
          <w:bCs/>
        </w:rPr>
        <w:t>r</w:t>
      </w:r>
      <w:r w:rsidRPr="00B1249F">
        <w:rPr>
          <w:rFonts w:ascii="Arial" w:hAnsi="Arial" w:cs="Arial"/>
          <w:bCs/>
        </w:rPr>
        <w:t>communication</w:t>
      </w:r>
      <w:proofErr w:type="spellEnd"/>
      <w:r w:rsidRPr="00B1249F">
        <w:rPr>
          <w:rFonts w:ascii="Arial" w:hAnsi="Arial" w:cs="Arial"/>
          <w:bCs/>
        </w:rPr>
        <w:t>, and computer literacy.</w:t>
      </w:r>
    </w:p>
    <w:p w14:paraId="39123086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09DC52D5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>My previous volunteer work with Thorne Harbour Health, including my stint at the Positive Living Centre's Rainbow Connection program during the pandemic, has given me a unique insight into how the HIV epidemic impacts our community</w:t>
      </w:r>
      <w:r w:rsidR="00656669">
        <w:rPr>
          <w:rFonts w:ascii="Arial" w:hAnsi="Arial" w:cs="Arial"/>
          <w:bCs/>
        </w:rPr>
        <w:t xml:space="preserve"> </w:t>
      </w:r>
      <w:proofErr w:type="gramStart"/>
      <w:r w:rsidR="00656669">
        <w:rPr>
          <w:rFonts w:ascii="Arial" w:hAnsi="Arial" w:cs="Arial"/>
          <w:bCs/>
        </w:rPr>
        <w:t>on a daily basis</w:t>
      </w:r>
      <w:proofErr w:type="gramEnd"/>
      <w:r w:rsidRPr="00B1249F">
        <w:rPr>
          <w:rFonts w:ascii="Arial" w:hAnsi="Arial" w:cs="Arial"/>
          <w:bCs/>
        </w:rPr>
        <w:t xml:space="preserve">. As someone who is queer, neuro-diverse, gender diverse, and a person of </w:t>
      </w:r>
      <w:proofErr w:type="spellStart"/>
      <w:r w:rsidRPr="00B1249F">
        <w:rPr>
          <w:rFonts w:ascii="Arial" w:hAnsi="Arial" w:cs="Arial"/>
          <w:bCs/>
        </w:rPr>
        <w:t>color</w:t>
      </w:r>
      <w:proofErr w:type="spellEnd"/>
      <w:r w:rsidR="00656669">
        <w:rPr>
          <w:rFonts w:ascii="Arial" w:hAnsi="Arial" w:cs="Arial"/>
          <w:bCs/>
        </w:rPr>
        <w:t>,</w:t>
      </w:r>
      <w:r w:rsidRPr="00B1249F">
        <w:rPr>
          <w:rFonts w:ascii="Arial" w:hAnsi="Arial" w:cs="Arial"/>
          <w:bCs/>
        </w:rPr>
        <w:t xml:space="preserve"> with lived experience of psychosocial disability, stigmatization, shame, discrimination, intersectionality, and societal injustices, I am passionate about </w:t>
      </w:r>
      <w:r w:rsidR="00656669">
        <w:rPr>
          <w:rFonts w:ascii="Arial" w:hAnsi="Arial" w:cs="Arial"/>
          <w:bCs/>
        </w:rPr>
        <w:t xml:space="preserve">creating a stigma and discrimination free environment for my peers and for </w:t>
      </w:r>
      <w:r w:rsidRPr="00B1249F">
        <w:rPr>
          <w:rFonts w:ascii="Arial" w:hAnsi="Arial" w:cs="Arial"/>
          <w:bCs/>
        </w:rPr>
        <w:t>making a meaningful change</w:t>
      </w:r>
      <w:r w:rsidR="00656669">
        <w:rPr>
          <w:rFonts w:ascii="Arial" w:hAnsi="Arial" w:cs="Arial"/>
          <w:bCs/>
        </w:rPr>
        <w:t xml:space="preserve"> my </w:t>
      </w:r>
      <w:r w:rsidRPr="00B1249F">
        <w:rPr>
          <w:rFonts w:ascii="Arial" w:hAnsi="Arial" w:cs="Arial"/>
          <w:bCs/>
        </w:rPr>
        <w:t>community.</w:t>
      </w:r>
    </w:p>
    <w:p w14:paraId="64627A29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30F56D5B" w14:textId="77777777" w:rsid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>My skills, work experience, and lived experience make me an ideal candidate. I am excited about the prospect of joining your team</w:t>
      </w:r>
      <w:r w:rsidR="00656669">
        <w:rPr>
          <w:rFonts w:ascii="Arial" w:hAnsi="Arial" w:cs="Arial"/>
          <w:bCs/>
        </w:rPr>
        <w:t>.</w:t>
      </w:r>
    </w:p>
    <w:p w14:paraId="52711C91" w14:textId="77777777" w:rsidR="00656669" w:rsidRDefault="00656669" w:rsidP="00B1249F">
      <w:pPr>
        <w:spacing w:after="0"/>
        <w:rPr>
          <w:rFonts w:ascii="Arial" w:hAnsi="Arial" w:cs="Arial"/>
          <w:bCs/>
        </w:rPr>
      </w:pPr>
    </w:p>
    <w:p w14:paraId="5861BEB7" w14:textId="403C658A" w:rsidR="00656669" w:rsidRPr="00B1249F" w:rsidRDefault="00656669" w:rsidP="00B1249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have attached my Resume</w:t>
      </w:r>
      <w:r w:rsidR="00EB153B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my responses addressing the Key Selection Criteria </w:t>
      </w:r>
      <w:r w:rsidR="00EB153B">
        <w:rPr>
          <w:rFonts w:ascii="Arial" w:hAnsi="Arial" w:cs="Arial"/>
          <w:bCs/>
        </w:rPr>
        <w:t>for the role, and my references.</w:t>
      </w:r>
    </w:p>
    <w:p w14:paraId="38DE5CBB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45983B23" w14:textId="7266DBAB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 xml:space="preserve">Thank you for considering my application. I </w:t>
      </w:r>
      <w:r w:rsidR="00656669">
        <w:rPr>
          <w:rFonts w:ascii="Arial" w:hAnsi="Arial" w:cs="Arial"/>
          <w:bCs/>
        </w:rPr>
        <w:t>sincerely hope to</w:t>
      </w:r>
      <w:r w:rsidRPr="00B1249F">
        <w:rPr>
          <w:rFonts w:ascii="Arial" w:hAnsi="Arial" w:cs="Arial"/>
          <w:bCs/>
        </w:rPr>
        <w:t xml:space="preserve"> hear from you soon.</w:t>
      </w:r>
      <w:r w:rsidR="00997B75">
        <w:rPr>
          <w:rFonts w:ascii="Arial" w:hAnsi="Arial" w:cs="Arial"/>
          <w:bCs/>
        </w:rPr>
        <w:t xml:space="preserve"> </w:t>
      </w:r>
    </w:p>
    <w:p w14:paraId="7C21994F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3003659C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>Yours sincerely,</w:t>
      </w:r>
    </w:p>
    <w:p w14:paraId="0D5DD988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646EF14C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  <w:r w:rsidRPr="00B1249F">
        <w:rPr>
          <w:rFonts w:ascii="Arial" w:hAnsi="Arial" w:cs="Arial"/>
          <w:bCs/>
        </w:rPr>
        <w:t xml:space="preserve">Nishant </w:t>
      </w:r>
      <w:proofErr w:type="spellStart"/>
      <w:r w:rsidRPr="00B1249F">
        <w:rPr>
          <w:rFonts w:ascii="Arial" w:hAnsi="Arial" w:cs="Arial"/>
          <w:bCs/>
        </w:rPr>
        <w:t>Dougall</w:t>
      </w:r>
      <w:proofErr w:type="spellEnd"/>
    </w:p>
    <w:p w14:paraId="0F2BE7F9" w14:textId="77777777" w:rsidR="00900221" w:rsidRPr="001858F5" w:rsidRDefault="000A6DC2" w:rsidP="000A6DC2">
      <w:pPr>
        <w:spacing w:after="0"/>
        <w:rPr>
          <w:rFonts w:ascii="Arial" w:hAnsi="Arial" w:cs="Arial"/>
        </w:rPr>
      </w:pPr>
      <w:r w:rsidRPr="001858F5">
        <w:rPr>
          <w:rFonts w:ascii="Arial" w:hAnsi="Arial" w:cs="Arial"/>
        </w:rPr>
        <w:tab/>
      </w:r>
      <w:r w:rsidRPr="001858F5">
        <w:rPr>
          <w:rFonts w:ascii="Arial" w:hAnsi="Arial" w:cs="Arial"/>
        </w:rPr>
        <w:tab/>
      </w:r>
      <w:r w:rsidRPr="001858F5">
        <w:rPr>
          <w:rFonts w:ascii="Arial" w:hAnsi="Arial" w:cs="Arial"/>
        </w:rPr>
        <w:tab/>
      </w:r>
      <w:r w:rsidRPr="001858F5">
        <w:rPr>
          <w:rFonts w:ascii="Arial" w:hAnsi="Arial" w:cs="Arial"/>
        </w:rPr>
        <w:tab/>
      </w:r>
      <w:r w:rsidRPr="001858F5">
        <w:rPr>
          <w:rFonts w:ascii="Arial" w:hAnsi="Arial" w:cs="Arial"/>
        </w:rPr>
        <w:tab/>
      </w:r>
      <w:r w:rsidRPr="001858F5">
        <w:rPr>
          <w:rFonts w:ascii="Arial" w:hAnsi="Arial" w:cs="Arial"/>
        </w:rPr>
        <w:tab/>
      </w:r>
      <w:r w:rsidRPr="001858F5">
        <w:rPr>
          <w:rFonts w:ascii="Arial" w:hAnsi="Arial" w:cs="Arial"/>
        </w:rPr>
        <w:tab/>
      </w:r>
    </w:p>
    <w:sectPr w:rsidR="00900221" w:rsidRPr="001858F5" w:rsidSect="00A94180">
      <w:footerReference w:type="default" r:id="rId10"/>
      <w:headerReference w:type="first" r:id="rId11"/>
      <w:pgSz w:w="11906" w:h="16838"/>
      <w:pgMar w:top="709" w:right="566" w:bottom="1440" w:left="851" w:header="284" w:footer="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645C" w14:textId="77777777" w:rsidR="00A94180" w:rsidRDefault="00A94180" w:rsidP="00232805">
      <w:pPr>
        <w:spacing w:after="0" w:line="240" w:lineRule="auto"/>
      </w:pPr>
      <w:r>
        <w:separator/>
      </w:r>
    </w:p>
  </w:endnote>
  <w:endnote w:type="continuationSeparator" w:id="0">
    <w:p w14:paraId="20095AC8" w14:textId="77777777" w:rsidR="00A94180" w:rsidRDefault="00A94180" w:rsidP="0023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4D35" w14:textId="77777777" w:rsidR="00232805" w:rsidRPr="00232805" w:rsidRDefault="00F80FE5" w:rsidP="00C31F27">
    <w:pPr>
      <w:spacing w:after="0" w:line="240" w:lineRule="auto"/>
      <w:contextualSpacing/>
      <w:rPr>
        <w:sz w:val="16"/>
        <w:szCs w:val="16"/>
      </w:rPr>
    </w:pPr>
    <w:r>
      <w:rPr>
        <w:b/>
        <w:sz w:val="16"/>
        <w:szCs w:val="16"/>
      </w:rPr>
      <w:br/>
    </w:r>
    <w:r w:rsidR="00232805" w:rsidRPr="001540B5">
      <w:rPr>
        <w:sz w:val="16"/>
        <w:szCs w:val="16"/>
      </w:rPr>
      <w:t xml:space="preserve">©CEAV Inc ABN: </w:t>
    </w:r>
    <w:r w:rsidR="00232805">
      <w:rPr>
        <w:sz w:val="16"/>
        <w:szCs w:val="16"/>
      </w:rPr>
      <w:t>80 549 485 560   NFP: A0013239A</w:t>
    </w:r>
  </w:p>
  <w:p w14:paraId="3DBEB675" w14:textId="77777777" w:rsidR="00FB4FFC" w:rsidRDefault="00FB4F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6A6F" w14:textId="77777777" w:rsidR="00A94180" w:rsidRDefault="00A94180" w:rsidP="00232805">
      <w:pPr>
        <w:spacing w:after="0" w:line="240" w:lineRule="auto"/>
      </w:pPr>
      <w:r>
        <w:separator/>
      </w:r>
    </w:p>
  </w:footnote>
  <w:footnote w:type="continuationSeparator" w:id="0">
    <w:p w14:paraId="7277B4B8" w14:textId="77777777" w:rsidR="00A94180" w:rsidRDefault="00A94180" w:rsidP="0023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F39F" w14:textId="77777777" w:rsidR="00F95515" w:rsidRPr="00056048" w:rsidRDefault="00C31F27" w:rsidP="00056048">
    <w:pPr>
      <w:pStyle w:val="Header"/>
    </w:pPr>
    <w:r w:rsidRPr="0005604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89D"/>
    <w:multiLevelType w:val="hybridMultilevel"/>
    <w:tmpl w:val="CDEC5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22AD"/>
    <w:multiLevelType w:val="multilevel"/>
    <w:tmpl w:val="216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95F1F"/>
    <w:multiLevelType w:val="hybridMultilevel"/>
    <w:tmpl w:val="AEBE5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1E8"/>
    <w:multiLevelType w:val="hybridMultilevel"/>
    <w:tmpl w:val="E076C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27DAE"/>
    <w:multiLevelType w:val="hybridMultilevel"/>
    <w:tmpl w:val="9F5C0182"/>
    <w:lvl w:ilvl="0" w:tplc="5C7805AC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20FD2"/>
    <w:multiLevelType w:val="hybridMultilevel"/>
    <w:tmpl w:val="28DE2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D03ED"/>
    <w:multiLevelType w:val="hybridMultilevel"/>
    <w:tmpl w:val="9B4AEB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83825"/>
    <w:multiLevelType w:val="hybridMultilevel"/>
    <w:tmpl w:val="3C921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109E2"/>
    <w:multiLevelType w:val="hybridMultilevel"/>
    <w:tmpl w:val="5C1284BA"/>
    <w:lvl w:ilvl="0" w:tplc="2392DC6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6972">
    <w:abstractNumId w:val="3"/>
  </w:num>
  <w:num w:numId="2" w16cid:durableId="966669564">
    <w:abstractNumId w:val="6"/>
  </w:num>
  <w:num w:numId="3" w16cid:durableId="1349598772">
    <w:abstractNumId w:val="4"/>
  </w:num>
  <w:num w:numId="4" w16cid:durableId="1660689052">
    <w:abstractNumId w:val="8"/>
  </w:num>
  <w:num w:numId="5" w16cid:durableId="372267218">
    <w:abstractNumId w:val="0"/>
  </w:num>
  <w:num w:numId="6" w16cid:durableId="1945189527">
    <w:abstractNumId w:val="2"/>
  </w:num>
  <w:num w:numId="7" w16cid:durableId="103236397">
    <w:abstractNumId w:val="5"/>
  </w:num>
  <w:num w:numId="8" w16cid:durableId="1090006551">
    <w:abstractNumId w:val="7"/>
  </w:num>
  <w:num w:numId="9" w16cid:durableId="186397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75"/>
    <w:rsid w:val="000077E6"/>
    <w:rsid w:val="00025821"/>
    <w:rsid w:val="00026D5C"/>
    <w:rsid w:val="00027F2B"/>
    <w:rsid w:val="00051887"/>
    <w:rsid w:val="00053FDB"/>
    <w:rsid w:val="00055ADA"/>
    <w:rsid w:val="00056048"/>
    <w:rsid w:val="00094C6D"/>
    <w:rsid w:val="00096585"/>
    <w:rsid w:val="000A6DC2"/>
    <w:rsid w:val="000E46C3"/>
    <w:rsid w:val="00107959"/>
    <w:rsid w:val="00107D28"/>
    <w:rsid w:val="001108F0"/>
    <w:rsid w:val="00124F5E"/>
    <w:rsid w:val="001555FF"/>
    <w:rsid w:val="001858F5"/>
    <w:rsid w:val="00187938"/>
    <w:rsid w:val="00187B74"/>
    <w:rsid w:val="0019699B"/>
    <w:rsid w:val="001C04B5"/>
    <w:rsid w:val="001C35C9"/>
    <w:rsid w:val="001D03D9"/>
    <w:rsid w:val="001E1B08"/>
    <w:rsid w:val="001E3B4E"/>
    <w:rsid w:val="001E412E"/>
    <w:rsid w:val="001F61E8"/>
    <w:rsid w:val="001F6C88"/>
    <w:rsid w:val="002220FB"/>
    <w:rsid w:val="00223FE7"/>
    <w:rsid w:val="00232805"/>
    <w:rsid w:val="00234661"/>
    <w:rsid w:val="00244548"/>
    <w:rsid w:val="00255A09"/>
    <w:rsid w:val="00256646"/>
    <w:rsid w:val="0027431A"/>
    <w:rsid w:val="00283992"/>
    <w:rsid w:val="002A6135"/>
    <w:rsid w:val="002D6EA2"/>
    <w:rsid w:val="002E5346"/>
    <w:rsid w:val="00305D48"/>
    <w:rsid w:val="003128BD"/>
    <w:rsid w:val="00314217"/>
    <w:rsid w:val="003164E0"/>
    <w:rsid w:val="00321EB9"/>
    <w:rsid w:val="0033026D"/>
    <w:rsid w:val="0034369A"/>
    <w:rsid w:val="00354E05"/>
    <w:rsid w:val="00381B0F"/>
    <w:rsid w:val="003D4F2B"/>
    <w:rsid w:val="003E49A4"/>
    <w:rsid w:val="003F3052"/>
    <w:rsid w:val="003F5EBE"/>
    <w:rsid w:val="0043728E"/>
    <w:rsid w:val="00452EBF"/>
    <w:rsid w:val="004570A0"/>
    <w:rsid w:val="004838C9"/>
    <w:rsid w:val="004C0FA2"/>
    <w:rsid w:val="004C3F8C"/>
    <w:rsid w:val="004D211E"/>
    <w:rsid w:val="004D4460"/>
    <w:rsid w:val="004E0F37"/>
    <w:rsid w:val="004F5A55"/>
    <w:rsid w:val="00500C2F"/>
    <w:rsid w:val="00511909"/>
    <w:rsid w:val="00517DA0"/>
    <w:rsid w:val="005233A1"/>
    <w:rsid w:val="00544CF9"/>
    <w:rsid w:val="005518BD"/>
    <w:rsid w:val="005944F1"/>
    <w:rsid w:val="005A76ED"/>
    <w:rsid w:val="005B11D4"/>
    <w:rsid w:val="005C762F"/>
    <w:rsid w:val="005D1E35"/>
    <w:rsid w:val="005E2721"/>
    <w:rsid w:val="005E3B59"/>
    <w:rsid w:val="005E52E6"/>
    <w:rsid w:val="005E5C02"/>
    <w:rsid w:val="005F6AA3"/>
    <w:rsid w:val="00603DB3"/>
    <w:rsid w:val="00634669"/>
    <w:rsid w:val="00642AFA"/>
    <w:rsid w:val="00642C23"/>
    <w:rsid w:val="00650C82"/>
    <w:rsid w:val="00656399"/>
    <w:rsid w:val="00656669"/>
    <w:rsid w:val="0066185F"/>
    <w:rsid w:val="00667F38"/>
    <w:rsid w:val="006925DC"/>
    <w:rsid w:val="006D236D"/>
    <w:rsid w:val="006D7EE6"/>
    <w:rsid w:val="006E7A82"/>
    <w:rsid w:val="00706054"/>
    <w:rsid w:val="00767B40"/>
    <w:rsid w:val="00770B55"/>
    <w:rsid w:val="0078299F"/>
    <w:rsid w:val="00784C49"/>
    <w:rsid w:val="0078648C"/>
    <w:rsid w:val="0079460A"/>
    <w:rsid w:val="007B0D5A"/>
    <w:rsid w:val="007C0409"/>
    <w:rsid w:val="007C076E"/>
    <w:rsid w:val="007D2F5E"/>
    <w:rsid w:val="007E12EE"/>
    <w:rsid w:val="007E755D"/>
    <w:rsid w:val="007F13D5"/>
    <w:rsid w:val="007F5FD3"/>
    <w:rsid w:val="007F6BA8"/>
    <w:rsid w:val="00802288"/>
    <w:rsid w:val="00817045"/>
    <w:rsid w:val="008363C4"/>
    <w:rsid w:val="008431CB"/>
    <w:rsid w:val="00854290"/>
    <w:rsid w:val="00856B15"/>
    <w:rsid w:val="0086419E"/>
    <w:rsid w:val="0087740B"/>
    <w:rsid w:val="008860C4"/>
    <w:rsid w:val="00891F9B"/>
    <w:rsid w:val="00895107"/>
    <w:rsid w:val="008A3564"/>
    <w:rsid w:val="008E3C7E"/>
    <w:rsid w:val="008F3CC8"/>
    <w:rsid w:val="008F6D74"/>
    <w:rsid w:val="00900221"/>
    <w:rsid w:val="009313CC"/>
    <w:rsid w:val="00963698"/>
    <w:rsid w:val="0097623F"/>
    <w:rsid w:val="0098154C"/>
    <w:rsid w:val="00981B1D"/>
    <w:rsid w:val="00997B75"/>
    <w:rsid w:val="009A6EE1"/>
    <w:rsid w:val="009D1052"/>
    <w:rsid w:val="00A15A2E"/>
    <w:rsid w:val="00A24F2B"/>
    <w:rsid w:val="00A4207A"/>
    <w:rsid w:val="00A460E6"/>
    <w:rsid w:val="00A56AEE"/>
    <w:rsid w:val="00A63009"/>
    <w:rsid w:val="00A7144D"/>
    <w:rsid w:val="00A8216A"/>
    <w:rsid w:val="00A87C91"/>
    <w:rsid w:val="00A94180"/>
    <w:rsid w:val="00A94A73"/>
    <w:rsid w:val="00AA5657"/>
    <w:rsid w:val="00AB576A"/>
    <w:rsid w:val="00AC2688"/>
    <w:rsid w:val="00AE457E"/>
    <w:rsid w:val="00AF055C"/>
    <w:rsid w:val="00AF3A62"/>
    <w:rsid w:val="00B1249F"/>
    <w:rsid w:val="00B824A8"/>
    <w:rsid w:val="00B872BC"/>
    <w:rsid w:val="00B959C2"/>
    <w:rsid w:val="00B9633D"/>
    <w:rsid w:val="00BC28FB"/>
    <w:rsid w:val="00BC5A5D"/>
    <w:rsid w:val="00C00258"/>
    <w:rsid w:val="00C051EE"/>
    <w:rsid w:val="00C11A7E"/>
    <w:rsid w:val="00C14F15"/>
    <w:rsid w:val="00C24BE5"/>
    <w:rsid w:val="00C31F27"/>
    <w:rsid w:val="00C67AD5"/>
    <w:rsid w:val="00C7016F"/>
    <w:rsid w:val="00C714B3"/>
    <w:rsid w:val="00C8691E"/>
    <w:rsid w:val="00C918EF"/>
    <w:rsid w:val="00C95241"/>
    <w:rsid w:val="00CC1EB9"/>
    <w:rsid w:val="00CD6895"/>
    <w:rsid w:val="00CF2F51"/>
    <w:rsid w:val="00D013DF"/>
    <w:rsid w:val="00D04031"/>
    <w:rsid w:val="00D427E6"/>
    <w:rsid w:val="00D5648D"/>
    <w:rsid w:val="00D65FB2"/>
    <w:rsid w:val="00D74C12"/>
    <w:rsid w:val="00D75EFF"/>
    <w:rsid w:val="00D8773F"/>
    <w:rsid w:val="00DA1595"/>
    <w:rsid w:val="00DC323B"/>
    <w:rsid w:val="00E00C5E"/>
    <w:rsid w:val="00E0288D"/>
    <w:rsid w:val="00E17044"/>
    <w:rsid w:val="00E176F4"/>
    <w:rsid w:val="00E40554"/>
    <w:rsid w:val="00E475C6"/>
    <w:rsid w:val="00E80DAC"/>
    <w:rsid w:val="00E948CC"/>
    <w:rsid w:val="00EB153B"/>
    <w:rsid w:val="00EB437E"/>
    <w:rsid w:val="00EB6F15"/>
    <w:rsid w:val="00ED2573"/>
    <w:rsid w:val="00EE4506"/>
    <w:rsid w:val="00EE7D04"/>
    <w:rsid w:val="00EF537C"/>
    <w:rsid w:val="00F000D4"/>
    <w:rsid w:val="00F066F1"/>
    <w:rsid w:val="00F10A43"/>
    <w:rsid w:val="00F25C69"/>
    <w:rsid w:val="00F3161C"/>
    <w:rsid w:val="00F43673"/>
    <w:rsid w:val="00F60D4E"/>
    <w:rsid w:val="00F64C30"/>
    <w:rsid w:val="00F80FE5"/>
    <w:rsid w:val="00F83C12"/>
    <w:rsid w:val="00F93CFE"/>
    <w:rsid w:val="00F95515"/>
    <w:rsid w:val="00FA7C6C"/>
    <w:rsid w:val="00FB4FFC"/>
    <w:rsid w:val="00FB566A"/>
    <w:rsid w:val="00FE3AA9"/>
    <w:rsid w:val="00FE4E4C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1F25A"/>
  <w15:docId w15:val="{5425C29B-87E2-9C47-A013-55283809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05"/>
  </w:style>
  <w:style w:type="paragraph" w:styleId="Footer">
    <w:name w:val="footer"/>
    <w:basedOn w:val="Normal"/>
    <w:link w:val="FooterChar"/>
    <w:uiPriority w:val="99"/>
    <w:unhideWhenUsed/>
    <w:rsid w:val="0023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05"/>
  </w:style>
  <w:style w:type="character" w:styleId="Hyperlink">
    <w:name w:val="Hyperlink"/>
    <w:uiPriority w:val="99"/>
    <w:unhideWhenUsed/>
    <w:rsid w:val="002328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4217"/>
    <w:pPr>
      <w:ind w:left="720"/>
      <w:contextualSpacing/>
    </w:pPr>
  </w:style>
  <w:style w:type="paragraph" w:styleId="NoSpacing">
    <w:name w:val="No Spacing"/>
    <w:uiPriority w:val="1"/>
    <w:qFormat/>
    <w:rsid w:val="00124F5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12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bc/Library/CloudStorage/GoogleDrive-nishantdougall@gmail.com/My%20Drive/Career%20stuff/Cover%20Letter%20-%20Client%20Care%20and%20Support%20Work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2472380414C49BC875F7098F277CB" ma:contentTypeVersion="8" ma:contentTypeDescription="Create a new document." ma:contentTypeScope="" ma:versionID="0b1226b0cd94cbd3b892707c12718ca7">
  <xsd:schema xmlns:xsd="http://www.w3.org/2001/XMLSchema" xmlns:xs="http://www.w3.org/2001/XMLSchema" xmlns:p="http://schemas.microsoft.com/office/2006/metadata/properties" xmlns:ns2="cc706a11-5e7c-4977-b687-438ece225b78" targetNamespace="http://schemas.microsoft.com/office/2006/metadata/properties" ma:root="true" ma:fieldsID="837825b819297674c376a3d62061188f" ns2:_="">
    <xsd:import namespace="cc706a11-5e7c-4977-b687-438ece225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06a11-5e7c-4977-b687-438ece225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FE553-9770-4BEA-86F8-F34A684BF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06a11-5e7c-4977-b687-438ece225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D0B60-A808-490E-A1F7-F66F9CA64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60603-429D-407C-A93A-943049AD40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- Client Care and Support Worker.dotx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Nishant  S1489664</cp:lastModifiedBy>
  <cp:revision>2</cp:revision>
  <cp:lastPrinted>2014-09-16T02:14:00Z</cp:lastPrinted>
  <dcterms:created xsi:type="dcterms:W3CDTF">2024-02-11T11:03:00Z</dcterms:created>
  <dcterms:modified xsi:type="dcterms:W3CDTF">2024-02-11T11:21:00Z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0x010100C162472380414C49BC875F7098F277CB</vt:lpwstr>
  </property>
  <property fmtid="{D5CDD505-2E9C-101B-9397-08002B2CF9AE}" pid="3" name="Order">
    <vt:r8>305200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SIP_Label_24223873-78ff-4686-9930-457a4d381542_Enabled">
    <vt:lpwstr>true</vt:lpwstr>
  </property>
  <property fmtid="{D5CDD505-2E9C-101B-9397-08002B2CF9AE}" pid="8" name="MSIP_Label_24223873-78ff-4686-9930-457a4d381542_SetDate">
    <vt:lpwstr>2023-03-17T03:55:09Z</vt:lpwstr>
  </property>
  <property fmtid="{D5CDD505-2E9C-101B-9397-08002B2CF9AE}" pid="9" name="MSIP_Label_24223873-78ff-4686-9930-457a4d381542_Method">
    <vt:lpwstr>Standard</vt:lpwstr>
  </property>
  <property fmtid="{D5CDD505-2E9C-101B-9397-08002B2CF9AE}" pid="10" name="MSIP_Label_24223873-78ff-4686-9930-457a4d381542_Name">
    <vt:lpwstr>defa4170-0d19-0005-0004-bc88714345d2</vt:lpwstr>
  </property>
  <property fmtid="{D5CDD505-2E9C-101B-9397-08002B2CF9AE}" pid="11" name="MSIP_Label_24223873-78ff-4686-9930-457a4d381542_SiteId">
    <vt:lpwstr>909e9ea4-db38-41d6-aa7e-0a19249acc1e</vt:lpwstr>
  </property>
  <property fmtid="{D5CDD505-2E9C-101B-9397-08002B2CF9AE}" pid="12" name="MSIP_Label_24223873-78ff-4686-9930-457a4d381542_ActionId">
    <vt:lpwstr>fbe61059-f3a9-4909-9c83-24b07266b756</vt:lpwstr>
  </property>
  <property fmtid="{D5CDD505-2E9C-101B-9397-08002B2CF9AE}" pid="13" name="MSIP_Label_24223873-78ff-4686-9930-457a4d381542_ContentBits">
    <vt:lpwstr>0</vt:lpwstr>
  </property>
</Properties>
</file>