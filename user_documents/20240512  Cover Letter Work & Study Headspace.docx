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A1D7F" w14:textId="77777777" w:rsidR="00F000D4" w:rsidRPr="001858F5" w:rsidRDefault="00094C6D" w:rsidP="00F000D4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Nishant </w:t>
      </w:r>
      <w:proofErr w:type="spellStart"/>
      <w:r>
        <w:rPr>
          <w:rFonts w:ascii="Arial" w:hAnsi="Arial" w:cs="Arial"/>
        </w:rPr>
        <w:t>Dougall</w:t>
      </w:r>
      <w:proofErr w:type="spellEnd"/>
    </w:p>
    <w:p w14:paraId="455A66C8" w14:textId="211D99B1" w:rsidR="00F000D4" w:rsidRPr="001858F5" w:rsidRDefault="00B905D0" w:rsidP="00F000D4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ndougall@headspace.org.au</w:t>
      </w:r>
    </w:p>
    <w:p w14:paraId="3825D1BC" w14:textId="77777777" w:rsidR="00D8773F" w:rsidRPr="001858F5" w:rsidRDefault="006925DC" w:rsidP="00D8773F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0412202666</w:t>
      </w:r>
    </w:p>
    <w:p w14:paraId="1DEBF34A" w14:textId="77777777" w:rsidR="00B1249F" w:rsidRPr="00B1249F" w:rsidRDefault="00B1249F" w:rsidP="00B1249F">
      <w:pPr>
        <w:spacing w:after="0"/>
        <w:rPr>
          <w:rFonts w:ascii="Arial" w:hAnsi="Arial" w:cs="Arial"/>
          <w:bCs/>
        </w:rPr>
      </w:pPr>
    </w:p>
    <w:p w14:paraId="7FE11720" w14:textId="6D6610BE" w:rsidR="00B1249F" w:rsidRPr="00B1249F" w:rsidRDefault="00B905D0" w:rsidP="00B1249F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12/5</w:t>
      </w:r>
      <w:r w:rsidR="00B1249F" w:rsidRPr="00B1249F">
        <w:rPr>
          <w:rFonts w:ascii="Arial" w:hAnsi="Arial" w:cs="Arial"/>
          <w:b/>
          <w:bCs/>
        </w:rPr>
        <w:t>/2024</w:t>
      </w:r>
    </w:p>
    <w:p w14:paraId="79411E22" w14:textId="77777777" w:rsidR="00B1249F" w:rsidRPr="00B1249F" w:rsidRDefault="00B1249F" w:rsidP="00B1249F">
      <w:pPr>
        <w:spacing w:after="0"/>
        <w:rPr>
          <w:rFonts w:ascii="Arial" w:hAnsi="Arial" w:cs="Arial"/>
          <w:bCs/>
        </w:rPr>
      </w:pPr>
    </w:p>
    <w:p w14:paraId="6ADF6DC4" w14:textId="5976FB68" w:rsidR="00B1249F" w:rsidRPr="00B1249F" w:rsidRDefault="00997B75" w:rsidP="00B905D0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Attn: </w:t>
      </w:r>
      <w:r w:rsidR="00B905D0">
        <w:rPr>
          <w:rFonts w:ascii="Arial" w:hAnsi="Arial" w:cs="Arial"/>
          <w:bCs/>
        </w:rPr>
        <w:t>Kylie Hawker</w:t>
      </w:r>
    </w:p>
    <w:p w14:paraId="1882FB2E" w14:textId="77777777" w:rsidR="00B1249F" w:rsidRPr="00B1249F" w:rsidRDefault="00B1249F" w:rsidP="00B1249F">
      <w:pPr>
        <w:spacing w:after="0"/>
        <w:rPr>
          <w:rFonts w:ascii="Arial" w:hAnsi="Arial" w:cs="Arial"/>
          <w:bCs/>
        </w:rPr>
      </w:pPr>
    </w:p>
    <w:p w14:paraId="087325D0" w14:textId="3ACECF26" w:rsidR="002F1468" w:rsidRPr="002F1468" w:rsidRDefault="002F1468" w:rsidP="002F1468">
      <w:pPr>
        <w:spacing w:after="0"/>
        <w:rPr>
          <w:rFonts w:ascii="Arial" w:hAnsi="Arial" w:cs="Arial"/>
          <w:bCs/>
        </w:rPr>
      </w:pPr>
      <w:r w:rsidRPr="002F1468">
        <w:rPr>
          <w:rFonts w:ascii="Arial" w:hAnsi="Arial" w:cs="Arial"/>
          <w:bCs/>
        </w:rPr>
        <w:t xml:space="preserve">Dear </w:t>
      </w:r>
      <w:r w:rsidR="00B905D0">
        <w:rPr>
          <w:rFonts w:ascii="Arial" w:hAnsi="Arial" w:cs="Arial"/>
          <w:bCs/>
        </w:rPr>
        <w:t>Kylie</w:t>
      </w:r>
    </w:p>
    <w:p w14:paraId="3A51229A" w14:textId="77777777" w:rsidR="00F61288" w:rsidRPr="00F61288" w:rsidRDefault="00F61288" w:rsidP="00F61288">
      <w:pPr>
        <w:spacing w:after="0"/>
        <w:rPr>
          <w:rFonts w:ascii="Arial" w:hAnsi="Arial" w:cs="Arial"/>
          <w:bCs/>
        </w:rPr>
      </w:pPr>
    </w:p>
    <w:p w14:paraId="231AB3A1" w14:textId="2332C532" w:rsidR="00F61288" w:rsidRDefault="00F61288" w:rsidP="00F61288">
      <w:pPr>
        <w:spacing w:after="0"/>
        <w:rPr>
          <w:rFonts w:ascii="Arial" w:hAnsi="Arial" w:cs="Arial"/>
          <w:bCs/>
        </w:rPr>
      </w:pPr>
      <w:r w:rsidRPr="00F61288">
        <w:rPr>
          <w:rFonts w:ascii="Arial" w:hAnsi="Arial" w:cs="Arial"/>
          <w:bCs/>
        </w:rPr>
        <w:t xml:space="preserve">I am writing to express my strong interest in the </w:t>
      </w:r>
      <w:r w:rsidR="00B905D0">
        <w:rPr>
          <w:rFonts w:ascii="Arial" w:hAnsi="Arial" w:cs="Arial"/>
          <w:bCs/>
        </w:rPr>
        <w:t>Work and Study Support Officer role</w:t>
      </w:r>
      <w:r w:rsidRPr="00F61288">
        <w:rPr>
          <w:rFonts w:ascii="Arial" w:hAnsi="Arial" w:cs="Arial"/>
          <w:bCs/>
        </w:rPr>
        <w:t xml:space="preserve"> available </w:t>
      </w:r>
      <w:r w:rsidR="00B905D0">
        <w:rPr>
          <w:rFonts w:ascii="Arial" w:hAnsi="Arial" w:cs="Arial"/>
          <w:bCs/>
        </w:rPr>
        <w:t xml:space="preserve">on your team. </w:t>
      </w:r>
      <w:r w:rsidRPr="00F61288">
        <w:rPr>
          <w:rFonts w:ascii="Arial" w:hAnsi="Arial" w:cs="Arial"/>
          <w:bCs/>
        </w:rPr>
        <w:t>As a passionate and committed individual with extensive experience in customer service and a personal commitment to improving young people's mental health and wellbeing, I would make a valuable contribution to your team.</w:t>
      </w:r>
    </w:p>
    <w:p w14:paraId="21B22030" w14:textId="77777777" w:rsidR="00F61288" w:rsidRPr="002F1468" w:rsidRDefault="00F61288" w:rsidP="00F61288">
      <w:pPr>
        <w:spacing w:after="0"/>
        <w:rPr>
          <w:rFonts w:ascii="Arial" w:hAnsi="Arial" w:cs="Arial"/>
          <w:bCs/>
        </w:rPr>
      </w:pPr>
    </w:p>
    <w:p w14:paraId="693BE1B4" w14:textId="77777777" w:rsidR="00F61288" w:rsidRDefault="005F61AA" w:rsidP="002F1468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</w:t>
      </w:r>
      <w:r w:rsidRPr="005F61AA">
        <w:rPr>
          <w:rFonts w:ascii="Arial" w:hAnsi="Arial" w:cs="Arial"/>
          <w:bCs/>
        </w:rPr>
        <w:t xml:space="preserve"> understand the unique challenges faced by young people in accessing employment and education opportunities. I am deeply committed to social justice and positively impacting the lives of those in need, which is why I transitioned from the banking sector to the community services field.</w:t>
      </w:r>
      <w:r w:rsidR="00F61288">
        <w:rPr>
          <w:rFonts w:ascii="Arial" w:hAnsi="Arial" w:cs="Arial"/>
          <w:bCs/>
        </w:rPr>
        <w:t xml:space="preserve"> </w:t>
      </w:r>
    </w:p>
    <w:p w14:paraId="78E00435" w14:textId="77777777" w:rsidR="005F61AA" w:rsidRDefault="005F61AA" w:rsidP="002F1468">
      <w:pPr>
        <w:spacing w:after="0"/>
        <w:rPr>
          <w:rFonts w:ascii="Arial" w:hAnsi="Arial" w:cs="Arial"/>
          <w:bCs/>
        </w:rPr>
      </w:pPr>
    </w:p>
    <w:p w14:paraId="523D835C" w14:textId="342B49A0" w:rsidR="005F61AA" w:rsidRPr="002F1468" w:rsidRDefault="005F61AA" w:rsidP="002F1468">
      <w:pPr>
        <w:spacing w:after="0"/>
        <w:rPr>
          <w:rFonts w:ascii="Arial" w:hAnsi="Arial" w:cs="Arial"/>
          <w:bCs/>
        </w:rPr>
      </w:pPr>
      <w:r w:rsidRPr="005F61AA">
        <w:rPr>
          <w:rFonts w:ascii="Arial" w:hAnsi="Arial" w:cs="Arial"/>
          <w:bCs/>
        </w:rPr>
        <w:t>In my previous roles, I have demonstrated a strong understanding of community services and the principles of empowerment, inclusivity, and social justice. I have also developed excellent problem-solving skills, which will be invaluable in triaging referrals and working with clinical advisors, career advisors, and service coordinators to support young people accessing the service.</w:t>
      </w:r>
    </w:p>
    <w:p w14:paraId="778CB118" w14:textId="77777777" w:rsidR="002F1468" w:rsidRPr="002F1468" w:rsidRDefault="002F1468" w:rsidP="002F1468">
      <w:pPr>
        <w:spacing w:after="0"/>
        <w:rPr>
          <w:rFonts w:ascii="Arial" w:hAnsi="Arial" w:cs="Arial"/>
          <w:bCs/>
        </w:rPr>
      </w:pPr>
    </w:p>
    <w:p w14:paraId="78B74CA8" w14:textId="77777777" w:rsidR="002F1468" w:rsidRPr="002F1468" w:rsidRDefault="002F1468" w:rsidP="002F1468">
      <w:pPr>
        <w:spacing w:after="0"/>
        <w:rPr>
          <w:rFonts w:ascii="Arial" w:hAnsi="Arial" w:cs="Arial"/>
          <w:bCs/>
        </w:rPr>
      </w:pPr>
      <w:r w:rsidRPr="002F1468">
        <w:rPr>
          <w:rFonts w:ascii="Arial" w:hAnsi="Arial" w:cs="Arial"/>
          <w:bCs/>
        </w:rPr>
        <w:t>As a Community Support Worker, I have provided emergency aid and advocacy services to individuals in crisis, delivering friendly, non-judgmental, empathetic, and compassionate support while prioritizing client privacy and dignity. I have assessed and evaluated clients' needs and developed appropriate support responses and internal and external referral pathways when appropriate.</w:t>
      </w:r>
    </w:p>
    <w:p w14:paraId="53C2A7E4" w14:textId="77777777" w:rsidR="002F1468" w:rsidRPr="002F1468" w:rsidRDefault="002F1468" w:rsidP="002F1468">
      <w:pPr>
        <w:spacing w:after="0"/>
        <w:rPr>
          <w:rFonts w:ascii="Arial" w:hAnsi="Arial" w:cs="Arial"/>
          <w:bCs/>
        </w:rPr>
      </w:pPr>
    </w:p>
    <w:p w14:paraId="6DAFADDE" w14:textId="7EBDE319" w:rsidR="002F1468" w:rsidRPr="002F1468" w:rsidRDefault="002F1468" w:rsidP="002F1468">
      <w:pPr>
        <w:spacing w:after="0"/>
        <w:rPr>
          <w:rFonts w:ascii="Arial" w:hAnsi="Arial" w:cs="Arial"/>
          <w:bCs/>
        </w:rPr>
      </w:pPr>
      <w:r w:rsidRPr="002F1468">
        <w:rPr>
          <w:rFonts w:ascii="Arial" w:hAnsi="Arial" w:cs="Arial"/>
          <w:bCs/>
        </w:rPr>
        <w:t xml:space="preserve">I have </w:t>
      </w:r>
      <w:r w:rsidR="00B905D0">
        <w:rPr>
          <w:rFonts w:ascii="Arial" w:hAnsi="Arial" w:cs="Arial"/>
          <w:bCs/>
        </w:rPr>
        <w:t xml:space="preserve">excellent </w:t>
      </w:r>
      <w:r w:rsidRPr="002F1468">
        <w:rPr>
          <w:rFonts w:ascii="Arial" w:hAnsi="Arial" w:cs="Arial"/>
          <w:bCs/>
        </w:rPr>
        <w:t xml:space="preserve">interpersonal skills </w:t>
      </w:r>
      <w:r w:rsidR="00B905D0">
        <w:rPr>
          <w:rFonts w:ascii="Arial" w:hAnsi="Arial" w:cs="Arial"/>
          <w:bCs/>
        </w:rPr>
        <w:t xml:space="preserve">and a proven </w:t>
      </w:r>
      <w:r w:rsidRPr="002F1468">
        <w:rPr>
          <w:rFonts w:ascii="Arial" w:hAnsi="Arial" w:cs="Arial"/>
          <w:bCs/>
        </w:rPr>
        <w:t>ability to work with a broad range of people from a variety of backgrounds and experiences. I am confident in my ability to self-motivate and work both independently and collaboratively as a productive team member.</w:t>
      </w:r>
    </w:p>
    <w:p w14:paraId="07AE07E7" w14:textId="77777777" w:rsidR="002F1468" w:rsidRPr="002F1468" w:rsidRDefault="002F1468" w:rsidP="002F1468">
      <w:pPr>
        <w:spacing w:after="0"/>
        <w:rPr>
          <w:rFonts w:ascii="Arial" w:hAnsi="Arial" w:cs="Arial"/>
          <w:bCs/>
        </w:rPr>
      </w:pPr>
    </w:p>
    <w:p w14:paraId="6CC9293A" w14:textId="5E430E4C" w:rsidR="002F1468" w:rsidRPr="002F1468" w:rsidRDefault="002F1468" w:rsidP="002F1468">
      <w:pPr>
        <w:spacing w:after="0"/>
        <w:rPr>
          <w:rFonts w:ascii="Arial" w:hAnsi="Arial" w:cs="Arial"/>
          <w:bCs/>
        </w:rPr>
      </w:pPr>
      <w:r w:rsidRPr="002F1468">
        <w:rPr>
          <w:rFonts w:ascii="Arial" w:hAnsi="Arial" w:cs="Arial"/>
          <w:bCs/>
        </w:rPr>
        <w:t xml:space="preserve">I am passionate and committed to improving the health and wellbeing of </w:t>
      </w:r>
      <w:r>
        <w:rPr>
          <w:rFonts w:ascii="Arial" w:hAnsi="Arial" w:cs="Arial"/>
          <w:bCs/>
        </w:rPr>
        <w:t>my community and would love the opportunity to interview.</w:t>
      </w:r>
    </w:p>
    <w:p w14:paraId="7C3F84F6" w14:textId="77777777" w:rsidR="002F1468" w:rsidRPr="002F1468" w:rsidRDefault="002F1468" w:rsidP="002F1468">
      <w:pPr>
        <w:spacing w:after="0"/>
        <w:rPr>
          <w:rFonts w:ascii="Arial" w:hAnsi="Arial" w:cs="Arial"/>
          <w:bCs/>
        </w:rPr>
      </w:pPr>
    </w:p>
    <w:p w14:paraId="2BDCCAFA" w14:textId="77777777" w:rsidR="002F1468" w:rsidRPr="002F1468" w:rsidRDefault="002F1468" w:rsidP="002F1468">
      <w:pPr>
        <w:spacing w:after="0"/>
        <w:rPr>
          <w:rFonts w:ascii="Arial" w:hAnsi="Arial" w:cs="Arial"/>
          <w:bCs/>
        </w:rPr>
      </w:pPr>
      <w:r w:rsidRPr="002F1468">
        <w:rPr>
          <w:rFonts w:ascii="Arial" w:hAnsi="Arial" w:cs="Arial"/>
          <w:bCs/>
        </w:rPr>
        <w:t>Sincerely,</w:t>
      </w:r>
    </w:p>
    <w:p w14:paraId="5063AB2A" w14:textId="77777777" w:rsidR="002F1468" w:rsidRPr="002F1468" w:rsidRDefault="002F1468" w:rsidP="002F1468">
      <w:pPr>
        <w:spacing w:after="0"/>
        <w:rPr>
          <w:rFonts w:ascii="Arial" w:hAnsi="Arial" w:cs="Arial"/>
          <w:bCs/>
        </w:rPr>
      </w:pPr>
    </w:p>
    <w:p w14:paraId="0F2BE7F9" w14:textId="54AD8AC9" w:rsidR="00900221" w:rsidRPr="001858F5" w:rsidRDefault="002F1468" w:rsidP="002F1468">
      <w:pPr>
        <w:spacing w:after="0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Nishant </w:t>
      </w:r>
      <w:proofErr w:type="spellStart"/>
      <w:r>
        <w:rPr>
          <w:rFonts w:ascii="Arial" w:hAnsi="Arial" w:cs="Arial"/>
          <w:bCs/>
        </w:rPr>
        <w:t>Dougall</w:t>
      </w:r>
      <w:proofErr w:type="spellEnd"/>
      <w:r w:rsidR="000A6DC2" w:rsidRPr="001858F5">
        <w:rPr>
          <w:rFonts w:ascii="Arial" w:hAnsi="Arial" w:cs="Arial"/>
        </w:rPr>
        <w:tab/>
      </w:r>
      <w:r w:rsidR="000A6DC2" w:rsidRPr="001858F5">
        <w:rPr>
          <w:rFonts w:ascii="Arial" w:hAnsi="Arial" w:cs="Arial"/>
        </w:rPr>
        <w:tab/>
      </w:r>
      <w:r w:rsidR="000A6DC2" w:rsidRPr="001858F5">
        <w:rPr>
          <w:rFonts w:ascii="Arial" w:hAnsi="Arial" w:cs="Arial"/>
        </w:rPr>
        <w:tab/>
      </w:r>
      <w:r w:rsidR="000A6DC2" w:rsidRPr="001858F5">
        <w:rPr>
          <w:rFonts w:ascii="Arial" w:hAnsi="Arial" w:cs="Arial"/>
        </w:rPr>
        <w:tab/>
      </w:r>
      <w:r w:rsidR="000A6DC2" w:rsidRPr="001858F5">
        <w:rPr>
          <w:rFonts w:ascii="Arial" w:hAnsi="Arial" w:cs="Arial"/>
        </w:rPr>
        <w:tab/>
      </w:r>
    </w:p>
    <w:sectPr w:rsidR="00900221" w:rsidRPr="001858F5" w:rsidSect="0091308A">
      <w:footerReference w:type="default" r:id="rId10"/>
      <w:headerReference w:type="first" r:id="rId11"/>
      <w:pgSz w:w="11906" w:h="16838"/>
      <w:pgMar w:top="709" w:right="566" w:bottom="1440" w:left="851" w:header="284" w:footer="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F655B" w14:textId="77777777" w:rsidR="00AF3BBD" w:rsidRDefault="00AF3BBD" w:rsidP="00232805">
      <w:pPr>
        <w:spacing w:after="0" w:line="240" w:lineRule="auto"/>
      </w:pPr>
      <w:r>
        <w:separator/>
      </w:r>
    </w:p>
  </w:endnote>
  <w:endnote w:type="continuationSeparator" w:id="0">
    <w:p w14:paraId="7696588A" w14:textId="77777777" w:rsidR="00AF3BBD" w:rsidRDefault="00AF3BBD" w:rsidP="00232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04D35" w14:textId="77777777" w:rsidR="00232805" w:rsidRPr="00232805" w:rsidRDefault="00F80FE5" w:rsidP="00C31F27">
    <w:pPr>
      <w:spacing w:after="0" w:line="240" w:lineRule="auto"/>
      <w:contextualSpacing/>
      <w:rPr>
        <w:sz w:val="16"/>
        <w:szCs w:val="16"/>
      </w:rPr>
    </w:pPr>
    <w:r>
      <w:rPr>
        <w:b/>
        <w:sz w:val="16"/>
        <w:szCs w:val="16"/>
      </w:rPr>
      <w:br/>
    </w:r>
    <w:r w:rsidR="00232805" w:rsidRPr="001540B5">
      <w:rPr>
        <w:sz w:val="16"/>
        <w:szCs w:val="16"/>
      </w:rPr>
      <w:t xml:space="preserve">©CEAV Inc ABN: </w:t>
    </w:r>
    <w:r w:rsidR="00232805">
      <w:rPr>
        <w:sz w:val="16"/>
        <w:szCs w:val="16"/>
      </w:rPr>
      <w:t>80 549 485 560   NFP: A0013239A</w:t>
    </w:r>
  </w:p>
  <w:p w14:paraId="3DBEB675" w14:textId="77777777" w:rsidR="00FB4FFC" w:rsidRDefault="00FB4FF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7EAEF" w14:textId="77777777" w:rsidR="00AF3BBD" w:rsidRDefault="00AF3BBD" w:rsidP="00232805">
      <w:pPr>
        <w:spacing w:after="0" w:line="240" w:lineRule="auto"/>
      </w:pPr>
      <w:r>
        <w:separator/>
      </w:r>
    </w:p>
  </w:footnote>
  <w:footnote w:type="continuationSeparator" w:id="0">
    <w:p w14:paraId="294246BF" w14:textId="77777777" w:rsidR="00AF3BBD" w:rsidRDefault="00AF3BBD" w:rsidP="00232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AF39F" w14:textId="77777777" w:rsidR="00F95515" w:rsidRPr="00056048" w:rsidRDefault="00C31F27" w:rsidP="00056048">
    <w:pPr>
      <w:pStyle w:val="Header"/>
    </w:pPr>
    <w:r w:rsidRPr="00056048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189D"/>
    <w:multiLevelType w:val="hybridMultilevel"/>
    <w:tmpl w:val="CDEC56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422AD"/>
    <w:multiLevelType w:val="multilevel"/>
    <w:tmpl w:val="2168D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495F1F"/>
    <w:multiLevelType w:val="hybridMultilevel"/>
    <w:tmpl w:val="AEBE55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F21E8"/>
    <w:multiLevelType w:val="hybridMultilevel"/>
    <w:tmpl w:val="E076CA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27DAE"/>
    <w:multiLevelType w:val="hybridMultilevel"/>
    <w:tmpl w:val="9F5C0182"/>
    <w:lvl w:ilvl="0" w:tplc="5C7805AC">
      <w:numFmt w:val="bullet"/>
      <w:lvlText w:val="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20FD2"/>
    <w:multiLevelType w:val="hybridMultilevel"/>
    <w:tmpl w:val="28DE2C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D03ED"/>
    <w:multiLevelType w:val="hybridMultilevel"/>
    <w:tmpl w:val="9B4AEBC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83825"/>
    <w:multiLevelType w:val="hybridMultilevel"/>
    <w:tmpl w:val="3C921C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109E2"/>
    <w:multiLevelType w:val="hybridMultilevel"/>
    <w:tmpl w:val="5C1284BA"/>
    <w:lvl w:ilvl="0" w:tplc="2392DC6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876972">
    <w:abstractNumId w:val="3"/>
  </w:num>
  <w:num w:numId="2" w16cid:durableId="966669564">
    <w:abstractNumId w:val="6"/>
  </w:num>
  <w:num w:numId="3" w16cid:durableId="1349598772">
    <w:abstractNumId w:val="4"/>
  </w:num>
  <w:num w:numId="4" w16cid:durableId="1660689052">
    <w:abstractNumId w:val="8"/>
  </w:num>
  <w:num w:numId="5" w16cid:durableId="372267218">
    <w:abstractNumId w:val="0"/>
  </w:num>
  <w:num w:numId="6" w16cid:durableId="1945189527">
    <w:abstractNumId w:val="2"/>
  </w:num>
  <w:num w:numId="7" w16cid:durableId="103236397">
    <w:abstractNumId w:val="5"/>
  </w:num>
  <w:num w:numId="8" w16cid:durableId="1090006551">
    <w:abstractNumId w:val="7"/>
  </w:num>
  <w:num w:numId="9" w16cid:durableId="1863979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B75"/>
    <w:rsid w:val="000077E6"/>
    <w:rsid w:val="00025821"/>
    <w:rsid w:val="00026D5C"/>
    <w:rsid w:val="00027F2B"/>
    <w:rsid w:val="00051887"/>
    <w:rsid w:val="00053FDB"/>
    <w:rsid w:val="00055ADA"/>
    <w:rsid w:val="00056048"/>
    <w:rsid w:val="00094C6D"/>
    <w:rsid w:val="00096585"/>
    <w:rsid w:val="000A6DC2"/>
    <w:rsid w:val="000E46C3"/>
    <w:rsid w:val="00107959"/>
    <w:rsid w:val="00107D28"/>
    <w:rsid w:val="001108F0"/>
    <w:rsid w:val="00124F5E"/>
    <w:rsid w:val="001555FF"/>
    <w:rsid w:val="001858F5"/>
    <w:rsid w:val="00187938"/>
    <w:rsid w:val="00187B74"/>
    <w:rsid w:val="0019699B"/>
    <w:rsid w:val="001C04B5"/>
    <w:rsid w:val="001C35C9"/>
    <w:rsid w:val="001D03D9"/>
    <w:rsid w:val="001E1B08"/>
    <w:rsid w:val="001E3B4E"/>
    <w:rsid w:val="001E412E"/>
    <w:rsid w:val="001F61E8"/>
    <w:rsid w:val="001F6C88"/>
    <w:rsid w:val="002220FB"/>
    <w:rsid w:val="00223FE7"/>
    <w:rsid w:val="00232805"/>
    <w:rsid w:val="00234661"/>
    <w:rsid w:val="00244548"/>
    <w:rsid w:val="00255A09"/>
    <w:rsid w:val="00256646"/>
    <w:rsid w:val="0027431A"/>
    <w:rsid w:val="00283992"/>
    <w:rsid w:val="002A6135"/>
    <w:rsid w:val="002D6EA2"/>
    <w:rsid w:val="002E5346"/>
    <w:rsid w:val="002F1468"/>
    <w:rsid w:val="00305D48"/>
    <w:rsid w:val="003128BD"/>
    <w:rsid w:val="00314217"/>
    <w:rsid w:val="003164E0"/>
    <w:rsid w:val="00321EB9"/>
    <w:rsid w:val="0033026D"/>
    <w:rsid w:val="0034369A"/>
    <w:rsid w:val="00354E05"/>
    <w:rsid w:val="00381B0F"/>
    <w:rsid w:val="003D4F2B"/>
    <w:rsid w:val="003E49A4"/>
    <w:rsid w:val="003F3052"/>
    <w:rsid w:val="003F5EBE"/>
    <w:rsid w:val="0043728E"/>
    <w:rsid w:val="00452EBF"/>
    <w:rsid w:val="004570A0"/>
    <w:rsid w:val="004838C9"/>
    <w:rsid w:val="004C0FA2"/>
    <w:rsid w:val="004C3F8C"/>
    <w:rsid w:val="004D211E"/>
    <w:rsid w:val="004D4460"/>
    <w:rsid w:val="004E0F37"/>
    <w:rsid w:val="004F5A55"/>
    <w:rsid w:val="00500C2F"/>
    <w:rsid w:val="00511909"/>
    <w:rsid w:val="00517DA0"/>
    <w:rsid w:val="005233A1"/>
    <w:rsid w:val="00544CF9"/>
    <w:rsid w:val="005518BD"/>
    <w:rsid w:val="005944F1"/>
    <w:rsid w:val="005A76ED"/>
    <w:rsid w:val="005B11D4"/>
    <w:rsid w:val="005C762F"/>
    <w:rsid w:val="005D1E35"/>
    <w:rsid w:val="005E2721"/>
    <w:rsid w:val="005E3B59"/>
    <w:rsid w:val="005E52E6"/>
    <w:rsid w:val="005E5C02"/>
    <w:rsid w:val="005F61AA"/>
    <w:rsid w:val="005F6AA3"/>
    <w:rsid w:val="00603DB3"/>
    <w:rsid w:val="00634669"/>
    <w:rsid w:val="0063594A"/>
    <w:rsid w:val="00642AFA"/>
    <w:rsid w:val="00642C23"/>
    <w:rsid w:val="00650C82"/>
    <w:rsid w:val="00656399"/>
    <w:rsid w:val="00656669"/>
    <w:rsid w:val="0066185F"/>
    <w:rsid w:val="00667F38"/>
    <w:rsid w:val="006925DC"/>
    <w:rsid w:val="006D236D"/>
    <w:rsid w:val="006D7EE6"/>
    <w:rsid w:val="006E7A82"/>
    <w:rsid w:val="00706054"/>
    <w:rsid w:val="00767B40"/>
    <w:rsid w:val="00770B55"/>
    <w:rsid w:val="0078299F"/>
    <w:rsid w:val="00784C49"/>
    <w:rsid w:val="0078648C"/>
    <w:rsid w:val="0079460A"/>
    <w:rsid w:val="007B0D5A"/>
    <w:rsid w:val="007C0409"/>
    <w:rsid w:val="007C076E"/>
    <w:rsid w:val="007C651C"/>
    <w:rsid w:val="007D2F5E"/>
    <w:rsid w:val="007E12EE"/>
    <w:rsid w:val="007E755D"/>
    <w:rsid w:val="007F13D5"/>
    <w:rsid w:val="007F5FD3"/>
    <w:rsid w:val="007F6BA8"/>
    <w:rsid w:val="00802288"/>
    <w:rsid w:val="00817045"/>
    <w:rsid w:val="008363C4"/>
    <w:rsid w:val="008431CB"/>
    <w:rsid w:val="00854290"/>
    <w:rsid w:val="00856B15"/>
    <w:rsid w:val="0086419E"/>
    <w:rsid w:val="0087740B"/>
    <w:rsid w:val="008860C4"/>
    <w:rsid w:val="00891F9B"/>
    <w:rsid w:val="00895107"/>
    <w:rsid w:val="008A3564"/>
    <w:rsid w:val="008E3C7E"/>
    <w:rsid w:val="008F3CC8"/>
    <w:rsid w:val="008F6D74"/>
    <w:rsid w:val="00900221"/>
    <w:rsid w:val="0091308A"/>
    <w:rsid w:val="009313CC"/>
    <w:rsid w:val="00963698"/>
    <w:rsid w:val="0097623F"/>
    <w:rsid w:val="0098154C"/>
    <w:rsid w:val="00981B1D"/>
    <w:rsid w:val="00997B75"/>
    <w:rsid w:val="009A6EE1"/>
    <w:rsid w:val="009D1052"/>
    <w:rsid w:val="00A15A2E"/>
    <w:rsid w:val="00A24F2B"/>
    <w:rsid w:val="00A4207A"/>
    <w:rsid w:val="00A460E6"/>
    <w:rsid w:val="00A56AEE"/>
    <w:rsid w:val="00A63009"/>
    <w:rsid w:val="00A7144D"/>
    <w:rsid w:val="00A8216A"/>
    <w:rsid w:val="00A87C91"/>
    <w:rsid w:val="00A94180"/>
    <w:rsid w:val="00A94A73"/>
    <w:rsid w:val="00AA5657"/>
    <w:rsid w:val="00AB576A"/>
    <w:rsid w:val="00AC2688"/>
    <w:rsid w:val="00AE457E"/>
    <w:rsid w:val="00AF055C"/>
    <w:rsid w:val="00AF3A62"/>
    <w:rsid w:val="00AF3BBD"/>
    <w:rsid w:val="00B1249F"/>
    <w:rsid w:val="00B824A8"/>
    <w:rsid w:val="00B872BC"/>
    <w:rsid w:val="00B905D0"/>
    <w:rsid w:val="00B959C2"/>
    <w:rsid w:val="00B9633D"/>
    <w:rsid w:val="00BC28FB"/>
    <w:rsid w:val="00BC5A5D"/>
    <w:rsid w:val="00C00258"/>
    <w:rsid w:val="00C051EE"/>
    <w:rsid w:val="00C11A7E"/>
    <w:rsid w:val="00C14F15"/>
    <w:rsid w:val="00C24BE5"/>
    <w:rsid w:val="00C31F27"/>
    <w:rsid w:val="00C67AD5"/>
    <w:rsid w:val="00C7016F"/>
    <w:rsid w:val="00C714B3"/>
    <w:rsid w:val="00C8691E"/>
    <w:rsid w:val="00C918EF"/>
    <w:rsid w:val="00C95241"/>
    <w:rsid w:val="00CC1EB9"/>
    <w:rsid w:val="00CD6895"/>
    <w:rsid w:val="00CF2F51"/>
    <w:rsid w:val="00D013DF"/>
    <w:rsid w:val="00D04031"/>
    <w:rsid w:val="00D427E6"/>
    <w:rsid w:val="00D5648D"/>
    <w:rsid w:val="00D65FB2"/>
    <w:rsid w:val="00D74C12"/>
    <w:rsid w:val="00D75EFF"/>
    <w:rsid w:val="00D8773F"/>
    <w:rsid w:val="00DA1595"/>
    <w:rsid w:val="00DC323B"/>
    <w:rsid w:val="00E00C5E"/>
    <w:rsid w:val="00E0288D"/>
    <w:rsid w:val="00E17044"/>
    <w:rsid w:val="00E176F4"/>
    <w:rsid w:val="00E40554"/>
    <w:rsid w:val="00E475C6"/>
    <w:rsid w:val="00E80DAC"/>
    <w:rsid w:val="00E948CC"/>
    <w:rsid w:val="00EB153B"/>
    <w:rsid w:val="00EB437E"/>
    <w:rsid w:val="00EB6F15"/>
    <w:rsid w:val="00ED2573"/>
    <w:rsid w:val="00EE4506"/>
    <w:rsid w:val="00EE7D04"/>
    <w:rsid w:val="00EF537C"/>
    <w:rsid w:val="00F000D4"/>
    <w:rsid w:val="00F066F1"/>
    <w:rsid w:val="00F10A43"/>
    <w:rsid w:val="00F25C69"/>
    <w:rsid w:val="00F3161C"/>
    <w:rsid w:val="00F43673"/>
    <w:rsid w:val="00F60D4E"/>
    <w:rsid w:val="00F61288"/>
    <w:rsid w:val="00F64C30"/>
    <w:rsid w:val="00F80FE5"/>
    <w:rsid w:val="00F83C12"/>
    <w:rsid w:val="00F93CFE"/>
    <w:rsid w:val="00F95515"/>
    <w:rsid w:val="00FA7C6C"/>
    <w:rsid w:val="00FB4FFC"/>
    <w:rsid w:val="00FB566A"/>
    <w:rsid w:val="00FE3AA9"/>
    <w:rsid w:val="00FE4E4C"/>
    <w:rsid w:val="00FF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1F25A"/>
  <w15:docId w15:val="{5425C29B-87E2-9C47-A013-55283809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8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2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805"/>
  </w:style>
  <w:style w:type="paragraph" w:styleId="Footer">
    <w:name w:val="footer"/>
    <w:basedOn w:val="Normal"/>
    <w:link w:val="FooterChar"/>
    <w:uiPriority w:val="99"/>
    <w:unhideWhenUsed/>
    <w:rsid w:val="00232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805"/>
  </w:style>
  <w:style w:type="character" w:styleId="Hyperlink">
    <w:name w:val="Hyperlink"/>
    <w:uiPriority w:val="99"/>
    <w:unhideWhenUsed/>
    <w:rsid w:val="002328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4217"/>
    <w:pPr>
      <w:ind w:left="720"/>
      <w:contextualSpacing/>
    </w:pPr>
  </w:style>
  <w:style w:type="paragraph" w:styleId="NoSpacing">
    <w:name w:val="No Spacing"/>
    <w:uiPriority w:val="1"/>
    <w:qFormat/>
    <w:rsid w:val="00124F5E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B12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9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bc/Library/CloudStorage/GoogleDrive-nishantdougall@gmail.com/My%20Drive/Career%20stuff/Cover%20Letter%20-%20Client%20Care%20and%20Support%20Work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62472380414C49BC875F7098F277CB" ma:contentTypeVersion="8" ma:contentTypeDescription="Create a new document." ma:contentTypeScope="" ma:versionID="0b1226b0cd94cbd3b892707c12718ca7">
  <xsd:schema xmlns:xsd="http://www.w3.org/2001/XMLSchema" xmlns:xs="http://www.w3.org/2001/XMLSchema" xmlns:p="http://schemas.microsoft.com/office/2006/metadata/properties" xmlns:ns2="cc706a11-5e7c-4977-b687-438ece225b78" targetNamespace="http://schemas.microsoft.com/office/2006/metadata/properties" ma:root="true" ma:fieldsID="837825b819297674c376a3d62061188f" ns2:_="">
    <xsd:import namespace="cc706a11-5e7c-4977-b687-438ece225b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706a11-5e7c-4977-b687-438ece225b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660603-429D-407C-A93A-943049AD40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2FE553-9770-4BEA-86F8-F34A684BFE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706a11-5e7c-4977-b687-438ece225b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3D0B60-A808-490E-A1F7-F66F9CA64F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- Client Care and Support Worker.dotx</Template>
  <TotalTime>2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Nishant Dougall</cp:lastModifiedBy>
  <cp:revision>2</cp:revision>
  <cp:lastPrinted>2014-09-16T02:14:00Z</cp:lastPrinted>
  <dcterms:created xsi:type="dcterms:W3CDTF">2024-05-12T13:58:00Z</dcterms:created>
  <dcterms:modified xsi:type="dcterms:W3CDTF">2024-05-12T13:58:00Z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0x010100C162472380414C49BC875F7098F277CB</vt:lpwstr>
  </property>
  <property fmtid="{D5CDD505-2E9C-101B-9397-08002B2CF9AE}" pid="3" name="Order">
    <vt:r8>305200</vt:r8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SIP_Label_24223873-78ff-4686-9930-457a4d381542_Enabled">
    <vt:lpwstr>true</vt:lpwstr>
  </property>
  <property fmtid="{D5CDD505-2E9C-101B-9397-08002B2CF9AE}" pid="8" name="MSIP_Label_24223873-78ff-4686-9930-457a4d381542_SetDate">
    <vt:lpwstr>2023-03-17T03:55:09Z</vt:lpwstr>
  </property>
  <property fmtid="{D5CDD505-2E9C-101B-9397-08002B2CF9AE}" pid="9" name="MSIP_Label_24223873-78ff-4686-9930-457a4d381542_Method">
    <vt:lpwstr>Standard</vt:lpwstr>
  </property>
  <property fmtid="{D5CDD505-2E9C-101B-9397-08002B2CF9AE}" pid="10" name="MSIP_Label_24223873-78ff-4686-9930-457a4d381542_Name">
    <vt:lpwstr>defa4170-0d19-0005-0004-bc88714345d2</vt:lpwstr>
  </property>
  <property fmtid="{D5CDD505-2E9C-101B-9397-08002B2CF9AE}" pid="11" name="MSIP_Label_24223873-78ff-4686-9930-457a4d381542_SiteId">
    <vt:lpwstr>909e9ea4-db38-41d6-aa7e-0a19249acc1e</vt:lpwstr>
  </property>
  <property fmtid="{D5CDD505-2E9C-101B-9397-08002B2CF9AE}" pid="12" name="MSIP_Label_24223873-78ff-4686-9930-457a4d381542_ActionId">
    <vt:lpwstr>fbe61059-f3a9-4909-9c83-24b07266b756</vt:lpwstr>
  </property>
  <property fmtid="{D5CDD505-2E9C-101B-9397-08002B2CF9AE}" pid="13" name="MSIP_Label_24223873-78ff-4686-9930-457a4d381542_ContentBits">
    <vt:lpwstr>0</vt:lpwstr>
  </property>
</Properties>
</file>