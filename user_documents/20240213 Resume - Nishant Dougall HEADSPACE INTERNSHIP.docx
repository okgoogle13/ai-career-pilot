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671A" w14:textId="400B4F26" w:rsidR="003A634E" w:rsidRPr="006D1FB7" w:rsidRDefault="00656D38" w:rsidP="00EE6509">
      <w:pPr>
        <w:jc w:val="both"/>
        <w:rPr>
          <w:rFonts w:ascii="Arial" w:hAnsi="Arial" w:cs="Arial"/>
          <w:b/>
          <w:bCs/>
        </w:rPr>
      </w:pPr>
      <w:r w:rsidRPr="006D1FB7">
        <w:rPr>
          <w:rFonts w:ascii="Arial" w:hAnsi="Arial" w:cs="Arial"/>
          <w:b/>
          <w:bCs/>
        </w:rPr>
        <w:t>Profile</w:t>
      </w:r>
    </w:p>
    <w:p w14:paraId="7CAC0A98" w14:textId="77777777" w:rsidR="0007589E" w:rsidRPr="0007589E" w:rsidRDefault="0007589E" w:rsidP="0007589E">
      <w:pPr>
        <w:jc w:val="both"/>
        <w:rPr>
          <w:rFonts w:ascii="Arial" w:hAnsi="Arial" w:cs="Arial"/>
          <w:lang w:val="en-AU"/>
        </w:rPr>
      </w:pPr>
      <w:r w:rsidRPr="0007589E">
        <w:rPr>
          <w:rFonts w:ascii="Arial" w:hAnsi="Arial" w:cs="Arial"/>
          <w:lang w:val="en-AU"/>
        </w:rPr>
        <w:t>I am a Diploma of Community Services graduate with a background in project management. I have eight years of experience working across all stages of the project management lifecycle.</w:t>
      </w:r>
    </w:p>
    <w:p w14:paraId="6F1F5124" w14:textId="77777777" w:rsidR="0007589E" w:rsidRPr="0007589E" w:rsidRDefault="0007589E" w:rsidP="0007589E">
      <w:pPr>
        <w:jc w:val="both"/>
        <w:rPr>
          <w:rFonts w:ascii="Arial" w:hAnsi="Arial" w:cs="Arial"/>
          <w:lang w:val="en-AU"/>
        </w:rPr>
      </w:pPr>
    </w:p>
    <w:p w14:paraId="1F78CFE3" w14:textId="1C6EAA15" w:rsidR="0007589E" w:rsidRPr="0007589E" w:rsidRDefault="0007589E" w:rsidP="0007589E">
      <w:pPr>
        <w:jc w:val="both"/>
        <w:rPr>
          <w:rFonts w:ascii="Arial" w:hAnsi="Arial" w:cs="Arial"/>
          <w:lang w:val="en-AU"/>
        </w:rPr>
      </w:pPr>
      <w:r w:rsidRPr="0007589E">
        <w:rPr>
          <w:rFonts w:ascii="Arial" w:hAnsi="Arial" w:cs="Arial"/>
          <w:lang w:val="en-AU"/>
        </w:rPr>
        <w:t xml:space="preserve">I have completed two tertiary qualifications as an international student and have a unique understanding of the issues and the challenges faced by migrants due to cultural, </w:t>
      </w:r>
      <w:r w:rsidR="002C05C7" w:rsidRPr="0007589E">
        <w:rPr>
          <w:rFonts w:ascii="Arial" w:hAnsi="Arial" w:cs="Arial"/>
          <w:lang w:val="en-AU"/>
        </w:rPr>
        <w:t>linguistic,</w:t>
      </w:r>
      <w:r w:rsidRPr="0007589E">
        <w:rPr>
          <w:rFonts w:ascii="Arial" w:hAnsi="Arial" w:cs="Arial"/>
          <w:lang w:val="en-AU"/>
        </w:rPr>
        <w:t xml:space="preserve"> and financial barriers when attempting to navigate our mental health service system.</w:t>
      </w:r>
    </w:p>
    <w:p w14:paraId="78CBEA0A" w14:textId="77777777" w:rsidR="0007589E" w:rsidRPr="0007589E" w:rsidRDefault="0007589E" w:rsidP="0007589E">
      <w:pPr>
        <w:jc w:val="both"/>
        <w:rPr>
          <w:rFonts w:ascii="Arial" w:hAnsi="Arial" w:cs="Arial"/>
          <w:lang w:val="en-AU"/>
        </w:rPr>
      </w:pPr>
    </w:p>
    <w:p w14:paraId="41DE72C6" w14:textId="77777777" w:rsidR="0007589E" w:rsidRPr="0007589E" w:rsidRDefault="0007589E" w:rsidP="0007589E">
      <w:pPr>
        <w:jc w:val="both"/>
        <w:rPr>
          <w:rFonts w:ascii="Arial" w:hAnsi="Arial" w:cs="Arial"/>
          <w:lang w:val="en-AU"/>
        </w:rPr>
      </w:pPr>
      <w:r w:rsidRPr="0007589E">
        <w:rPr>
          <w:rFonts w:ascii="Arial" w:hAnsi="Arial" w:cs="Arial"/>
          <w:lang w:val="en-AU"/>
        </w:rPr>
        <w:t>I am a classic Capricorn - hardworking, rational, and an excellent problem-solver. I am a person of colour, queer, neuro-diverse, gender diverse, and I have lived with psychosocial disability via significant mental health conditions. My lived experience enables me to rapidly build trust and rapport with a broad range of people from various backgrounds and experiences.</w:t>
      </w:r>
    </w:p>
    <w:p w14:paraId="0DE5FA90" w14:textId="77777777" w:rsidR="0007589E" w:rsidRPr="0007589E" w:rsidRDefault="0007589E" w:rsidP="0007589E">
      <w:pPr>
        <w:jc w:val="both"/>
        <w:rPr>
          <w:rFonts w:ascii="Arial" w:hAnsi="Arial" w:cs="Arial"/>
          <w:lang w:val="en-AU"/>
        </w:rPr>
      </w:pPr>
    </w:p>
    <w:p w14:paraId="4ACA179D" w14:textId="77777777" w:rsidR="0007589E" w:rsidRPr="0007589E" w:rsidRDefault="0007589E" w:rsidP="0007589E">
      <w:pPr>
        <w:jc w:val="both"/>
        <w:rPr>
          <w:rFonts w:ascii="Arial" w:hAnsi="Arial" w:cs="Arial"/>
          <w:lang w:val="en-AU"/>
        </w:rPr>
      </w:pPr>
      <w:r w:rsidRPr="0007589E">
        <w:rPr>
          <w:rFonts w:ascii="Arial" w:hAnsi="Arial" w:cs="Arial"/>
          <w:lang w:val="en-AU"/>
        </w:rPr>
        <w:t>I have stepped away from the corporate world because I am passionate about social justice and mental health. Everyone in our community deserves to be mentally healthy and engaged in the community.</w:t>
      </w:r>
    </w:p>
    <w:p w14:paraId="7548EFA5" w14:textId="0F000E9C" w:rsidR="0007589E" w:rsidRPr="0007589E" w:rsidRDefault="0007589E" w:rsidP="0007589E">
      <w:pPr>
        <w:jc w:val="both"/>
        <w:rPr>
          <w:rFonts w:ascii="Arial" w:hAnsi="Arial" w:cs="Arial"/>
          <w:lang w:val="en-AU"/>
        </w:rPr>
      </w:pPr>
      <w:r w:rsidRPr="006D1FB7">
        <w:rPr>
          <w:rFonts w:ascii="Arial" w:hAnsi="Arial" w:cs="Arial"/>
          <w:b/>
          <w:bCs/>
          <w:noProof/>
        </w:rPr>
        <mc:AlternateContent>
          <mc:Choice Requires="wps">
            <w:drawing>
              <wp:anchor distT="0" distB="0" distL="114300" distR="114300" simplePos="0" relativeHeight="251678720" behindDoc="0" locked="0" layoutInCell="1" allowOverlap="1" wp14:anchorId="565650CC" wp14:editId="143157E1">
                <wp:simplePos x="0" y="0"/>
                <wp:positionH relativeFrom="column">
                  <wp:posOffset>0</wp:posOffset>
                </wp:positionH>
                <wp:positionV relativeFrom="paragraph">
                  <wp:posOffset>165100</wp:posOffset>
                </wp:positionV>
                <wp:extent cx="6181725" cy="19050"/>
                <wp:effectExtent l="0" t="0" r="15875" b="19050"/>
                <wp:wrapNone/>
                <wp:docPr id="155040757" name="Straight Connector 155040757"/>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536BD6" id="Straight Connector 155040757"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0,13pt" to="486.7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" strokecolor="black [3200]" strokeweight=".5pt">
                <v:stroke joinstyle="miter"/>
              </v:line>
            </w:pict>
          </mc:Fallback>
        </mc:AlternateContent>
      </w:r>
      <w:r w:rsidRPr="0007589E">
        <w:rPr>
          <w:rFonts w:ascii="Arial" w:hAnsi="Arial" w:cs="Arial"/>
          <w:lang w:val="en-AU"/>
        </w:rPr>
        <w:t> </w:t>
      </w:r>
    </w:p>
    <w:p w14:paraId="0A1E76AB" w14:textId="77777777" w:rsidR="0007589E" w:rsidRPr="0007589E" w:rsidRDefault="0007589E" w:rsidP="0007589E">
      <w:pPr>
        <w:jc w:val="both"/>
        <w:rPr>
          <w:rFonts w:ascii="Arial" w:hAnsi="Arial" w:cs="Arial"/>
          <w:lang w:val="en-AU"/>
        </w:rPr>
      </w:pPr>
    </w:p>
    <w:p w14:paraId="4DBB3CFC" w14:textId="77777777" w:rsidR="0007589E" w:rsidRPr="0007589E" w:rsidRDefault="0007589E" w:rsidP="0007589E">
      <w:pPr>
        <w:jc w:val="both"/>
        <w:rPr>
          <w:rFonts w:ascii="Arial" w:hAnsi="Arial" w:cs="Arial"/>
          <w:lang w:val="en-AU"/>
        </w:rPr>
      </w:pPr>
      <w:r w:rsidRPr="0007589E">
        <w:rPr>
          <w:rFonts w:ascii="Arial" w:hAnsi="Arial" w:cs="Arial"/>
          <w:b/>
          <w:bCs/>
          <w:lang w:val="en-AU"/>
        </w:rPr>
        <w:t>Key Skills      </w:t>
      </w:r>
    </w:p>
    <w:p w14:paraId="231F7899" w14:textId="77777777" w:rsidR="0007589E" w:rsidRPr="0007589E" w:rsidRDefault="0007589E" w:rsidP="0007589E">
      <w:pPr>
        <w:numPr>
          <w:ilvl w:val="0"/>
          <w:numId w:val="52"/>
        </w:numPr>
        <w:jc w:val="both"/>
        <w:rPr>
          <w:rFonts w:ascii="Arial" w:hAnsi="Arial" w:cs="Arial"/>
          <w:lang w:val="en-AU"/>
        </w:rPr>
      </w:pPr>
      <w:r w:rsidRPr="0007589E">
        <w:rPr>
          <w:rFonts w:ascii="Arial" w:hAnsi="Arial" w:cs="Arial"/>
          <w:lang w:val="en-AU"/>
        </w:rPr>
        <w:t>Interpersonal skills – I can work effectively and interact comfortably and confidently with people from diverse cultural backgrounds.</w:t>
      </w:r>
    </w:p>
    <w:p w14:paraId="09625263" w14:textId="77777777" w:rsidR="0007589E" w:rsidRPr="0007589E" w:rsidRDefault="0007589E" w:rsidP="0007589E">
      <w:pPr>
        <w:numPr>
          <w:ilvl w:val="0"/>
          <w:numId w:val="52"/>
        </w:numPr>
        <w:jc w:val="both"/>
        <w:rPr>
          <w:rFonts w:ascii="Arial" w:hAnsi="Arial" w:cs="Arial"/>
          <w:lang w:val="en-AU"/>
        </w:rPr>
      </w:pPr>
      <w:r w:rsidRPr="0007589E">
        <w:rPr>
          <w:rFonts w:ascii="Arial" w:hAnsi="Arial" w:cs="Arial"/>
          <w:lang w:val="en-AU"/>
        </w:rPr>
        <w:t>I deeply understand the project management lifecycle and demonstrated the ability to track progress and report against agreed work tasks and milestones. </w:t>
      </w:r>
    </w:p>
    <w:p w14:paraId="1BFF5A69" w14:textId="2FD2ECB3" w:rsidR="0007589E" w:rsidRPr="0007589E" w:rsidRDefault="0007589E" w:rsidP="0007589E">
      <w:pPr>
        <w:numPr>
          <w:ilvl w:val="0"/>
          <w:numId w:val="52"/>
        </w:numPr>
        <w:jc w:val="both"/>
        <w:rPr>
          <w:rFonts w:ascii="Arial" w:hAnsi="Arial" w:cs="Arial"/>
          <w:lang w:val="en-AU"/>
        </w:rPr>
      </w:pPr>
      <w:r w:rsidRPr="0007589E">
        <w:rPr>
          <w:rFonts w:ascii="Arial" w:hAnsi="Arial" w:cs="Arial"/>
          <w:lang w:val="en-AU"/>
        </w:rPr>
        <w:t xml:space="preserve">Proven ability to effectively collate, analyse and interpret data and information from different sources, design and implement solutions </w:t>
      </w:r>
      <w:r w:rsidR="002C05C7" w:rsidRPr="0007589E">
        <w:rPr>
          <w:rFonts w:ascii="Arial" w:hAnsi="Arial" w:cs="Arial"/>
          <w:lang w:val="en-AU"/>
        </w:rPr>
        <w:t>accordingly.</w:t>
      </w:r>
    </w:p>
    <w:p w14:paraId="2E3C3BB2" w14:textId="77777777" w:rsidR="0007589E" w:rsidRPr="0007589E" w:rsidRDefault="0007589E" w:rsidP="0007589E">
      <w:pPr>
        <w:numPr>
          <w:ilvl w:val="0"/>
          <w:numId w:val="52"/>
        </w:numPr>
        <w:jc w:val="both"/>
        <w:rPr>
          <w:rFonts w:ascii="Arial" w:hAnsi="Arial" w:cs="Arial"/>
          <w:lang w:val="en-AU"/>
        </w:rPr>
      </w:pPr>
      <w:r w:rsidRPr="0007589E">
        <w:rPr>
          <w:rFonts w:ascii="Arial" w:hAnsi="Arial" w:cs="Arial"/>
          <w:lang w:val="en-AU"/>
        </w:rPr>
        <w:t>Deep understanding of issues facing migrants in accessing services regarding mental health and familiarity with barriers to accessing support</w:t>
      </w:r>
    </w:p>
    <w:p w14:paraId="57CAF56D" w14:textId="5A86D72C" w:rsidR="0007589E" w:rsidRPr="0007589E" w:rsidRDefault="0007589E" w:rsidP="0007589E">
      <w:pPr>
        <w:numPr>
          <w:ilvl w:val="0"/>
          <w:numId w:val="52"/>
        </w:numPr>
        <w:jc w:val="both"/>
        <w:rPr>
          <w:rFonts w:ascii="Arial" w:hAnsi="Arial" w:cs="Arial"/>
          <w:lang w:val="en-AU"/>
        </w:rPr>
      </w:pPr>
      <w:r w:rsidRPr="0007589E">
        <w:rPr>
          <w:rFonts w:ascii="Arial" w:hAnsi="Arial" w:cs="Arial"/>
          <w:lang w:val="en-AU"/>
        </w:rPr>
        <w:t xml:space="preserve">Ability to self-motivate and work independently and collaboratively as a productive team </w:t>
      </w:r>
      <w:r w:rsidR="002C05C7" w:rsidRPr="0007589E">
        <w:rPr>
          <w:rFonts w:ascii="Arial" w:hAnsi="Arial" w:cs="Arial"/>
          <w:lang w:val="en-AU"/>
        </w:rPr>
        <w:t>member.</w:t>
      </w:r>
      <w:r w:rsidRPr="0007589E">
        <w:rPr>
          <w:rFonts w:ascii="Arial" w:hAnsi="Arial" w:cs="Arial"/>
          <w:lang w:val="en-AU"/>
        </w:rPr>
        <w:t>  </w:t>
      </w:r>
    </w:p>
    <w:p w14:paraId="203647AB" w14:textId="75259E81" w:rsidR="0007589E" w:rsidRPr="0007589E" w:rsidRDefault="0007589E" w:rsidP="0007589E">
      <w:pPr>
        <w:numPr>
          <w:ilvl w:val="0"/>
          <w:numId w:val="52"/>
        </w:numPr>
        <w:jc w:val="both"/>
        <w:rPr>
          <w:rFonts w:ascii="Arial" w:hAnsi="Arial" w:cs="Arial"/>
          <w:lang w:val="en-AU"/>
        </w:rPr>
      </w:pPr>
      <w:r w:rsidRPr="0007589E">
        <w:rPr>
          <w:rFonts w:ascii="Arial" w:hAnsi="Arial" w:cs="Arial"/>
          <w:lang w:val="en-AU"/>
        </w:rPr>
        <w:t xml:space="preserve">I possess excellent computer skills and am proficient in word processing, </w:t>
      </w:r>
      <w:r w:rsidR="002C05C7" w:rsidRPr="0007589E">
        <w:rPr>
          <w:rFonts w:ascii="Arial" w:hAnsi="Arial" w:cs="Arial"/>
          <w:lang w:val="en-AU"/>
        </w:rPr>
        <w:t>spreadsheets,</w:t>
      </w:r>
      <w:r w:rsidRPr="0007589E">
        <w:rPr>
          <w:rFonts w:ascii="Arial" w:hAnsi="Arial" w:cs="Arial"/>
          <w:lang w:val="en-AU"/>
        </w:rPr>
        <w:t xml:space="preserve"> and database applications.</w:t>
      </w:r>
    </w:p>
    <w:p w14:paraId="33FAC7BE" w14:textId="77777777" w:rsidR="00A42582" w:rsidRPr="006D1FB7" w:rsidRDefault="00A42582" w:rsidP="006D1FB7">
      <w:pPr>
        <w:jc w:val="both"/>
        <w:rPr>
          <w:rFonts w:ascii="Arial" w:hAnsi="Arial" w:cs="Arial"/>
          <w:lang w:eastAsia="en-AU"/>
        </w:rPr>
      </w:pPr>
    </w:p>
    <w:p w14:paraId="3430ACC9" w14:textId="5F344E1C" w:rsidR="00A42582" w:rsidRPr="006D1FB7" w:rsidRDefault="00AD2C86" w:rsidP="00EE6509">
      <w:pPr>
        <w:jc w:val="both"/>
        <w:rPr>
          <w:rFonts w:ascii="Arial" w:hAnsi="Arial" w:cs="Arial"/>
          <w:b/>
          <w:bCs/>
        </w:rPr>
      </w:pPr>
      <w:r w:rsidRPr="006D1FB7">
        <w:rPr>
          <w:rFonts w:ascii="Arial" w:hAnsi="Arial" w:cs="Arial"/>
          <w:b/>
          <w:bCs/>
          <w:noProof/>
        </w:rPr>
        <mc:AlternateContent>
          <mc:Choice Requires="wps">
            <w:drawing>
              <wp:anchor distT="0" distB="0" distL="114300" distR="114300" simplePos="0" relativeHeight="251654656" behindDoc="0" locked="0" layoutInCell="1" allowOverlap="1" wp14:anchorId="4C0643C6" wp14:editId="2762EFE1">
                <wp:simplePos x="0" y="0"/>
                <wp:positionH relativeFrom="column">
                  <wp:posOffset>0</wp:posOffset>
                </wp:positionH>
                <wp:positionV relativeFrom="paragraph">
                  <wp:posOffset>0</wp:posOffset>
                </wp:positionV>
                <wp:extent cx="61817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9ADE2"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" strokecolor="black [3200]" strokeweight=".5pt">
                <v:stroke joinstyle="miter"/>
              </v:line>
            </w:pict>
          </mc:Fallback>
        </mc:AlternateContent>
      </w:r>
    </w:p>
    <w:p w14:paraId="67A26B48" w14:textId="0241662A" w:rsidR="0093506F" w:rsidRPr="006D1FB7" w:rsidRDefault="006D1FB7" w:rsidP="00EE6509">
      <w:pPr>
        <w:jc w:val="both"/>
        <w:rPr>
          <w:rFonts w:ascii="Arial" w:hAnsi="Arial" w:cs="Arial"/>
          <w:i/>
          <w:iCs/>
        </w:rPr>
      </w:pPr>
      <w:r w:rsidRPr="006D1FB7">
        <w:rPr>
          <w:rFonts w:ascii="Arial" w:hAnsi="Arial" w:cs="Arial"/>
          <w:b/>
          <w:bCs/>
        </w:rPr>
        <w:t xml:space="preserve">Volunteer </w:t>
      </w:r>
      <w:r w:rsidR="00A42582" w:rsidRPr="006D1FB7">
        <w:rPr>
          <w:rFonts w:ascii="Arial" w:hAnsi="Arial" w:cs="Arial"/>
          <w:b/>
          <w:bCs/>
        </w:rPr>
        <w:t>Experience</w:t>
      </w:r>
    </w:p>
    <w:p w14:paraId="40D18529" w14:textId="77777777" w:rsidR="008A6DD7" w:rsidRPr="006D1FB7" w:rsidRDefault="008A6DD7" w:rsidP="00EE6509">
      <w:pPr>
        <w:jc w:val="both"/>
        <w:rPr>
          <w:rFonts w:ascii="Arial" w:hAnsi="Arial" w:cs="Arial"/>
          <w:i/>
          <w:iCs/>
        </w:rPr>
      </w:pPr>
    </w:p>
    <w:p w14:paraId="0DD8FA7B" w14:textId="77777777" w:rsidR="00E41CFB" w:rsidRPr="006D1FB7" w:rsidRDefault="00E41CFB" w:rsidP="00E41CFB">
      <w:pPr>
        <w:tabs>
          <w:tab w:val="right" w:pos="9020"/>
        </w:tabs>
        <w:rPr>
          <w:rFonts w:ascii="Arial" w:hAnsi="Arial" w:cs="Arial"/>
        </w:rPr>
      </w:pPr>
      <w:r w:rsidRPr="006D1FB7">
        <w:rPr>
          <w:rFonts w:ascii="Arial" w:eastAsia="Arial" w:hAnsi="Arial" w:cs="Arial"/>
          <w:b/>
        </w:rPr>
        <w:t>Community Support Worker</w:t>
      </w:r>
      <w:r w:rsidRPr="006D1FB7">
        <w:rPr>
          <w:rFonts w:ascii="Arial" w:hAnsi="Arial" w:cs="Arial"/>
        </w:rPr>
        <w:tab/>
      </w:r>
      <w:r w:rsidRPr="006D1FB7">
        <w:rPr>
          <w:rFonts w:ascii="Arial" w:eastAsia="Arial" w:hAnsi="Arial" w:cs="Arial"/>
        </w:rPr>
        <w:t>Nov 2022 - Present</w:t>
      </w:r>
    </w:p>
    <w:p w14:paraId="580DF6B5" w14:textId="77777777" w:rsidR="00E41CFB" w:rsidRPr="006D1FB7" w:rsidRDefault="00E41CFB" w:rsidP="00E41CFB">
      <w:pPr>
        <w:rPr>
          <w:rFonts w:ascii="Arial" w:hAnsi="Arial" w:cs="Arial"/>
        </w:rPr>
      </w:pPr>
      <w:r w:rsidRPr="006D1FB7">
        <w:rPr>
          <w:rFonts w:ascii="Arial" w:eastAsia="Arial" w:hAnsi="Arial" w:cs="Arial"/>
        </w:rPr>
        <w:t>Diamond Valley Community Support, Greensborough, VIC</w:t>
      </w:r>
    </w:p>
    <w:p w14:paraId="2ABE562C" w14:textId="7418DE5A" w:rsidR="00E41CFB" w:rsidRPr="006D1FB7" w:rsidRDefault="005E0632" w:rsidP="005E0632">
      <w:pPr>
        <w:pStyle w:val="ListParagraph"/>
        <w:numPr>
          <w:ilvl w:val="0"/>
          <w:numId w:val="50"/>
        </w:numPr>
        <w:jc w:val="both"/>
        <w:rPr>
          <w:rFonts w:ascii="Arial" w:hAnsi="Arial" w:cs="Arial"/>
          <w:lang w:eastAsia="en-AU"/>
        </w:rPr>
      </w:pPr>
      <w:r w:rsidRPr="006D1FB7">
        <w:rPr>
          <w:rFonts w:ascii="Arial" w:hAnsi="Arial" w:cs="Arial"/>
          <w:lang w:eastAsia="en-AU"/>
        </w:rPr>
        <w:t>I am p</w:t>
      </w:r>
      <w:r w:rsidR="00E41CFB" w:rsidRPr="006D1FB7">
        <w:rPr>
          <w:rFonts w:ascii="Arial" w:hAnsi="Arial" w:cs="Arial"/>
          <w:lang w:eastAsia="en-AU"/>
        </w:rPr>
        <w:t xml:space="preserve">roviding emergency aid </w:t>
      </w:r>
      <w:r w:rsidRPr="006D1FB7">
        <w:rPr>
          <w:rFonts w:ascii="Arial" w:hAnsi="Arial" w:cs="Arial"/>
          <w:lang w:eastAsia="en-AU"/>
        </w:rPr>
        <w:t xml:space="preserve">and advocacy services </w:t>
      </w:r>
      <w:r w:rsidR="00E41CFB" w:rsidRPr="006D1FB7">
        <w:rPr>
          <w:rFonts w:ascii="Arial" w:hAnsi="Arial" w:cs="Arial"/>
          <w:lang w:eastAsia="en-AU"/>
        </w:rPr>
        <w:t xml:space="preserve">to individuals in </w:t>
      </w:r>
      <w:r w:rsidR="002C05C7" w:rsidRPr="006D1FB7">
        <w:rPr>
          <w:rFonts w:ascii="Arial" w:hAnsi="Arial" w:cs="Arial"/>
          <w:lang w:eastAsia="en-AU"/>
        </w:rPr>
        <w:t>crisis.</w:t>
      </w:r>
    </w:p>
    <w:p w14:paraId="0F20AF4C" w14:textId="21372D5C" w:rsidR="00E41CFB" w:rsidRPr="006D1FB7" w:rsidRDefault="005E0632" w:rsidP="005E0632">
      <w:pPr>
        <w:pStyle w:val="ListParagraph"/>
        <w:numPr>
          <w:ilvl w:val="0"/>
          <w:numId w:val="50"/>
        </w:numPr>
        <w:jc w:val="both"/>
        <w:rPr>
          <w:rFonts w:ascii="Arial" w:hAnsi="Arial" w:cs="Arial"/>
          <w:lang w:eastAsia="en-AU"/>
        </w:rPr>
      </w:pPr>
      <w:r w:rsidRPr="006D1FB7">
        <w:rPr>
          <w:rFonts w:ascii="Arial" w:hAnsi="Arial" w:cs="Arial"/>
          <w:lang w:eastAsia="en-AU"/>
        </w:rPr>
        <w:t>I d</w:t>
      </w:r>
      <w:r w:rsidR="00E41CFB" w:rsidRPr="006D1FB7">
        <w:rPr>
          <w:rFonts w:ascii="Arial" w:hAnsi="Arial" w:cs="Arial"/>
          <w:lang w:eastAsia="en-AU"/>
        </w:rPr>
        <w:t>eliver friendly, non-judgmental, empathetic, and compassionate support while prioritizing client privacy and dignity. </w:t>
      </w:r>
    </w:p>
    <w:p w14:paraId="73F1BDB7" w14:textId="53C560A4" w:rsidR="00E41CFB" w:rsidRPr="006D1FB7" w:rsidRDefault="005E0632" w:rsidP="005E0632">
      <w:pPr>
        <w:pStyle w:val="ListParagraph"/>
        <w:numPr>
          <w:ilvl w:val="0"/>
          <w:numId w:val="50"/>
        </w:numPr>
        <w:jc w:val="both"/>
        <w:rPr>
          <w:rFonts w:ascii="Arial" w:hAnsi="Arial" w:cs="Arial"/>
          <w:lang w:eastAsia="en-AU"/>
        </w:rPr>
      </w:pPr>
      <w:r w:rsidRPr="006D1FB7">
        <w:rPr>
          <w:rFonts w:ascii="Arial" w:hAnsi="Arial" w:cs="Arial"/>
          <w:lang w:eastAsia="en-AU"/>
        </w:rPr>
        <w:t>I a</w:t>
      </w:r>
      <w:r w:rsidR="00E41CFB" w:rsidRPr="006D1FB7">
        <w:rPr>
          <w:rFonts w:ascii="Arial" w:hAnsi="Arial" w:cs="Arial"/>
          <w:lang w:eastAsia="en-AU"/>
        </w:rPr>
        <w:t>ssess and evalua</w:t>
      </w:r>
      <w:r w:rsidRPr="006D1FB7">
        <w:rPr>
          <w:rFonts w:ascii="Arial" w:hAnsi="Arial" w:cs="Arial"/>
          <w:lang w:eastAsia="en-AU"/>
        </w:rPr>
        <w:t>te</w:t>
      </w:r>
      <w:r w:rsidR="00E41CFB" w:rsidRPr="006D1FB7">
        <w:rPr>
          <w:rFonts w:ascii="Arial" w:hAnsi="Arial" w:cs="Arial"/>
          <w:lang w:eastAsia="en-AU"/>
        </w:rPr>
        <w:t xml:space="preserve"> clients' needs and develop an appropriate support response</w:t>
      </w:r>
      <w:r w:rsidRPr="006D1FB7">
        <w:rPr>
          <w:rFonts w:ascii="Arial" w:hAnsi="Arial" w:cs="Arial"/>
          <w:lang w:eastAsia="en-AU"/>
        </w:rPr>
        <w:t xml:space="preserve"> and</w:t>
      </w:r>
      <w:r w:rsidR="00E41CFB" w:rsidRPr="006D1FB7">
        <w:rPr>
          <w:rFonts w:ascii="Arial" w:hAnsi="Arial" w:cs="Arial"/>
          <w:lang w:eastAsia="en-AU"/>
        </w:rPr>
        <w:t xml:space="preserve"> internal and external referral pathways when appropriate. </w:t>
      </w:r>
    </w:p>
    <w:p w14:paraId="1B2C5DB1" w14:textId="1E59B6BA" w:rsidR="0065032C" w:rsidRPr="006D1FB7" w:rsidRDefault="00E41CFB" w:rsidP="008A6DD7">
      <w:pPr>
        <w:pStyle w:val="ListParagraph"/>
        <w:numPr>
          <w:ilvl w:val="0"/>
          <w:numId w:val="50"/>
        </w:numPr>
        <w:jc w:val="both"/>
        <w:rPr>
          <w:rFonts w:ascii="Arial" w:hAnsi="Arial" w:cs="Arial"/>
          <w:lang w:eastAsia="en-AU"/>
        </w:rPr>
      </w:pPr>
      <w:r w:rsidRPr="006D1FB7">
        <w:rPr>
          <w:rFonts w:ascii="Arial" w:hAnsi="Arial" w:cs="Arial"/>
          <w:lang w:eastAsia="en-AU"/>
        </w:rPr>
        <w:t>To date, I have conducted over 400 interviews.</w:t>
      </w:r>
    </w:p>
    <w:p w14:paraId="3F56AC94" w14:textId="77777777" w:rsidR="005E0632" w:rsidRPr="006D1FB7" w:rsidRDefault="005E0632" w:rsidP="005E0632">
      <w:pPr>
        <w:pBdr>
          <w:top w:val="nil"/>
          <w:left w:val="nil"/>
          <w:bottom w:val="nil"/>
          <w:right w:val="nil"/>
          <w:between w:val="nil"/>
        </w:pBdr>
        <w:spacing w:line="220" w:lineRule="auto"/>
        <w:rPr>
          <w:rFonts w:ascii="Arial" w:hAnsi="Arial" w:cs="Arial"/>
          <w:b/>
        </w:rPr>
      </w:pPr>
    </w:p>
    <w:p w14:paraId="192A7F03" w14:textId="336450F3" w:rsidR="004743FE" w:rsidRPr="006D1FB7" w:rsidRDefault="004743FE" w:rsidP="0065032C">
      <w:pPr>
        <w:pBdr>
          <w:top w:val="nil"/>
          <w:left w:val="nil"/>
          <w:bottom w:val="nil"/>
          <w:right w:val="nil"/>
          <w:between w:val="nil"/>
        </w:pBdr>
        <w:spacing w:line="220" w:lineRule="auto"/>
        <w:rPr>
          <w:rFonts w:ascii="Arial" w:hAnsi="Arial" w:cs="Arial"/>
          <w:lang w:val="en-AU"/>
        </w:rPr>
      </w:pPr>
    </w:p>
    <w:p w14:paraId="0542D085" w14:textId="4EEB6E0B" w:rsidR="005E0632" w:rsidRPr="006D1FB7" w:rsidRDefault="005E0632" w:rsidP="005E0632">
      <w:pPr>
        <w:tabs>
          <w:tab w:val="right" w:pos="9020"/>
        </w:tabs>
        <w:rPr>
          <w:rFonts w:ascii="Arial" w:hAnsi="Arial" w:cs="Arial"/>
        </w:rPr>
      </w:pPr>
      <w:r w:rsidRPr="006D1FB7">
        <w:rPr>
          <w:rFonts w:ascii="Arial" w:eastAsia="Arial" w:hAnsi="Arial" w:cs="Arial"/>
          <w:b/>
        </w:rPr>
        <w:t>Rainbow Connect</w:t>
      </w:r>
      <w:r w:rsidR="009D1ADC">
        <w:rPr>
          <w:rFonts w:ascii="Arial" w:eastAsia="Arial" w:hAnsi="Arial" w:cs="Arial"/>
          <w:b/>
        </w:rPr>
        <w:t>ion</w:t>
      </w:r>
      <w:r w:rsidRPr="006D1FB7">
        <w:rPr>
          <w:rFonts w:ascii="Arial" w:eastAsia="Arial" w:hAnsi="Arial" w:cs="Arial"/>
          <w:b/>
        </w:rPr>
        <w:t xml:space="preserve"> COVID19</w:t>
      </w:r>
      <w:r w:rsidR="009D1ADC">
        <w:rPr>
          <w:rFonts w:ascii="Arial" w:eastAsia="Arial" w:hAnsi="Arial" w:cs="Arial"/>
          <w:b/>
        </w:rPr>
        <w:t xml:space="preserve"> Volunteer</w:t>
      </w:r>
      <w:r w:rsidRPr="006D1FB7">
        <w:rPr>
          <w:rFonts w:ascii="Arial" w:hAnsi="Arial" w:cs="Arial"/>
        </w:rPr>
        <w:tab/>
      </w:r>
      <w:r w:rsidRPr="006D1FB7">
        <w:rPr>
          <w:rFonts w:ascii="Arial" w:eastAsia="Arial" w:hAnsi="Arial" w:cs="Arial"/>
        </w:rPr>
        <w:t>May 2020 - Dec 2020</w:t>
      </w:r>
    </w:p>
    <w:p w14:paraId="6F46213B" w14:textId="77777777" w:rsidR="005E0632" w:rsidRPr="006D1FB7" w:rsidRDefault="005E0632" w:rsidP="005E0632">
      <w:pPr>
        <w:rPr>
          <w:rFonts w:ascii="Arial" w:hAnsi="Arial" w:cs="Arial"/>
        </w:rPr>
      </w:pPr>
      <w:r w:rsidRPr="006D1FB7">
        <w:rPr>
          <w:rFonts w:ascii="Arial" w:eastAsia="Arial" w:hAnsi="Arial" w:cs="Arial"/>
        </w:rPr>
        <w:t xml:space="preserve">Thorne </w:t>
      </w:r>
      <w:proofErr w:type="spellStart"/>
      <w:r w:rsidRPr="006D1FB7">
        <w:rPr>
          <w:rFonts w:ascii="Arial" w:eastAsia="Arial" w:hAnsi="Arial" w:cs="Arial"/>
        </w:rPr>
        <w:t>Harbour</w:t>
      </w:r>
      <w:proofErr w:type="spellEnd"/>
      <w:r w:rsidRPr="006D1FB7">
        <w:rPr>
          <w:rFonts w:ascii="Arial" w:eastAsia="Arial" w:hAnsi="Arial" w:cs="Arial"/>
        </w:rPr>
        <w:t xml:space="preserve"> Health, South </w:t>
      </w:r>
      <w:proofErr w:type="spellStart"/>
      <w:r w:rsidRPr="006D1FB7">
        <w:rPr>
          <w:rFonts w:ascii="Arial" w:eastAsia="Arial" w:hAnsi="Arial" w:cs="Arial"/>
        </w:rPr>
        <w:t>Yarra</w:t>
      </w:r>
      <w:proofErr w:type="spellEnd"/>
      <w:r w:rsidRPr="006D1FB7">
        <w:rPr>
          <w:rFonts w:ascii="Arial" w:eastAsia="Arial" w:hAnsi="Arial" w:cs="Arial"/>
        </w:rPr>
        <w:t>, VIC</w:t>
      </w:r>
    </w:p>
    <w:p w14:paraId="0E445CD8" w14:textId="04B744EE" w:rsidR="009D1ADC" w:rsidRDefault="00754E96" w:rsidP="004A3F90">
      <w:pPr>
        <w:pStyle w:val="ListParagraph"/>
        <w:numPr>
          <w:ilvl w:val="0"/>
          <w:numId w:val="50"/>
        </w:numPr>
        <w:jc w:val="both"/>
        <w:rPr>
          <w:rFonts w:ascii="Arial" w:hAnsi="Arial" w:cs="Arial"/>
          <w:lang w:eastAsia="en-AU"/>
        </w:rPr>
      </w:pPr>
      <w:r>
        <w:rPr>
          <w:rFonts w:ascii="Arial" w:hAnsi="Arial" w:cs="Arial"/>
          <w:lang w:eastAsia="en-AU"/>
        </w:rPr>
        <w:t xml:space="preserve">The purpose of this service was to give </w:t>
      </w:r>
      <w:r w:rsidR="002C05C7">
        <w:rPr>
          <w:rFonts w:ascii="Arial" w:hAnsi="Arial" w:cs="Arial"/>
          <w:lang w:eastAsia="en-AU"/>
        </w:rPr>
        <w:t>clients</w:t>
      </w:r>
      <w:r>
        <w:rPr>
          <w:rFonts w:ascii="Arial" w:hAnsi="Arial" w:cs="Arial"/>
          <w:lang w:eastAsia="en-AU"/>
        </w:rPr>
        <w:t xml:space="preserve"> of Thorne </w:t>
      </w:r>
      <w:proofErr w:type="spellStart"/>
      <w:r>
        <w:rPr>
          <w:rFonts w:ascii="Arial" w:hAnsi="Arial" w:cs="Arial"/>
          <w:lang w:eastAsia="en-AU"/>
        </w:rPr>
        <w:t>Harbour</w:t>
      </w:r>
      <w:proofErr w:type="spellEnd"/>
      <w:r>
        <w:rPr>
          <w:rFonts w:ascii="Arial" w:hAnsi="Arial" w:cs="Arial"/>
          <w:lang w:eastAsia="en-AU"/>
        </w:rPr>
        <w:t xml:space="preserve"> </w:t>
      </w:r>
      <w:r w:rsidR="002C05C7">
        <w:rPr>
          <w:rFonts w:ascii="Arial" w:hAnsi="Arial" w:cs="Arial"/>
          <w:lang w:eastAsia="en-AU"/>
        </w:rPr>
        <w:t xml:space="preserve">Health </w:t>
      </w:r>
      <w:r w:rsidR="002C05C7" w:rsidRPr="009D1ADC">
        <w:rPr>
          <w:rFonts w:ascii="Arial" w:hAnsi="Arial" w:cs="Arial"/>
          <w:lang w:eastAsia="en-AU"/>
        </w:rPr>
        <w:t>maintaining</w:t>
      </w:r>
      <w:r w:rsidR="009D1ADC" w:rsidRPr="009D1ADC">
        <w:rPr>
          <w:rFonts w:ascii="Arial" w:hAnsi="Arial" w:cs="Arial"/>
          <w:lang w:eastAsia="en-AU"/>
        </w:rPr>
        <w:t xml:space="preserve"> meaningful connection to community </w:t>
      </w:r>
      <w:r w:rsidR="009D1ADC">
        <w:rPr>
          <w:rFonts w:ascii="Arial" w:hAnsi="Arial" w:cs="Arial"/>
          <w:lang w:eastAsia="en-AU"/>
        </w:rPr>
        <w:t>can have a</w:t>
      </w:r>
      <w:r w:rsidR="009D1ADC">
        <w:rPr>
          <w:rFonts w:ascii="Arial" w:hAnsi="Arial" w:cs="Arial"/>
          <w:lang w:eastAsia="en-AU"/>
        </w:rPr>
        <w:t xml:space="preserve"> profoundly positive impact on people’s sense of self, feelings of anxiety/distress and </w:t>
      </w:r>
      <w:proofErr w:type="gramStart"/>
      <w:r w:rsidR="009D1ADC">
        <w:rPr>
          <w:rFonts w:ascii="Arial" w:hAnsi="Arial" w:cs="Arial"/>
          <w:lang w:eastAsia="en-AU"/>
        </w:rPr>
        <w:t>wellbeing</w:t>
      </w:r>
      <w:proofErr w:type="gramEnd"/>
    </w:p>
    <w:p w14:paraId="2745845A" w14:textId="6FAA8655" w:rsidR="009D1ADC" w:rsidRPr="009D1ADC" w:rsidRDefault="005E0632" w:rsidP="004A3F90">
      <w:pPr>
        <w:pStyle w:val="ListParagraph"/>
        <w:numPr>
          <w:ilvl w:val="0"/>
          <w:numId w:val="50"/>
        </w:numPr>
        <w:jc w:val="both"/>
        <w:rPr>
          <w:rFonts w:ascii="Arial" w:hAnsi="Arial" w:cs="Arial"/>
          <w:lang w:eastAsia="en-AU"/>
        </w:rPr>
      </w:pPr>
      <w:r w:rsidRPr="009D1ADC">
        <w:rPr>
          <w:rFonts w:ascii="Arial" w:hAnsi="Arial" w:cs="Arial"/>
          <w:lang w:eastAsia="en-AU"/>
        </w:rPr>
        <w:t xml:space="preserve">I delivered </w:t>
      </w:r>
      <w:r w:rsidR="008A6DD7" w:rsidRPr="009D1ADC">
        <w:rPr>
          <w:rFonts w:ascii="Arial" w:hAnsi="Arial" w:cs="Arial"/>
          <w:lang w:eastAsia="en-AU"/>
        </w:rPr>
        <w:t>food support</w:t>
      </w:r>
      <w:r w:rsidRPr="009D1ADC">
        <w:rPr>
          <w:rFonts w:ascii="Arial" w:hAnsi="Arial" w:cs="Arial"/>
          <w:lang w:eastAsia="en-AU"/>
        </w:rPr>
        <w:t xml:space="preserve"> </w:t>
      </w:r>
      <w:r w:rsidR="009D1ADC" w:rsidRPr="009D1ADC">
        <w:rPr>
          <w:rFonts w:ascii="Arial" w:hAnsi="Arial" w:cs="Arial"/>
          <w:lang w:eastAsia="en-AU"/>
        </w:rPr>
        <w:t xml:space="preserve">and an opportunity to maintain a meaningful connection to community </w:t>
      </w:r>
      <w:r w:rsidRPr="009D1ADC">
        <w:rPr>
          <w:rFonts w:ascii="Arial" w:hAnsi="Arial" w:cs="Arial"/>
          <w:lang w:eastAsia="en-AU"/>
        </w:rPr>
        <w:t xml:space="preserve">to socially isolated and immunocompromised LGBTIQ+ </w:t>
      </w:r>
    </w:p>
    <w:p w14:paraId="7075C6FF" w14:textId="30F34750" w:rsidR="005E0632" w:rsidRPr="006D1FB7" w:rsidRDefault="005E0632" w:rsidP="005E0632">
      <w:pPr>
        <w:pStyle w:val="ListParagraph"/>
        <w:numPr>
          <w:ilvl w:val="0"/>
          <w:numId w:val="50"/>
        </w:numPr>
        <w:jc w:val="both"/>
        <w:rPr>
          <w:rFonts w:ascii="Arial" w:hAnsi="Arial" w:cs="Arial"/>
          <w:lang w:eastAsia="en-AU"/>
        </w:rPr>
      </w:pPr>
    </w:p>
    <w:p w14:paraId="71601A7F" w14:textId="2466B7FE" w:rsidR="005E0632" w:rsidRPr="006D1FB7" w:rsidRDefault="005E0632" w:rsidP="005E0632">
      <w:pPr>
        <w:pStyle w:val="ListParagraph"/>
        <w:numPr>
          <w:ilvl w:val="0"/>
          <w:numId w:val="50"/>
        </w:numPr>
        <w:jc w:val="both"/>
        <w:rPr>
          <w:rFonts w:ascii="Arial" w:hAnsi="Arial" w:cs="Arial"/>
          <w:lang w:eastAsia="en-AU"/>
        </w:rPr>
      </w:pPr>
      <w:r w:rsidRPr="006D1FB7">
        <w:rPr>
          <w:rFonts w:ascii="Arial" w:hAnsi="Arial" w:cs="Arial"/>
          <w:lang w:eastAsia="en-AU"/>
        </w:rPr>
        <w:t xml:space="preserve">I effectively managed client visits, phoning them in advance to confirm delivery </w:t>
      </w:r>
      <w:r w:rsidR="002C05C7" w:rsidRPr="006D1FB7">
        <w:rPr>
          <w:rFonts w:ascii="Arial" w:hAnsi="Arial" w:cs="Arial"/>
          <w:lang w:eastAsia="en-AU"/>
        </w:rPr>
        <w:t>arrangements.</w:t>
      </w:r>
    </w:p>
    <w:p w14:paraId="74F4A6A2" w14:textId="791F28B1" w:rsidR="008A6DD7" w:rsidRPr="006D1FB7" w:rsidRDefault="005E0632" w:rsidP="005E0632">
      <w:pPr>
        <w:pStyle w:val="ListParagraph"/>
        <w:numPr>
          <w:ilvl w:val="0"/>
          <w:numId w:val="50"/>
        </w:numPr>
        <w:jc w:val="both"/>
        <w:rPr>
          <w:rFonts w:ascii="Arial" w:hAnsi="Arial" w:cs="Arial"/>
          <w:lang w:eastAsia="en-AU"/>
        </w:rPr>
      </w:pPr>
      <w:r w:rsidRPr="006D1FB7">
        <w:rPr>
          <w:rFonts w:ascii="Arial" w:hAnsi="Arial" w:cs="Arial"/>
          <w:lang w:eastAsia="en-AU"/>
        </w:rPr>
        <w:t>Our team delivered over 2000 packages to Positive Living Centre clients during the pandemic.</w:t>
      </w:r>
    </w:p>
    <w:p w14:paraId="4CBCF51C" w14:textId="77777777" w:rsidR="007E6BEB" w:rsidRPr="006D1FB7" w:rsidRDefault="007E6BEB" w:rsidP="007E6BEB">
      <w:pPr>
        <w:jc w:val="both"/>
        <w:rPr>
          <w:rFonts w:ascii="Arial" w:hAnsi="Arial" w:cs="Arial"/>
          <w:lang w:eastAsia="en-AU"/>
        </w:rPr>
      </w:pPr>
    </w:p>
    <w:p w14:paraId="7D825C9F" w14:textId="0E997B6C" w:rsidR="007E6BEB" w:rsidRPr="006D1FB7" w:rsidRDefault="009D1ADC" w:rsidP="007E6BEB">
      <w:pPr>
        <w:jc w:val="both"/>
        <w:rPr>
          <w:rFonts w:ascii="Arial" w:hAnsi="Arial" w:cs="Arial"/>
          <w:lang w:eastAsia="en-AU"/>
        </w:rPr>
      </w:pPr>
      <w:r>
        <w:rPr>
          <w:rFonts w:ascii="Arial" w:hAnsi="Arial" w:cs="Arial"/>
          <w:color w:val="6D6E71"/>
          <w:shd w:val="clear" w:color="auto" w:fill="F6F5F7"/>
        </w:rPr>
        <w:t>maintaining meaningful connections to community has a profoundly positive impact on people’s sense of self, feelings of anxiety/distress and general wellbeing. For this reason, and to address the challenges caused by the physical distancing measures in place, Rainbow Connection actively links isolated LGBTI people with the services and supports they need to get by during this time.”</w:t>
      </w:r>
    </w:p>
    <w:p w14:paraId="4969B2A1" w14:textId="77777777" w:rsidR="008A6DD7" w:rsidRPr="006D1FB7" w:rsidRDefault="008A6DD7" w:rsidP="005E0632">
      <w:pPr>
        <w:jc w:val="both"/>
        <w:rPr>
          <w:rFonts w:ascii="Arial" w:hAnsi="Arial" w:cs="Arial"/>
          <w:lang w:eastAsia="en-AU"/>
        </w:rPr>
      </w:pPr>
    </w:p>
    <w:p w14:paraId="4F3FF49D" w14:textId="77777777" w:rsidR="005E0632" w:rsidRPr="006D1FB7" w:rsidRDefault="005E0632" w:rsidP="005E0632">
      <w:pPr>
        <w:tabs>
          <w:tab w:val="right" w:pos="9020"/>
        </w:tabs>
        <w:rPr>
          <w:rFonts w:ascii="Arial" w:hAnsi="Arial" w:cs="Arial"/>
        </w:rPr>
      </w:pPr>
      <w:r w:rsidRPr="006D1FB7">
        <w:rPr>
          <w:rFonts w:ascii="Arial" w:eastAsia="Arial" w:hAnsi="Arial" w:cs="Arial"/>
          <w:b/>
        </w:rPr>
        <w:t xml:space="preserve">Sex On Premise Venue (SOPV) Outreach Worker </w:t>
      </w:r>
      <w:r w:rsidRPr="006D1FB7">
        <w:rPr>
          <w:rFonts w:ascii="Arial" w:hAnsi="Arial" w:cs="Arial"/>
        </w:rPr>
        <w:tab/>
      </w:r>
      <w:r w:rsidRPr="006D1FB7">
        <w:rPr>
          <w:rFonts w:ascii="Arial" w:eastAsia="Arial" w:hAnsi="Arial" w:cs="Arial"/>
        </w:rPr>
        <w:t>Dec 2018 - Dec 2019</w:t>
      </w:r>
    </w:p>
    <w:p w14:paraId="63981BBA" w14:textId="77777777" w:rsidR="005E0632" w:rsidRPr="006D1FB7" w:rsidRDefault="005E0632" w:rsidP="005E0632">
      <w:pPr>
        <w:rPr>
          <w:rFonts w:ascii="Arial" w:hAnsi="Arial" w:cs="Arial"/>
        </w:rPr>
      </w:pPr>
      <w:r w:rsidRPr="006D1FB7">
        <w:rPr>
          <w:rFonts w:ascii="Arial" w:eastAsia="Arial" w:hAnsi="Arial" w:cs="Arial"/>
        </w:rPr>
        <w:t xml:space="preserve">Thorne </w:t>
      </w:r>
      <w:proofErr w:type="spellStart"/>
      <w:r w:rsidRPr="006D1FB7">
        <w:rPr>
          <w:rFonts w:ascii="Arial" w:eastAsia="Arial" w:hAnsi="Arial" w:cs="Arial"/>
        </w:rPr>
        <w:t>Harbour</w:t>
      </w:r>
      <w:proofErr w:type="spellEnd"/>
      <w:r w:rsidRPr="006D1FB7">
        <w:rPr>
          <w:rFonts w:ascii="Arial" w:eastAsia="Arial" w:hAnsi="Arial" w:cs="Arial"/>
        </w:rPr>
        <w:t xml:space="preserve"> Health, Melbourne, VIC</w:t>
      </w:r>
    </w:p>
    <w:p w14:paraId="5D6C8F9A" w14:textId="77777777" w:rsidR="005E0632" w:rsidRPr="006D1FB7" w:rsidRDefault="005E0632" w:rsidP="005E0632">
      <w:pPr>
        <w:pStyle w:val="ListParagraph"/>
        <w:numPr>
          <w:ilvl w:val="0"/>
          <w:numId w:val="50"/>
        </w:numPr>
        <w:jc w:val="both"/>
        <w:rPr>
          <w:rFonts w:ascii="Arial" w:hAnsi="Arial" w:cs="Arial"/>
          <w:lang w:eastAsia="en-AU"/>
        </w:rPr>
      </w:pPr>
      <w:r w:rsidRPr="006D1FB7">
        <w:rPr>
          <w:rFonts w:ascii="Arial" w:hAnsi="Arial" w:cs="Arial"/>
          <w:lang w:eastAsia="en-AU"/>
        </w:rPr>
        <w:t>I supported clients at SOPVs, allowing them to ask questions about sexual health, HIV, &amp; other health topics &amp; find connections to relevant health services.</w:t>
      </w:r>
    </w:p>
    <w:p w14:paraId="090C90FD" w14:textId="5CD09B53" w:rsidR="005E0632" w:rsidRPr="006D1FB7" w:rsidRDefault="006D1FB7" w:rsidP="005E0632">
      <w:pPr>
        <w:spacing w:line="278" w:lineRule="auto"/>
        <w:rPr>
          <w:rFonts w:ascii="Arial" w:hAnsi="Arial" w:cs="Arial"/>
        </w:rPr>
      </w:pPr>
      <w:r w:rsidRPr="006D1FB7">
        <w:rPr>
          <w:rFonts w:ascii="Arial" w:hAnsi="Arial" w:cs="Arial"/>
          <w:b/>
          <w:bCs/>
          <w:noProof/>
        </w:rPr>
        <mc:AlternateContent>
          <mc:Choice Requires="wps">
            <w:drawing>
              <wp:anchor distT="0" distB="0" distL="114300" distR="114300" simplePos="0" relativeHeight="251676672" behindDoc="0" locked="0" layoutInCell="1" allowOverlap="1" wp14:anchorId="49E3AF9F" wp14:editId="3C875CB1">
                <wp:simplePos x="0" y="0"/>
                <wp:positionH relativeFrom="column">
                  <wp:posOffset>0</wp:posOffset>
                </wp:positionH>
                <wp:positionV relativeFrom="paragraph">
                  <wp:posOffset>164465</wp:posOffset>
                </wp:positionV>
                <wp:extent cx="6181725" cy="19050"/>
                <wp:effectExtent l="0" t="0" r="15875" b="19050"/>
                <wp:wrapNone/>
                <wp:docPr id="1186529553" name="Straight Connector 1186529553"/>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AB509A" id="Straight Connector 118652955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0,12.95pt" to="486.75pt,14.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" strokecolor="black [3200]" strokeweight=".5pt">
                <v:stroke joinstyle="miter"/>
              </v:line>
            </w:pict>
          </mc:Fallback>
        </mc:AlternateContent>
      </w:r>
    </w:p>
    <w:p w14:paraId="38384911" w14:textId="77777777" w:rsidR="006D1FB7" w:rsidRPr="006D1FB7" w:rsidRDefault="006D1FB7" w:rsidP="006D1FB7">
      <w:pPr>
        <w:jc w:val="both"/>
        <w:rPr>
          <w:rFonts w:ascii="Arial" w:hAnsi="Arial" w:cs="Arial"/>
          <w:b/>
          <w:bCs/>
        </w:rPr>
      </w:pPr>
    </w:p>
    <w:p w14:paraId="6257F341" w14:textId="7368FE46" w:rsidR="006D1FB7" w:rsidRPr="006D1FB7" w:rsidRDefault="006D1FB7" w:rsidP="006D1FB7">
      <w:pPr>
        <w:jc w:val="both"/>
        <w:rPr>
          <w:rFonts w:ascii="Arial" w:hAnsi="Arial" w:cs="Arial"/>
          <w:i/>
          <w:iCs/>
        </w:rPr>
      </w:pPr>
      <w:r w:rsidRPr="006D1FB7">
        <w:rPr>
          <w:rFonts w:ascii="Arial" w:hAnsi="Arial" w:cs="Arial"/>
          <w:b/>
          <w:bCs/>
        </w:rPr>
        <w:t>Work</w:t>
      </w:r>
      <w:r w:rsidRPr="006D1FB7">
        <w:rPr>
          <w:rFonts w:ascii="Arial" w:hAnsi="Arial" w:cs="Arial"/>
          <w:b/>
          <w:bCs/>
        </w:rPr>
        <w:t xml:space="preserve"> Experience</w:t>
      </w:r>
    </w:p>
    <w:p w14:paraId="08BC530E" w14:textId="715281EE" w:rsidR="005E0632" w:rsidRPr="006D1FB7" w:rsidRDefault="005E0632" w:rsidP="005E0632">
      <w:pPr>
        <w:rPr>
          <w:rFonts w:ascii="Arial" w:hAnsi="Arial" w:cs="Arial"/>
        </w:rPr>
      </w:pPr>
    </w:p>
    <w:p w14:paraId="3BCAF596" w14:textId="0F345201" w:rsidR="005E0632" w:rsidRPr="006D1FB7" w:rsidRDefault="005E0632" w:rsidP="005E0632">
      <w:pPr>
        <w:tabs>
          <w:tab w:val="right" w:pos="9020"/>
        </w:tabs>
        <w:rPr>
          <w:rFonts w:ascii="Arial" w:hAnsi="Arial" w:cs="Arial"/>
        </w:rPr>
      </w:pPr>
      <w:r w:rsidRPr="006D1FB7">
        <w:rPr>
          <w:rFonts w:ascii="Arial" w:eastAsia="Arial" w:hAnsi="Arial" w:cs="Arial"/>
          <w:b/>
        </w:rPr>
        <w:t>Senior Business Analyst</w:t>
      </w:r>
      <w:r w:rsidRPr="006D1FB7">
        <w:rPr>
          <w:rFonts w:ascii="Arial" w:hAnsi="Arial" w:cs="Arial"/>
        </w:rPr>
        <w:tab/>
      </w:r>
      <w:r w:rsidRPr="006D1FB7">
        <w:rPr>
          <w:rFonts w:ascii="Arial" w:eastAsia="Arial" w:hAnsi="Arial" w:cs="Arial"/>
        </w:rPr>
        <w:t>Jan 2016 - Mar 201</w:t>
      </w:r>
      <w:r w:rsidR="006D1FB7" w:rsidRPr="006D1FB7">
        <w:rPr>
          <w:rFonts w:ascii="Arial" w:eastAsia="Arial" w:hAnsi="Arial" w:cs="Arial"/>
        </w:rPr>
        <w:t>8</w:t>
      </w:r>
    </w:p>
    <w:p w14:paraId="743C497D" w14:textId="77777777" w:rsidR="005E0632" w:rsidRPr="006D1FB7" w:rsidRDefault="005E0632" w:rsidP="005E0632">
      <w:pPr>
        <w:rPr>
          <w:rFonts w:ascii="Arial" w:hAnsi="Arial" w:cs="Arial"/>
        </w:rPr>
      </w:pPr>
      <w:r w:rsidRPr="006D1FB7">
        <w:rPr>
          <w:rFonts w:ascii="Arial" w:eastAsia="Arial" w:hAnsi="Arial" w:cs="Arial"/>
        </w:rPr>
        <w:t>Coutts &amp; Co, London, VIC</w:t>
      </w:r>
    </w:p>
    <w:p w14:paraId="47DC43FC" w14:textId="3F6AFAFE" w:rsidR="005E0632" w:rsidRPr="006D1FB7" w:rsidRDefault="005E0632" w:rsidP="00881D06">
      <w:pPr>
        <w:pStyle w:val="ListParagraph"/>
        <w:numPr>
          <w:ilvl w:val="0"/>
          <w:numId w:val="50"/>
        </w:numPr>
        <w:jc w:val="both"/>
        <w:rPr>
          <w:rFonts w:ascii="Arial" w:hAnsi="Arial" w:cs="Arial"/>
          <w:lang w:eastAsia="en-AU"/>
        </w:rPr>
      </w:pPr>
      <w:r w:rsidRPr="006D1FB7">
        <w:rPr>
          <w:rFonts w:ascii="Arial" w:hAnsi="Arial" w:cs="Arial"/>
          <w:lang w:eastAsia="en-AU"/>
        </w:rPr>
        <w:t>Lead Analyst on regulatory compliance project.</w:t>
      </w:r>
    </w:p>
    <w:p w14:paraId="05FACE3A" w14:textId="613A54A0" w:rsidR="005E0632" w:rsidRPr="006D1FB7" w:rsidRDefault="005E0632" w:rsidP="00881D06">
      <w:pPr>
        <w:pStyle w:val="ListParagraph"/>
        <w:numPr>
          <w:ilvl w:val="0"/>
          <w:numId w:val="50"/>
        </w:numPr>
        <w:jc w:val="both"/>
        <w:rPr>
          <w:rFonts w:ascii="Arial" w:hAnsi="Arial" w:cs="Arial"/>
          <w:lang w:eastAsia="en-AU"/>
        </w:rPr>
      </w:pPr>
      <w:r w:rsidRPr="006D1FB7">
        <w:rPr>
          <w:rFonts w:ascii="Arial" w:hAnsi="Arial" w:cs="Arial"/>
          <w:lang w:eastAsia="en-AU"/>
        </w:rPr>
        <w:t xml:space="preserve">I successfully established effective collaborations with stakeholders and external </w:t>
      </w:r>
      <w:r w:rsidR="002C05C7" w:rsidRPr="006D1FB7">
        <w:rPr>
          <w:rFonts w:ascii="Arial" w:hAnsi="Arial" w:cs="Arial"/>
          <w:lang w:eastAsia="en-AU"/>
        </w:rPr>
        <w:t>organizations.</w:t>
      </w:r>
      <w:r w:rsidRPr="006D1FB7">
        <w:rPr>
          <w:rFonts w:ascii="Arial" w:hAnsi="Arial" w:cs="Arial"/>
          <w:lang w:eastAsia="en-AU"/>
        </w:rPr>
        <w:t xml:space="preserve"> </w:t>
      </w:r>
    </w:p>
    <w:p w14:paraId="00AB89C7" w14:textId="77777777" w:rsidR="008A6DD7" w:rsidRPr="006D1FB7" w:rsidRDefault="008A6DD7" w:rsidP="008A6DD7">
      <w:pPr>
        <w:spacing w:line="278" w:lineRule="auto"/>
        <w:rPr>
          <w:rFonts w:ascii="Arial" w:hAnsi="Arial" w:cs="Arial"/>
        </w:rPr>
      </w:pPr>
    </w:p>
    <w:p w14:paraId="01C63FCC" w14:textId="77777777" w:rsidR="005E0632" w:rsidRPr="006D1FB7" w:rsidRDefault="005E0632" w:rsidP="005E0632">
      <w:pPr>
        <w:tabs>
          <w:tab w:val="right" w:pos="9020"/>
        </w:tabs>
        <w:rPr>
          <w:rFonts w:ascii="Arial" w:hAnsi="Arial" w:cs="Arial"/>
        </w:rPr>
      </w:pPr>
      <w:r w:rsidRPr="006D1FB7">
        <w:rPr>
          <w:rFonts w:ascii="Arial" w:eastAsia="Arial" w:hAnsi="Arial" w:cs="Arial"/>
          <w:b/>
        </w:rPr>
        <w:t>Business Analyst</w:t>
      </w:r>
      <w:r w:rsidRPr="006D1FB7">
        <w:rPr>
          <w:rFonts w:ascii="Arial" w:hAnsi="Arial" w:cs="Arial"/>
        </w:rPr>
        <w:tab/>
      </w:r>
      <w:r w:rsidRPr="006D1FB7">
        <w:rPr>
          <w:rFonts w:ascii="Arial" w:eastAsia="Arial" w:hAnsi="Arial" w:cs="Arial"/>
        </w:rPr>
        <w:t>Jan 2014 - Dec 2015</w:t>
      </w:r>
    </w:p>
    <w:p w14:paraId="2D8A157B" w14:textId="77777777" w:rsidR="005E0632" w:rsidRPr="006D1FB7" w:rsidRDefault="005E0632" w:rsidP="005E0632">
      <w:pPr>
        <w:rPr>
          <w:rFonts w:ascii="Arial" w:hAnsi="Arial" w:cs="Arial"/>
        </w:rPr>
      </w:pPr>
      <w:r w:rsidRPr="006D1FB7">
        <w:rPr>
          <w:rFonts w:ascii="Arial" w:eastAsia="Arial" w:hAnsi="Arial" w:cs="Arial"/>
        </w:rPr>
        <w:t>Independent Television News (ITN), London, VIC</w:t>
      </w:r>
    </w:p>
    <w:p w14:paraId="2566D525" w14:textId="0F0C1BD6" w:rsidR="005E0632" w:rsidRPr="006D1FB7" w:rsidRDefault="005E0632" w:rsidP="00881D06">
      <w:pPr>
        <w:pStyle w:val="ListParagraph"/>
        <w:numPr>
          <w:ilvl w:val="0"/>
          <w:numId w:val="50"/>
        </w:numPr>
        <w:jc w:val="both"/>
        <w:rPr>
          <w:rFonts w:ascii="Arial" w:hAnsi="Arial" w:cs="Arial"/>
          <w:lang w:eastAsia="en-AU"/>
        </w:rPr>
      </w:pPr>
      <w:r w:rsidRPr="006D1FB7">
        <w:rPr>
          <w:rFonts w:ascii="Arial" w:hAnsi="Arial" w:cs="Arial"/>
          <w:lang w:eastAsia="en-AU"/>
        </w:rPr>
        <w:t>I was the lead analyst on a tech project in ITN's Finance dept</w:t>
      </w:r>
      <w:r w:rsidR="00881D06" w:rsidRPr="006D1FB7">
        <w:rPr>
          <w:rFonts w:ascii="Arial" w:hAnsi="Arial" w:cs="Arial"/>
          <w:lang w:eastAsia="en-AU"/>
        </w:rPr>
        <w:t xml:space="preserve"> and was responsible for creating and managing staff training &amp; project comms.</w:t>
      </w:r>
    </w:p>
    <w:p w14:paraId="5FA5CB1F" w14:textId="27388F93" w:rsidR="005E0632" w:rsidRPr="006D1FB7" w:rsidRDefault="006D6571" w:rsidP="00881D06">
      <w:pPr>
        <w:pStyle w:val="ListParagraph"/>
        <w:numPr>
          <w:ilvl w:val="0"/>
          <w:numId w:val="50"/>
        </w:numPr>
        <w:jc w:val="both"/>
        <w:rPr>
          <w:rFonts w:ascii="Arial" w:hAnsi="Arial" w:cs="Arial"/>
          <w:lang w:eastAsia="en-AU"/>
        </w:rPr>
      </w:pPr>
      <w:r w:rsidRPr="006D1FB7">
        <w:rPr>
          <w:rFonts w:ascii="Arial" w:hAnsi="Arial" w:cs="Arial"/>
          <w:lang w:eastAsia="en-AU"/>
        </w:rPr>
        <w:t xml:space="preserve">I </w:t>
      </w:r>
      <w:r w:rsidR="00881D06" w:rsidRPr="006D1FB7">
        <w:rPr>
          <w:rFonts w:ascii="Arial" w:hAnsi="Arial" w:cs="Arial"/>
          <w:lang w:eastAsia="en-AU"/>
        </w:rPr>
        <w:t xml:space="preserve">supported the </w:t>
      </w:r>
      <w:r w:rsidR="005E0632" w:rsidRPr="006D1FB7">
        <w:rPr>
          <w:rFonts w:ascii="Arial" w:hAnsi="Arial" w:cs="Arial"/>
          <w:lang w:eastAsia="en-AU"/>
        </w:rPr>
        <w:t>Project Manager</w:t>
      </w:r>
      <w:r w:rsidR="00881D06" w:rsidRPr="006D1FB7">
        <w:rPr>
          <w:rFonts w:ascii="Arial" w:hAnsi="Arial" w:cs="Arial"/>
          <w:lang w:eastAsia="en-AU"/>
        </w:rPr>
        <w:t xml:space="preserve"> to successfully</w:t>
      </w:r>
      <w:r w:rsidR="005E0632" w:rsidRPr="006D1FB7">
        <w:rPr>
          <w:rFonts w:ascii="Arial" w:hAnsi="Arial" w:cs="Arial"/>
          <w:lang w:eastAsia="en-AU"/>
        </w:rPr>
        <w:t xml:space="preserve"> implement </w:t>
      </w:r>
      <w:r w:rsidR="00881D06" w:rsidRPr="006D1FB7">
        <w:rPr>
          <w:rFonts w:ascii="Arial" w:hAnsi="Arial" w:cs="Arial"/>
          <w:lang w:eastAsia="en-AU"/>
        </w:rPr>
        <w:t xml:space="preserve">a </w:t>
      </w:r>
      <w:r w:rsidR="005E0632" w:rsidRPr="006D1FB7">
        <w:rPr>
          <w:rFonts w:ascii="Arial" w:hAnsi="Arial" w:cs="Arial"/>
          <w:lang w:eastAsia="en-AU"/>
        </w:rPr>
        <w:t xml:space="preserve">new </w:t>
      </w:r>
      <w:r w:rsidR="002C05C7" w:rsidRPr="006D1FB7">
        <w:rPr>
          <w:rFonts w:ascii="Arial" w:hAnsi="Arial" w:cs="Arial"/>
          <w:lang w:eastAsia="en-AU"/>
        </w:rPr>
        <w:t>accounting</w:t>
      </w:r>
      <w:r w:rsidR="00881D06" w:rsidRPr="006D1FB7">
        <w:rPr>
          <w:rFonts w:ascii="Arial" w:hAnsi="Arial" w:cs="Arial"/>
          <w:lang w:eastAsia="en-AU"/>
        </w:rPr>
        <w:t xml:space="preserve"> </w:t>
      </w:r>
      <w:r w:rsidR="005E0632" w:rsidRPr="006D1FB7">
        <w:rPr>
          <w:rFonts w:ascii="Arial" w:hAnsi="Arial" w:cs="Arial"/>
          <w:lang w:eastAsia="en-AU"/>
        </w:rPr>
        <w:t>software</w:t>
      </w:r>
      <w:r w:rsidR="00881D06" w:rsidRPr="006D1FB7">
        <w:rPr>
          <w:rFonts w:ascii="Arial" w:hAnsi="Arial" w:cs="Arial"/>
          <w:lang w:eastAsia="en-AU"/>
        </w:rPr>
        <w:t xml:space="preserve"> </w:t>
      </w:r>
      <w:r w:rsidR="002C05C7" w:rsidRPr="006D1FB7">
        <w:rPr>
          <w:rFonts w:ascii="Arial" w:hAnsi="Arial" w:cs="Arial"/>
          <w:lang w:eastAsia="en-AU"/>
        </w:rPr>
        <w:t>package.</w:t>
      </w:r>
      <w:r w:rsidR="005E0632" w:rsidRPr="006D1FB7">
        <w:rPr>
          <w:rFonts w:ascii="Arial" w:hAnsi="Arial" w:cs="Arial"/>
          <w:lang w:eastAsia="en-AU"/>
        </w:rPr>
        <w:t> </w:t>
      </w:r>
    </w:p>
    <w:p w14:paraId="766E407F" w14:textId="2A18534D" w:rsidR="005E0632" w:rsidRPr="006D1FB7" w:rsidRDefault="005E0632" w:rsidP="005E0632">
      <w:pPr>
        <w:rPr>
          <w:rFonts w:ascii="Arial" w:hAnsi="Arial" w:cs="Arial"/>
        </w:rPr>
      </w:pPr>
    </w:p>
    <w:p w14:paraId="7EAD38FA" w14:textId="77777777" w:rsidR="005E0632" w:rsidRPr="006D1FB7" w:rsidRDefault="005E0632" w:rsidP="005E0632">
      <w:pPr>
        <w:tabs>
          <w:tab w:val="right" w:pos="9020"/>
        </w:tabs>
        <w:rPr>
          <w:rFonts w:ascii="Arial" w:hAnsi="Arial" w:cs="Arial"/>
        </w:rPr>
      </w:pPr>
      <w:r w:rsidRPr="006D1FB7">
        <w:rPr>
          <w:rFonts w:ascii="Arial" w:eastAsia="Arial" w:hAnsi="Arial" w:cs="Arial"/>
          <w:b/>
        </w:rPr>
        <w:t>Project Analyst</w:t>
      </w:r>
      <w:r w:rsidRPr="006D1FB7">
        <w:rPr>
          <w:rFonts w:ascii="Arial" w:hAnsi="Arial" w:cs="Arial"/>
        </w:rPr>
        <w:tab/>
      </w:r>
      <w:r w:rsidRPr="006D1FB7">
        <w:rPr>
          <w:rFonts w:ascii="Arial" w:eastAsia="Arial" w:hAnsi="Arial" w:cs="Arial"/>
        </w:rPr>
        <w:t>Dec 2010 - Dec 2013</w:t>
      </w:r>
    </w:p>
    <w:p w14:paraId="566FBDF0" w14:textId="77777777" w:rsidR="005E0632" w:rsidRPr="006D1FB7" w:rsidRDefault="005E0632" w:rsidP="005E0632">
      <w:pPr>
        <w:rPr>
          <w:rFonts w:ascii="Arial" w:hAnsi="Arial" w:cs="Arial"/>
        </w:rPr>
      </w:pPr>
      <w:r w:rsidRPr="006D1FB7">
        <w:rPr>
          <w:rFonts w:ascii="Arial" w:eastAsia="Arial" w:hAnsi="Arial" w:cs="Arial"/>
        </w:rPr>
        <w:t>National Australia Bank (NAB), Melbourne, VIC</w:t>
      </w:r>
    </w:p>
    <w:p w14:paraId="17D6886A" w14:textId="77777777" w:rsidR="005E0632" w:rsidRPr="006D1FB7" w:rsidRDefault="005E0632" w:rsidP="00881D06">
      <w:pPr>
        <w:pStyle w:val="ListParagraph"/>
        <w:numPr>
          <w:ilvl w:val="0"/>
          <w:numId w:val="50"/>
        </w:numPr>
        <w:jc w:val="both"/>
        <w:rPr>
          <w:rFonts w:ascii="Arial" w:hAnsi="Arial" w:cs="Arial"/>
          <w:lang w:eastAsia="en-AU"/>
        </w:rPr>
      </w:pPr>
      <w:r w:rsidRPr="006D1FB7">
        <w:rPr>
          <w:rFonts w:ascii="Arial" w:hAnsi="Arial" w:cs="Arial"/>
          <w:lang w:eastAsia="en-AU"/>
        </w:rPr>
        <w:t xml:space="preserve">I identified and documented requirements for a new </w:t>
      </w:r>
      <w:proofErr w:type="spellStart"/>
      <w:r w:rsidRPr="006D1FB7">
        <w:rPr>
          <w:rFonts w:ascii="Arial" w:hAnsi="Arial" w:cs="Arial"/>
          <w:lang w:eastAsia="en-AU"/>
        </w:rPr>
        <w:t>centralised</w:t>
      </w:r>
      <w:proofErr w:type="spellEnd"/>
      <w:r w:rsidRPr="006D1FB7">
        <w:rPr>
          <w:rFonts w:ascii="Arial" w:hAnsi="Arial" w:cs="Arial"/>
          <w:lang w:eastAsia="en-AU"/>
        </w:rPr>
        <w:t xml:space="preserve"> process on a significant transformational change program.</w:t>
      </w:r>
    </w:p>
    <w:p w14:paraId="1C3C1763" w14:textId="7D1F6E52" w:rsidR="005E0632" w:rsidRPr="006D1FB7" w:rsidRDefault="005E0632" w:rsidP="00881D06">
      <w:pPr>
        <w:pStyle w:val="ListParagraph"/>
        <w:numPr>
          <w:ilvl w:val="0"/>
          <w:numId w:val="50"/>
        </w:numPr>
        <w:jc w:val="both"/>
        <w:rPr>
          <w:rFonts w:ascii="Arial" w:hAnsi="Arial" w:cs="Arial"/>
          <w:lang w:eastAsia="en-AU"/>
        </w:rPr>
      </w:pPr>
      <w:r w:rsidRPr="006D1FB7">
        <w:rPr>
          <w:rFonts w:ascii="Arial" w:hAnsi="Arial" w:cs="Arial"/>
          <w:lang w:eastAsia="en-AU"/>
        </w:rPr>
        <w:t xml:space="preserve">I was responsible for designing the solution, drafting the appropriate documents and record keeping as per NAB's policies and procedures regarding project </w:t>
      </w:r>
      <w:r w:rsidR="002C05C7" w:rsidRPr="006D1FB7">
        <w:rPr>
          <w:rFonts w:ascii="Arial" w:hAnsi="Arial" w:cs="Arial"/>
          <w:lang w:eastAsia="en-AU"/>
        </w:rPr>
        <w:t>delivery.</w:t>
      </w:r>
    </w:p>
    <w:p w14:paraId="4859F261" w14:textId="77777777" w:rsidR="005E0632" w:rsidRPr="006D1FB7" w:rsidRDefault="005E0632" w:rsidP="005E0632">
      <w:pPr>
        <w:rPr>
          <w:rFonts w:ascii="Arial" w:hAnsi="Arial" w:cs="Arial"/>
        </w:rPr>
      </w:pPr>
    </w:p>
    <w:p w14:paraId="1770A1B5" w14:textId="45F15B62" w:rsidR="00DB0B65" w:rsidRPr="006D1FB7" w:rsidRDefault="005E0632" w:rsidP="005E0632">
      <w:pPr>
        <w:tabs>
          <w:tab w:val="right" w:pos="9020"/>
        </w:tabs>
        <w:rPr>
          <w:rFonts w:ascii="Arial" w:eastAsia="Arial" w:hAnsi="Arial" w:cs="Arial"/>
        </w:rPr>
      </w:pPr>
      <w:r w:rsidRPr="006D1FB7">
        <w:rPr>
          <w:rFonts w:ascii="Arial" w:eastAsia="Arial" w:hAnsi="Arial" w:cs="Arial"/>
          <w:b/>
        </w:rPr>
        <w:t>Business Banker</w:t>
      </w:r>
      <w:r w:rsidR="001E7643" w:rsidRPr="006D1FB7">
        <w:rPr>
          <w:rFonts w:ascii="Arial" w:eastAsia="Arial" w:hAnsi="Arial" w:cs="Arial"/>
          <w:b/>
        </w:rPr>
        <w:t xml:space="preserve"> – Graduate Program</w:t>
      </w:r>
      <w:r w:rsidRPr="006D1FB7">
        <w:rPr>
          <w:rFonts w:ascii="Arial" w:hAnsi="Arial" w:cs="Arial"/>
        </w:rPr>
        <w:tab/>
      </w:r>
      <w:r w:rsidRPr="006D1FB7">
        <w:rPr>
          <w:rFonts w:ascii="Arial" w:eastAsia="Arial" w:hAnsi="Arial" w:cs="Arial"/>
        </w:rPr>
        <w:t>Jan 2009 - Nov 2010</w:t>
      </w:r>
    </w:p>
    <w:p w14:paraId="46884642" w14:textId="77777777" w:rsidR="005E0632" w:rsidRPr="006D1FB7" w:rsidRDefault="005E0632" w:rsidP="005E0632">
      <w:pPr>
        <w:rPr>
          <w:rFonts w:ascii="Arial" w:hAnsi="Arial" w:cs="Arial"/>
        </w:rPr>
      </w:pPr>
      <w:r w:rsidRPr="006D1FB7">
        <w:rPr>
          <w:rFonts w:ascii="Arial" w:eastAsia="Arial" w:hAnsi="Arial" w:cs="Arial"/>
        </w:rPr>
        <w:t>National Australia Bank (NAB), Melbourne, VIC</w:t>
      </w:r>
    </w:p>
    <w:p w14:paraId="0C1DC097" w14:textId="77777777" w:rsidR="005E0632" w:rsidRPr="006D1FB7" w:rsidRDefault="005E0632" w:rsidP="00881D06">
      <w:pPr>
        <w:pStyle w:val="ListParagraph"/>
        <w:numPr>
          <w:ilvl w:val="0"/>
          <w:numId w:val="50"/>
        </w:numPr>
        <w:jc w:val="both"/>
        <w:rPr>
          <w:rFonts w:ascii="Arial" w:hAnsi="Arial" w:cs="Arial"/>
          <w:lang w:eastAsia="en-AU"/>
        </w:rPr>
      </w:pPr>
      <w:r w:rsidRPr="006D1FB7">
        <w:rPr>
          <w:rFonts w:ascii="Arial" w:hAnsi="Arial" w:cs="Arial"/>
          <w:lang w:eastAsia="en-AU"/>
        </w:rPr>
        <w:t>I supported my manager in looking after a portfolio of 100 small business clients in the Carlton, most with approximately $ 2 million in borrowings.</w:t>
      </w:r>
    </w:p>
    <w:p w14:paraId="64DB43A5" w14:textId="77777777" w:rsidR="001E7643" w:rsidRPr="006D1FB7" w:rsidRDefault="001E7643" w:rsidP="001E7643">
      <w:pPr>
        <w:spacing w:line="278" w:lineRule="auto"/>
        <w:rPr>
          <w:rFonts w:ascii="Arial" w:eastAsia="Arial" w:hAnsi="Arial" w:cs="Arial"/>
        </w:rPr>
      </w:pPr>
    </w:p>
    <w:p w14:paraId="4504DC26" w14:textId="77777777" w:rsidR="001E7643" w:rsidRPr="006D1FB7" w:rsidRDefault="001E7643" w:rsidP="001E7643">
      <w:pPr>
        <w:jc w:val="both"/>
        <w:rPr>
          <w:rFonts w:ascii="Arial" w:hAnsi="Arial" w:cs="Arial"/>
          <w:b/>
          <w:bCs/>
        </w:rPr>
      </w:pPr>
      <w:r w:rsidRPr="006D1FB7">
        <w:rPr>
          <w:rFonts w:ascii="Arial" w:hAnsi="Arial" w:cs="Arial"/>
          <w:b/>
          <w:bCs/>
          <w:noProof/>
        </w:rPr>
        <mc:AlternateContent>
          <mc:Choice Requires="wps">
            <w:drawing>
              <wp:anchor distT="0" distB="0" distL="114300" distR="114300" simplePos="0" relativeHeight="251671552" behindDoc="0" locked="0" layoutInCell="1" allowOverlap="1" wp14:anchorId="4B0F891E" wp14:editId="2E0C2E86">
                <wp:simplePos x="0" y="0"/>
                <wp:positionH relativeFrom="column">
                  <wp:posOffset>0</wp:posOffset>
                </wp:positionH>
                <wp:positionV relativeFrom="paragraph">
                  <wp:posOffset>0</wp:posOffset>
                </wp:positionV>
                <wp:extent cx="6181725" cy="1905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0A671"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86.7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" strokecolor="black [3200]" strokeweight=".5pt">
                <v:stroke joinstyle="miter"/>
              </v:line>
            </w:pict>
          </mc:Fallback>
        </mc:AlternateContent>
      </w:r>
    </w:p>
    <w:p w14:paraId="667E69DB" w14:textId="396B09CF" w:rsidR="001E7643" w:rsidRPr="006D1FB7" w:rsidRDefault="001E7643" w:rsidP="001E7643">
      <w:pPr>
        <w:rPr>
          <w:rFonts w:ascii="Arial" w:hAnsi="Arial" w:cs="Arial"/>
          <w:b/>
          <w:bCs/>
        </w:rPr>
      </w:pPr>
      <w:r w:rsidRPr="006D1FB7">
        <w:rPr>
          <w:rFonts w:ascii="Arial" w:hAnsi="Arial" w:cs="Arial"/>
          <w:b/>
          <w:bCs/>
        </w:rPr>
        <w:t>Education</w:t>
      </w:r>
    </w:p>
    <w:p w14:paraId="71F09AE8" w14:textId="77777777" w:rsidR="001E7643" w:rsidRPr="006D1FB7" w:rsidRDefault="001E7643" w:rsidP="001E7643">
      <w:pPr>
        <w:jc w:val="both"/>
        <w:rPr>
          <w:rFonts w:ascii="Arial" w:hAnsi="Arial" w:cs="Arial"/>
        </w:rPr>
      </w:pPr>
    </w:p>
    <w:p w14:paraId="67F4328A" w14:textId="190C4D31" w:rsidR="001E7643" w:rsidRPr="006D1FB7" w:rsidRDefault="001E7643" w:rsidP="001E7643">
      <w:pPr>
        <w:jc w:val="both"/>
        <w:rPr>
          <w:rFonts w:ascii="Arial" w:hAnsi="Arial" w:cs="Arial"/>
        </w:rPr>
      </w:pPr>
      <w:r w:rsidRPr="006D1FB7">
        <w:rPr>
          <w:rFonts w:ascii="Arial" w:hAnsi="Arial" w:cs="Arial"/>
        </w:rPr>
        <w:t>Diploma of Community Services </w:t>
      </w:r>
      <w:r w:rsidRPr="006D1FB7">
        <w:rPr>
          <w:rFonts w:ascii="Arial" w:hAnsi="Arial" w:cs="Arial"/>
        </w:rPr>
        <w:tab/>
        <w:t>Melbourne Polytechnic</w:t>
      </w:r>
      <w:r w:rsidRPr="006D1FB7">
        <w:rPr>
          <w:rFonts w:ascii="Arial" w:hAnsi="Arial" w:cs="Arial"/>
        </w:rPr>
        <w:tab/>
      </w:r>
      <w:r w:rsidRPr="006D1FB7">
        <w:rPr>
          <w:rFonts w:ascii="Arial" w:hAnsi="Arial" w:cs="Arial"/>
        </w:rPr>
        <w:tab/>
        <w:t xml:space="preserve">|2024                 </w:t>
      </w:r>
    </w:p>
    <w:p w14:paraId="1E43D484" w14:textId="5D7403BC" w:rsidR="001E7643" w:rsidRPr="006D1FB7" w:rsidRDefault="001E7643" w:rsidP="001E7643">
      <w:pPr>
        <w:jc w:val="both"/>
        <w:rPr>
          <w:rFonts w:ascii="Arial" w:hAnsi="Arial" w:cs="Arial"/>
        </w:rPr>
      </w:pPr>
      <w:r w:rsidRPr="006D1FB7">
        <w:rPr>
          <w:rFonts w:ascii="Arial" w:hAnsi="Arial" w:cs="Arial"/>
        </w:rPr>
        <w:t>Master of Finance</w:t>
      </w:r>
      <w:r w:rsidRPr="006D1FB7">
        <w:rPr>
          <w:rFonts w:ascii="Arial" w:hAnsi="Arial" w:cs="Arial"/>
        </w:rPr>
        <w:tab/>
      </w:r>
      <w:r w:rsidRPr="006D1FB7">
        <w:rPr>
          <w:rFonts w:ascii="Arial" w:hAnsi="Arial" w:cs="Arial"/>
        </w:rPr>
        <w:tab/>
      </w:r>
      <w:r w:rsidRPr="006D1FB7">
        <w:rPr>
          <w:rFonts w:ascii="Arial" w:hAnsi="Arial" w:cs="Arial"/>
        </w:rPr>
        <w:tab/>
        <w:t>Monash University</w:t>
      </w:r>
      <w:r w:rsidRPr="006D1FB7">
        <w:rPr>
          <w:rFonts w:ascii="Arial" w:hAnsi="Arial" w:cs="Arial"/>
        </w:rPr>
        <w:tab/>
      </w:r>
      <w:r w:rsidRPr="006D1FB7">
        <w:rPr>
          <w:rFonts w:ascii="Arial" w:hAnsi="Arial" w:cs="Arial"/>
        </w:rPr>
        <w:tab/>
      </w:r>
      <w:r w:rsidRPr="006D1FB7">
        <w:rPr>
          <w:rFonts w:ascii="Arial" w:hAnsi="Arial" w:cs="Arial"/>
        </w:rPr>
        <w:tab/>
        <w:t xml:space="preserve">|2008 </w:t>
      </w:r>
    </w:p>
    <w:p w14:paraId="2B3C9383" w14:textId="0F3E3941" w:rsidR="001E7643" w:rsidRPr="006D1FB7" w:rsidRDefault="001E7643" w:rsidP="001E7643">
      <w:pPr>
        <w:jc w:val="both"/>
        <w:rPr>
          <w:rFonts w:ascii="Arial" w:hAnsi="Arial" w:cs="Arial"/>
        </w:rPr>
      </w:pPr>
      <w:r w:rsidRPr="006D1FB7">
        <w:rPr>
          <w:rFonts w:ascii="Arial" w:hAnsi="Arial" w:cs="Arial"/>
        </w:rPr>
        <w:t>Bachelor of Business (Marketing)</w:t>
      </w:r>
      <w:r w:rsidRPr="006D1FB7">
        <w:rPr>
          <w:rFonts w:ascii="Arial" w:hAnsi="Arial" w:cs="Arial"/>
        </w:rPr>
        <w:tab/>
        <w:t xml:space="preserve">Queensland University of Tech   </w:t>
      </w:r>
      <w:r w:rsidRPr="006D1FB7">
        <w:rPr>
          <w:rFonts w:ascii="Arial" w:hAnsi="Arial" w:cs="Arial"/>
        </w:rPr>
        <w:tab/>
        <w:t xml:space="preserve">|2005              </w:t>
      </w:r>
    </w:p>
    <w:p w14:paraId="15779F18" w14:textId="12CB3CD1" w:rsidR="001E7643" w:rsidRPr="006D1FB7" w:rsidRDefault="001E7643" w:rsidP="001E7643">
      <w:pPr>
        <w:jc w:val="both"/>
        <w:rPr>
          <w:rFonts w:ascii="Arial" w:hAnsi="Arial" w:cs="Arial"/>
        </w:rPr>
      </w:pPr>
      <w:r w:rsidRPr="006D1FB7">
        <w:rPr>
          <w:rFonts w:ascii="Arial" w:hAnsi="Arial" w:cs="Arial"/>
        </w:rPr>
        <w:t xml:space="preserve">           </w:t>
      </w:r>
    </w:p>
    <w:p w14:paraId="291F1065" w14:textId="77777777" w:rsidR="001E7643" w:rsidRPr="006D1FB7" w:rsidRDefault="001E7643" w:rsidP="001E7643">
      <w:pPr>
        <w:jc w:val="both"/>
        <w:rPr>
          <w:rFonts w:ascii="Arial" w:hAnsi="Arial" w:cs="Arial"/>
        </w:rPr>
      </w:pPr>
      <w:r w:rsidRPr="006D1FB7">
        <w:rPr>
          <w:rFonts w:ascii="Arial" w:hAnsi="Arial" w:cs="Arial"/>
          <w:noProof/>
        </w:rPr>
        <mc:AlternateContent>
          <mc:Choice Requires="wps">
            <w:drawing>
              <wp:anchor distT="0" distB="0" distL="114300" distR="114300" simplePos="0" relativeHeight="251672576" behindDoc="0" locked="0" layoutInCell="1" allowOverlap="1" wp14:anchorId="2461905D" wp14:editId="4DEC16C7">
                <wp:simplePos x="0" y="0"/>
                <wp:positionH relativeFrom="column">
                  <wp:posOffset>0</wp:posOffset>
                </wp:positionH>
                <wp:positionV relativeFrom="paragraph">
                  <wp:posOffset>-635</wp:posOffset>
                </wp:positionV>
                <wp:extent cx="6181725" cy="190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6181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D5F3D8" id="Straight Connector 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05pt" to="486.75pt,1.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" strokecolor="black [3200]" strokeweight=".5pt">
                <v:stroke joinstyle="miter"/>
              </v:line>
            </w:pict>
          </mc:Fallback>
        </mc:AlternateContent>
      </w:r>
    </w:p>
    <w:p w14:paraId="27C4C0C5" w14:textId="217C3C59" w:rsidR="001E7643" w:rsidRPr="006D1FB7" w:rsidRDefault="001E7643" w:rsidP="001E7643">
      <w:pPr>
        <w:jc w:val="both"/>
        <w:rPr>
          <w:rFonts w:ascii="Arial" w:hAnsi="Arial" w:cs="Arial"/>
          <w:b/>
          <w:bCs/>
        </w:rPr>
      </w:pPr>
      <w:proofErr w:type="spellStart"/>
      <w:r w:rsidRPr="006D1FB7">
        <w:rPr>
          <w:rFonts w:ascii="Arial" w:hAnsi="Arial" w:cs="Arial"/>
          <w:b/>
          <w:bCs/>
        </w:rPr>
        <w:t>Licence</w:t>
      </w:r>
      <w:r w:rsidR="00A96232">
        <w:rPr>
          <w:rFonts w:ascii="Arial" w:hAnsi="Arial" w:cs="Arial"/>
          <w:b/>
          <w:bCs/>
        </w:rPr>
        <w:t>s</w:t>
      </w:r>
      <w:proofErr w:type="spellEnd"/>
      <w:r w:rsidRPr="006D1FB7">
        <w:rPr>
          <w:rFonts w:ascii="Arial" w:hAnsi="Arial" w:cs="Arial"/>
          <w:b/>
          <w:bCs/>
        </w:rPr>
        <w:t xml:space="preserve"> &amp; Certifications</w:t>
      </w:r>
    </w:p>
    <w:p w14:paraId="131D83FF" w14:textId="77777777" w:rsidR="00DB0B65" w:rsidRPr="006D1FB7" w:rsidRDefault="00DB0B65" w:rsidP="001E7643">
      <w:pPr>
        <w:jc w:val="both"/>
        <w:rPr>
          <w:rFonts w:ascii="Arial" w:hAnsi="Arial" w:cs="Arial"/>
        </w:rPr>
      </w:pPr>
    </w:p>
    <w:p w14:paraId="42240362" w14:textId="7EA3C9EF" w:rsidR="001E7643" w:rsidRPr="006D1FB7" w:rsidRDefault="001E7643" w:rsidP="001E7643">
      <w:pPr>
        <w:jc w:val="both"/>
        <w:rPr>
          <w:rFonts w:ascii="Arial" w:hAnsi="Arial" w:cs="Arial"/>
        </w:rPr>
      </w:pPr>
      <w:r w:rsidRPr="006D1FB7">
        <w:rPr>
          <w:rFonts w:ascii="Arial" w:hAnsi="Arial" w:cs="Arial"/>
        </w:rPr>
        <w:t>Working With Children Check</w:t>
      </w:r>
      <w:r w:rsidRPr="006D1FB7">
        <w:rPr>
          <w:rFonts w:ascii="Arial" w:hAnsi="Arial" w:cs="Arial"/>
        </w:rPr>
        <w:tab/>
      </w:r>
      <w:r w:rsidRPr="006D1FB7">
        <w:rPr>
          <w:rFonts w:ascii="Arial" w:hAnsi="Arial" w:cs="Arial"/>
        </w:rPr>
        <w:tab/>
        <w:t>Victorian State Government </w:t>
      </w:r>
      <w:r w:rsidRPr="006D1FB7">
        <w:rPr>
          <w:rFonts w:ascii="Arial" w:hAnsi="Arial" w:cs="Arial"/>
        </w:rPr>
        <w:tab/>
      </w:r>
      <w:r w:rsidRPr="006D1FB7">
        <w:rPr>
          <w:rFonts w:ascii="Arial" w:hAnsi="Arial" w:cs="Arial"/>
        </w:rPr>
        <w:tab/>
        <w:t>|</w:t>
      </w:r>
      <w:proofErr w:type="gramStart"/>
      <w:r w:rsidRPr="006D1FB7">
        <w:rPr>
          <w:rFonts w:ascii="Arial" w:hAnsi="Arial" w:cs="Arial"/>
        </w:rPr>
        <w:t>2023</w:t>
      </w:r>
      <w:proofErr w:type="gramEnd"/>
    </w:p>
    <w:p w14:paraId="1B07EACD" w14:textId="7A488C07" w:rsidR="001E7643" w:rsidRPr="006D1FB7" w:rsidRDefault="001E7643" w:rsidP="001E7643">
      <w:pPr>
        <w:jc w:val="both"/>
        <w:rPr>
          <w:rFonts w:ascii="Arial" w:hAnsi="Arial" w:cs="Arial"/>
        </w:rPr>
      </w:pPr>
      <w:r w:rsidRPr="006D1FB7">
        <w:rPr>
          <w:rFonts w:ascii="Arial" w:hAnsi="Arial" w:cs="Arial"/>
        </w:rPr>
        <w:t>First Aid</w:t>
      </w:r>
      <w:r w:rsidRPr="006D1FB7">
        <w:rPr>
          <w:rFonts w:ascii="Arial" w:hAnsi="Arial" w:cs="Arial"/>
        </w:rPr>
        <w:tab/>
      </w:r>
      <w:r w:rsidRPr="006D1FB7">
        <w:rPr>
          <w:rFonts w:ascii="Arial" w:hAnsi="Arial" w:cs="Arial"/>
        </w:rPr>
        <w:tab/>
      </w:r>
      <w:r w:rsidRPr="006D1FB7">
        <w:rPr>
          <w:rFonts w:ascii="Arial" w:hAnsi="Arial" w:cs="Arial"/>
        </w:rPr>
        <w:tab/>
      </w:r>
      <w:r w:rsidRPr="006D1FB7">
        <w:rPr>
          <w:rFonts w:ascii="Arial" w:hAnsi="Arial" w:cs="Arial"/>
        </w:rPr>
        <w:tab/>
        <w:t>St John Ambulance Australia </w:t>
      </w:r>
      <w:r w:rsidRPr="006D1FB7">
        <w:rPr>
          <w:rFonts w:ascii="Arial" w:hAnsi="Arial" w:cs="Arial"/>
        </w:rPr>
        <w:tab/>
        <w:t>|2023</w:t>
      </w:r>
    </w:p>
    <w:p w14:paraId="0C85CBE4" w14:textId="62F289B2" w:rsidR="001E7643" w:rsidRPr="006D1FB7" w:rsidRDefault="001E7643" w:rsidP="001E7643">
      <w:pPr>
        <w:jc w:val="both"/>
        <w:rPr>
          <w:rFonts w:ascii="Arial" w:hAnsi="Arial" w:cs="Arial"/>
        </w:rPr>
      </w:pPr>
      <w:r w:rsidRPr="006D1FB7">
        <w:rPr>
          <w:rFonts w:ascii="Arial" w:hAnsi="Arial" w:cs="Arial"/>
        </w:rPr>
        <w:t>Mental Health First Aid</w:t>
      </w:r>
      <w:r w:rsidRPr="006D1FB7">
        <w:rPr>
          <w:rFonts w:ascii="Arial" w:hAnsi="Arial" w:cs="Arial"/>
        </w:rPr>
        <w:tab/>
      </w:r>
      <w:r w:rsidRPr="006D1FB7">
        <w:rPr>
          <w:rFonts w:ascii="Arial" w:hAnsi="Arial" w:cs="Arial"/>
        </w:rPr>
        <w:tab/>
        <w:t>Mental Health First Aid Australia</w:t>
      </w:r>
      <w:r w:rsidRPr="006D1FB7">
        <w:rPr>
          <w:rFonts w:ascii="Arial" w:hAnsi="Arial" w:cs="Arial"/>
        </w:rPr>
        <w:tab/>
        <w:t>|2021</w:t>
      </w:r>
    </w:p>
    <w:p w14:paraId="36297D17" w14:textId="7F675994" w:rsidR="001E7643" w:rsidRPr="006D1FB7" w:rsidRDefault="001E7643" w:rsidP="001E7643">
      <w:pPr>
        <w:jc w:val="both"/>
        <w:rPr>
          <w:rFonts w:ascii="Arial" w:hAnsi="Arial" w:cs="Arial"/>
        </w:rPr>
      </w:pPr>
      <w:r w:rsidRPr="006D1FB7">
        <w:rPr>
          <w:rFonts w:ascii="Arial" w:hAnsi="Arial" w:cs="Arial"/>
        </w:rPr>
        <w:t>SMART Recovery Facilitator</w:t>
      </w:r>
      <w:r w:rsidRPr="006D1FB7">
        <w:rPr>
          <w:rFonts w:ascii="Arial" w:hAnsi="Arial" w:cs="Arial"/>
        </w:rPr>
        <w:tab/>
      </w:r>
      <w:r w:rsidRPr="006D1FB7">
        <w:rPr>
          <w:rFonts w:ascii="Arial" w:hAnsi="Arial" w:cs="Arial"/>
        </w:rPr>
        <w:tab/>
        <w:t>SMART Recovery Australia</w:t>
      </w:r>
      <w:r w:rsidRPr="006D1FB7">
        <w:rPr>
          <w:rFonts w:ascii="Arial" w:hAnsi="Arial" w:cs="Arial"/>
        </w:rPr>
        <w:tab/>
      </w:r>
      <w:r w:rsidRPr="006D1FB7">
        <w:rPr>
          <w:rFonts w:ascii="Arial" w:hAnsi="Arial" w:cs="Arial"/>
        </w:rPr>
        <w:tab/>
        <w:t>|2018</w:t>
      </w:r>
    </w:p>
    <w:p w14:paraId="685C5A0D" w14:textId="1C2B6D3F" w:rsidR="001E7643" w:rsidRPr="006D1FB7" w:rsidRDefault="001E7643" w:rsidP="001E7643">
      <w:pPr>
        <w:jc w:val="both"/>
        <w:rPr>
          <w:rFonts w:ascii="Arial" w:hAnsi="Arial" w:cs="Arial"/>
        </w:rPr>
      </w:pPr>
      <w:r w:rsidRPr="006D1FB7">
        <w:rPr>
          <w:rFonts w:ascii="Arial" w:hAnsi="Arial" w:cs="Arial"/>
        </w:rPr>
        <w:t xml:space="preserve">Victorian Driver’s </w:t>
      </w:r>
      <w:proofErr w:type="spellStart"/>
      <w:r w:rsidRPr="006D1FB7">
        <w:rPr>
          <w:rFonts w:ascii="Arial" w:hAnsi="Arial" w:cs="Arial"/>
        </w:rPr>
        <w:t>Licence</w:t>
      </w:r>
      <w:proofErr w:type="spellEnd"/>
      <w:r w:rsidRPr="006D1FB7">
        <w:rPr>
          <w:rFonts w:ascii="Arial" w:hAnsi="Arial" w:cs="Arial"/>
        </w:rPr>
        <w:tab/>
      </w:r>
      <w:r w:rsidRPr="006D1FB7">
        <w:rPr>
          <w:rFonts w:ascii="Arial" w:hAnsi="Arial" w:cs="Arial"/>
        </w:rPr>
        <w:tab/>
        <w:t>VicRoads</w:t>
      </w:r>
      <w:r w:rsidRPr="006D1FB7">
        <w:rPr>
          <w:rFonts w:ascii="Arial" w:hAnsi="Arial" w:cs="Arial"/>
        </w:rPr>
        <w:tab/>
      </w:r>
      <w:r w:rsidRPr="006D1FB7">
        <w:rPr>
          <w:rFonts w:ascii="Arial" w:hAnsi="Arial" w:cs="Arial"/>
        </w:rPr>
        <w:tab/>
      </w:r>
      <w:r w:rsidRPr="006D1FB7">
        <w:rPr>
          <w:rFonts w:ascii="Arial" w:hAnsi="Arial" w:cs="Arial"/>
        </w:rPr>
        <w:tab/>
      </w:r>
      <w:r w:rsidRPr="006D1FB7">
        <w:rPr>
          <w:rFonts w:ascii="Arial" w:hAnsi="Arial" w:cs="Arial"/>
        </w:rPr>
        <w:tab/>
        <w:t>|2006</w:t>
      </w:r>
    </w:p>
    <w:p w14:paraId="13D770D0" w14:textId="77777777" w:rsidR="001E7643" w:rsidRPr="006D1FB7" w:rsidRDefault="001E7643" w:rsidP="001E7643">
      <w:pPr>
        <w:pBdr>
          <w:bottom w:val="single" w:sz="4" w:space="1" w:color="auto"/>
        </w:pBdr>
        <w:jc w:val="both"/>
        <w:rPr>
          <w:rFonts w:ascii="Arial" w:hAnsi="Arial" w:cs="Arial"/>
        </w:rPr>
      </w:pPr>
    </w:p>
    <w:p w14:paraId="1B7DD298" w14:textId="77777777" w:rsidR="001E7643" w:rsidRPr="006D1FB7" w:rsidRDefault="001E7643" w:rsidP="001E7643">
      <w:pPr>
        <w:spacing w:line="278" w:lineRule="auto"/>
        <w:rPr>
          <w:rFonts w:ascii="Arial" w:eastAsia="Arial" w:hAnsi="Arial" w:cs="Arial"/>
          <w:b/>
          <w:bCs/>
        </w:rPr>
      </w:pPr>
    </w:p>
    <w:sectPr w:rsidR="001E7643" w:rsidRPr="006D1FB7" w:rsidSect="002F53FC">
      <w:headerReference w:type="first" r:id="rId11"/>
      <w:pgSz w:w="12240" w:h="15840"/>
      <w:pgMar w:top="567" w:right="1152" w:bottom="426" w:left="1152" w:header="426"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C3105A" w14:textId="77777777" w:rsidR="002F53FC" w:rsidRDefault="002F53FC">
      <w:r>
        <w:separator/>
      </w:r>
    </w:p>
  </w:endnote>
  <w:endnote w:type="continuationSeparator" w:id="0">
    <w:p w14:paraId="5042DDDF" w14:textId="77777777" w:rsidR="002F53FC" w:rsidRDefault="002F5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panose1 w:val="020B0604020202020204"/>
    <w:charset w:val="00"/>
    <w:family w:val="auto"/>
    <w:pitch w:val="default"/>
  </w:font>
  <w:font w:name="HGMinchoB">
    <w:altName w:val="Yu Gothic"/>
    <w:panose1 w:val="020B0604020202020204"/>
    <w:charset w:val="80"/>
    <w:family w:val="roman"/>
    <w:pitch w:val="default"/>
  </w:font>
  <w:font w:name="Calibri">
    <w:panose1 w:val="020F0502020204030204"/>
    <w:charset w:val="00"/>
    <w:family w:val="swiss"/>
    <w:pitch w:val="variable"/>
    <w:sig w:usb0="E4002EFF" w:usb1="C2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11589" w14:textId="77777777" w:rsidR="002F53FC" w:rsidRDefault="002F53FC">
      <w:r>
        <w:separator/>
      </w:r>
    </w:p>
  </w:footnote>
  <w:footnote w:type="continuationSeparator" w:id="0">
    <w:p w14:paraId="6462276D" w14:textId="77777777" w:rsidR="002F53FC" w:rsidRDefault="002F5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A0E36" w14:textId="5DB8F327" w:rsidR="00317E4B" w:rsidRDefault="007E066E" w:rsidP="00222C1E">
    <w:pPr>
      <w:pStyle w:val="Title"/>
      <w:jc w:val="center"/>
      <w:rPr>
        <w:sz w:val="48"/>
        <w:szCs w:val="48"/>
      </w:rPr>
    </w:pPr>
    <w:r>
      <w:rPr>
        <w:sz w:val="48"/>
        <w:szCs w:val="48"/>
      </w:rPr>
      <w:t xml:space="preserve">Nishant </w:t>
    </w:r>
    <w:proofErr w:type="spellStart"/>
    <w:r>
      <w:rPr>
        <w:sz w:val="48"/>
        <w:szCs w:val="48"/>
      </w:rPr>
      <w:t>Dougall</w:t>
    </w:r>
    <w:proofErr w:type="spellEnd"/>
  </w:p>
  <w:p w14:paraId="293C14BC" w14:textId="39AAD887" w:rsidR="00A35B4A" w:rsidRPr="00A35B4A" w:rsidRDefault="00A35B4A" w:rsidP="00A35B4A">
    <w:pPr>
      <w:jc w:val="center"/>
      <w:rPr>
        <w:sz w:val="48"/>
        <w:szCs w:val="48"/>
      </w:rPr>
    </w:pPr>
    <w:r>
      <w:t> M: </w:t>
    </w:r>
    <w:r w:rsidR="007E066E">
      <w:t>0412 202 666</w:t>
    </w:r>
    <w:r>
      <w:t xml:space="preserve"> | E: </w:t>
    </w:r>
    <w:hyperlink r:id="rId1" w:history="1">
      <w:r w:rsidR="007E066E" w:rsidRPr="00201BFA">
        <w:rPr>
          <w:rStyle w:val="Hyperlink"/>
        </w:rPr>
        <w:t>nishantdougall@gmail.com</w:t>
      </w:r>
    </w:hyperlink>
    <w:r w:rsidR="007E066E">
      <w:t xml:space="preserve"> </w:t>
    </w:r>
    <w:r w:rsidR="00704D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4CC"/>
    <w:multiLevelType w:val="multilevel"/>
    <w:tmpl w:val="87FE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F7204"/>
    <w:multiLevelType w:val="hybridMultilevel"/>
    <w:tmpl w:val="B766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F03F9D"/>
    <w:multiLevelType w:val="multilevel"/>
    <w:tmpl w:val="54E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60EA9"/>
    <w:multiLevelType w:val="multilevel"/>
    <w:tmpl w:val="1EA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810F2"/>
    <w:multiLevelType w:val="multilevel"/>
    <w:tmpl w:val="7C88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0AF87399"/>
    <w:multiLevelType w:val="hybridMultilevel"/>
    <w:tmpl w:val="123CF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F18CB"/>
    <w:multiLevelType w:val="multilevel"/>
    <w:tmpl w:val="9AEE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07CF4"/>
    <w:multiLevelType w:val="hybridMultilevel"/>
    <w:tmpl w:val="C9F0A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F7245C"/>
    <w:multiLevelType w:val="hybridMultilevel"/>
    <w:tmpl w:val="4A10C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F357E8"/>
    <w:multiLevelType w:val="multilevel"/>
    <w:tmpl w:val="4F54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83D0E"/>
    <w:multiLevelType w:val="multilevel"/>
    <w:tmpl w:val="1504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F13F26"/>
    <w:multiLevelType w:val="multilevel"/>
    <w:tmpl w:val="CF14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064EE"/>
    <w:multiLevelType w:val="multilevel"/>
    <w:tmpl w:val="934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550EC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549A5"/>
    <w:multiLevelType w:val="hybridMultilevel"/>
    <w:tmpl w:val="0A2A59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4C7DA3"/>
    <w:multiLevelType w:val="hybridMultilevel"/>
    <w:tmpl w:val="F8E4E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28623A5"/>
    <w:multiLevelType w:val="multilevel"/>
    <w:tmpl w:val="46F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563F8"/>
    <w:multiLevelType w:val="hybridMultilevel"/>
    <w:tmpl w:val="B59A8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A0C3C83"/>
    <w:multiLevelType w:val="hybridMultilevel"/>
    <w:tmpl w:val="408CA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0B7C7D"/>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8737B"/>
    <w:multiLevelType w:val="hybridMultilevel"/>
    <w:tmpl w:val="EEB67F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D13A54"/>
    <w:multiLevelType w:val="hybridMultilevel"/>
    <w:tmpl w:val="E3CEE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D3C6E54"/>
    <w:multiLevelType w:val="hybridMultilevel"/>
    <w:tmpl w:val="D15C6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9C5D63"/>
    <w:multiLevelType w:val="hybridMultilevel"/>
    <w:tmpl w:val="C0B6A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3B408C2"/>
    <w:multiLevelType w:val="hybridMultilevel"/>
    <w:tmpl w:val="35AC7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C73DDA"/>
    <w:multiLevelType w:val="hybridMultilevel"/>
    <w:tmpl w:val="434E6630"/>
    <w:lvl w:ilvl="0" w:tplc="868ABEE6">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9905D34"/>
    <w:multiLevelType w:val="hybridMultilevel"/>
    <w:tmpl w:val="80A4A8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CD010E1"/>
    <w:multiLevelType w:val="multilevel"/>
    <w:tmpl w:val="90E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5B1652"/>
    <w:multiLevelType w:val="hybridMultilevel"/>
    <w:tmpl w:val="03007588"/>
    <w:lvl w:ilvl="0" w:tplc="868ABEE6">
      <w:start w:val="5"/>
      <w:numFmt w:val="bullet"/>
      <w:lvlText w:val=""/>
      <w:lvlJc w:val="left"/>
      <w:pPr>
        <w:ind w:left="1080" w:hanging="360"/>
      </w:pPr>
      <w:rPr>
        <w:rFonts w:ascii="Symbol" w:eastAsia="Times New Roman" w:hAnsi="Symbo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55056166"/>
    <w:multiLevelType w:val="hybridMultilevel"/>
    <w:tmpl w:val="7CA0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60A7384"/>
    <w:multiLevelType w:val="hybridMultilevel"/>
    <w:tmpl w:val="E334D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61E7E97"/>
    <w:multiLevelType w:val="hybridMultilevel"/>
    <w:tmpl w:val="925C71E4"/>
    <w:styleLink w:val="ImportedStyle1"/>
    <w:lvl w:ilvl="0" w:tplc="B170C09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14"/>
        <w:szCs w:val="14"/>
        <w:highlight w:val="none"/>
        <w:vertAlign w:val="baseline"/>
      </w:rPr>
    </w:lvl>
    <w:lvl w:ilvl="1" w:tplc="6C963E3A">
      <w:start w:val="1"/>
      <w:numFmt w:val="bullet"/>
      <w:lvlText w:val="o"/>
      <w:lvlJc w:val="left"/>
      <w:pPr>
        <w:tabs>
          <w:tab w:val="left" w:pos="360"/>
        </w:tabs>
        <w:ind w:left="144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C71E5952">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C084748">
      <w:start w:val="1"/>
      <w:numFmt w:val="bullet"/>
      <w:lvlText w:val="•"/>
      <w:lvlJc w:val="left"/>
      <w:pPr>
        <w:tabs>
          <w:tab w:val="left" w:pos="36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0941400">
      <w:start w:val="1"/>
      <w:numFmt w:val="bullet"/>
      <w:lvlText w:val="o"/>
      <w:lvlJc w:val="left"/>
      <w:pPr>
        <w:tabs>
          <w:tab w:val="left" w:pos="360"/>
        </w:tabs>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8F424D5E">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2F1F8">
      <w:start w:val="1"/>
      <w:numFmt w:val="bullet"/>
      <w:lvlText w:val="•"/>
      <w:lvlJc w:val="left"/>
      <w:pPr>
        <w:tabs>
          <w:tab w:val="left" w:pos="36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B7EAE24">
      <w:start w:val="1"/>
      <w:numFmt w:val="bullet"/>
      <w:lvlText w:val="o"/>
      <w:lvlJc w:val="left"/>
      <w:pPr>
        <w:tabs>
          <w:tab w:val="left" w:pos="360"/>
        </w:tabs>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EBA9F22">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8D773E6"/>
    <w:multiLevelType w:val="multilevel"/>
    <w:tmpl w:val="288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515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F7E17"/>
    <w:multiLevelType w:val="multilevel"/>
    <w:tmpl w:val="FFFFFFFF"/>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5EE964E6"/>
    <w:multiLevelType w:val="hybridMultilevel"/>
    <w:tmpl w:val="12C21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1D506F2"/>
    <w:multiLevelType w:val="hybridMultilevel"/>
    <w:tmpl w:val="31E4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8D3C9F"/>
    <w:multiLevelType w:val="hybridMultilevel"/>
    <w:tmpl w:val="B9C6589E"/>
    <w:lvl w:ilvl="0" w:tplc="20F26C18">
      <w:start w:val="1"/>
      <w:numFmt w:val="bullet"/>
      <w:lvlText w:val="●"/>
      <w:lvlJc w:val="left"/>
      <w:pPr>
        <w:ind w:left="720" w:hanging="360"/>
      </w:pPr>
      <w:rPr>
        <w:u w:val="none"/>
      </w:rPr>
    </w:lvl>
    <w:lvl w:ilvl="1" w:tplc="45D2E41E">
      <w:start w:val="1"/>
      <w:numFmt w:val="bullet"/>
      <w:lvlText w:val="○"/>
      <w:lvlJc w:val="left"/>
      <w:pPr>
        <w:ind w:left="1440" w:hanging="360"/>
      </w:pPr>
      <w:rPr>
        <w:u w:val="none"/>
      </w:rPr>
    </w:lvl>
    <w:lvl w:ilvl="2" w:tplc="E4AC1560">
      <w:start w:val="1"/>
      <w:numFmt w:val="bullet"/>
      <w:lvlText w:val="■"/>
      <w:lvlJc w:val="left"/>
      <w:pPr>
        <w:ind w:left="2160" w:hanging="360"/>
      </w:pPr>
      <w:rPr>
        <w:u w:val="none"/>
      </w:rPr>
    </w:lvl>
    <w:lvl w:ilvl="3" w:tplc="4284473E">
      <w:start w:val="1"/>
      <w:numFmt w:val="bullet"/>
      <w:lvlText w:val="●"/>
      <w:lvlJc w:val="left"/>
      <w:pPr>
        <w:ind w:left="2880" w:hanging="360"/>
      </w:pPr>
      <w:rPr>
        <w:u w:val="none"/>
      </w:rPr>
    </w:lvl>
    <w:lvl w:ilvl="4" w:tplc="8A6CB82C">
      <w:start w:val="1"/>
      <w:numFmt w:val="bullet"/>
      <w:lvlText w:val="○"/>
      <w:lvlJc w:val="left"/>
      <w:pPr>
        <w:ind w:left="3600" w:hanging="360"/>
      </w:pPr>
      <w:rPr>
        <w:u w:val="none"/>
      </w:rPr>
    </w:lvl>
    <w:lvl w:ilvl="5" w:tplc="033673C4">
      <w:start w:val="1"/>
      <w:numFmt w:val="bullet"/>
      <w:lvlText w:val="■"/>
      <w:lvlJc w:val="left"/>
      <w:pPr>
        <w:ind w:left="4320" w:hanging="360"/>
      </w:pPr>
      <w:rPr>
        <w:u w:val="none"/>
      </w:rPr>
    </w:lvl>
    <w:lvl w:ilvl="6" w:tplc="C87A9C5E">
      <w:start w:val="1"/>
      <w:numFmt w:val="bullet"/>
      <w:lvlText w:val="●"/>
      <w:lvlJc w:val="left"/>
      <w:pPr>
        <w:ind w:left="5040" w:hanging="360"/>
      </w:pPr>
      <w:rPr>
        <w:u w:val="none"/>
      </w:rPr>
    </w:lvl>
    <w:lvl w:ilvl="7" w:tplc="2810455C">
      <w:start w:val="1"/>
      <w:numFmt w:val="bullet"/>
      <w:lvlText w:val="○"/>
      <w:lvlJc w:val="left"/>
      <w:pPr>
        <w:ind w:left="5760" w:hanging="360"/>
      </w:pPr>
      <w:rPr>
        <w:u w:val="none"/>
      </w:rPr>
    </w:lvl>
    <w:lvl w:ilvl="8" w:tplc="41F0F1D0">
      <w:start w:val="1"/>
      <w:numFmt w:val="bullet"/>
      <w:lvlText w:val="■"/>
      <w:lvlJc w:val="left"/>
      <w:pPr>
        <w:ind w:left="6480" w:hanging="360"/>
      </w:pPr>
      <w:rPr>
        <w:u w:val="none"/>
      </w:rPr>
    </w:lvl>
  </w:abstractNum>
  <w:abstractNum w:abstractNumId="39" w15:restartNumberingAfterBreak="0">
    <w:nsid w:val="64D16FE2"/>
    <w:multiLevelType w:val="hybridMultilevel"/>
    <w:tmpl w:val="EB8E620A"/>
    <w:styleLink w:val="ImportedStyle3"/>
    <w:lvl w:ilvl="0" w:tplc="8BB88174">
      <w:start w:val="1"/>
      <w:numFmt w:val="bullet"/>
      <w:lvlText w:val="·"/>
      <w:lvlJc w:val="left"/>
      <w:pPr>
        <w:tabs>
          <w:tab w:val="left" w:pos="3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BB44DB8">
      <w:start w:val="1"/>
      <w:numFmt w:val="bullet"/>
      <w:lvlText w:val="o"/>
      <w:lvlJc w:val="left"/>
      <w:pPr>
        <w:tabs>
          <w:tab w:val="left" w:pos="3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4E5626">
      <w:start w:val="1"/>
      <w:numFmt w:val="bullet"/>
      <w:lvlText w:val="▪"/>
      <w:lvlJc w:val="left"/>
      <w:pPr>
        <w:tabs>
          <w:tab w:val="left" w:pos="3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17E562C">
      <w:start w:val="1"/>
      <w:numFmt w:val="bullet"/>
      <w:lvlText w:val="·"/>
      <w:lvlJc w:val="left"/>
      <w:pPr>
        <w:tabs>
          <w:tab w:val="left" w:pos="3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8F006">
      <w:start w:val="1"/>
      <w:numFmt w:val="bullet"/>
      <w:lvlText w:val="o"/>
      <w:lvlJc w:val="left"/>
      <w:pPr>
        <w:tabs>
          <w:tab w:val="left" w:pos="3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5AF14A">
      <w:start w:val="1"/>
      <w:numFmt w:val="bullet"/>
      <w:lvlText w:val="▪"/>
      <w:lvlJc w:val="left"/>
      <w:pPr>
        <w:tabs>
          <w:tab w:val="left" w:pos="3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3C8B17E">
      <w:start w:val="1"/>
      <w:numFmt w:val="bullet"/>
      <w:lvlText w:val="·"/>
      <w:lvlJc w:val="left"/>
      <w:pPr>
        <w:tabs>
          <w:tab w:val="left" w:pos="3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43C4002">
      <w:start w:val="1"/>
      <w:numFmt w:val="bullet"/>
      <w:lvlText w:val="o"/>
      <w:lvlJc w:val="left"/>
      <w:pPr>
        <w:tabs>
          <w:tab w:val="left" w:pos="3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F421FA">
      <w:start w:val="1"/>
      <w:numFmt w:val="bullet"/>
      <w:lvlText w:val="▪"/>
      <w:lvlJc w:val="left"/>
      <w:pPr>
        <w:tabs>
          <w:tab w:val="left" w:pos="36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5E84159"/>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172A1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6A464518"/>
    <w:multiLevelType w:val="multilevel"/>
    <w:tmpl w:val="D6681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B540E1"/>
    <w:multiLevelType w:val="hybridMultilevel"/>
    <w:tmpl w:val="8032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45" w15:restartNumberingAfterBreak="0">
    <w:nsid w:val="6ECC50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547CFB"/>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03681D"/>
    <w:multiLevelType w:val="hybridMultilevel"/>
    <w:tmpl w:val="F2D2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7FE1938"/>
    <w:multiLevelType w:val="multilevel"/>
    <w:tmpl w:val="38E6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AA46F6"/>
    <w:multiLevelType w:val="multilevel"/>
    <w:tmpl w:val="22BC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1F2DEB"/>
    <w:multiLevelType w:val="hybridMultilevel"/>
    <w:tmpl w:val="7DD833F4"/>
    <w:styleLink w:val="ImportedStyle2"/>
    <w:lvl w:ilvl="0" w:tplc="5EAECBA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55224922">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57EFD3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D56064EC">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50E6D87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F5C8BD0">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37C6CE6">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84C487E">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63289374">
      <w:start w:val="1"/>
      <w:numFmt w:val="bullet"/>
      <w:lvlText w:val="·"/>
      <w:lvlJc w:val="left"/>
      <w:pPr>
        <w:ind w:left="245" w:hanging="245"/>
      </w:pPr>
      <w:rPr>
        <w:rFonts w:ascii="Symbol" w:eastAsia="Symbol" w:hAnsi="Symbol" w:cs="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51" w15:restartNumberingAfterBreak="0">
    <w:nsid w:val="7E9024FF"/>
    <w:multiLevelType w:val="multilevel"/>
    <w:tmpl w:val="18E45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826621">
    <w:abstractNumId w:val="5"/>
  </w:num>
  <w:num w:numId="2" w16cid:durableId="19362655">
    <w:abstractNumId w:val="44"/>
  </w:num>
  <w:num w:numId="3" w16cid:durableId="888422742">
    <w:abstractNumId w:val="32"/>
  </w:num>
  <w:num w:numId="4" w16cid:durableId="1472402004">
    <w:abstractNumId w:val="50"/>
  </w:num>
  <w:num w:numId="5" w16cid:durableId="478496684">
    <w:abstractNumId w:val="39"/>
  </w:num>
  <w:num w:numId="6" w16cid:durableId="723214511">
    <w:abstractNumId w:val="31"/>
  </w:num>
  <w:num w:numId="7" w16cid:durableId="1836994323">
    <w:abstractNumId w:val="30"/>
  </w:num>
  <w:num w:numId="8" w16cid:durableId="1995530265">
    <w:abstractNumId w:val="47"/>
  </w:num>
  <w:num w:numId="9" w16cid:durableId="1510828958">
    <w:abstractNumId w:val="26"/>
  </w:num>
  <w:num w:numId="10" w16cid:durableId="1301963879">
    <w:abstractNumId w:val="29"/>
  </w:num>
  <w:num w:numId="11" w16cid:durableId="2006860618">
    <w:abstractNumId w:val="13"/>
  </w:num>
  <w:num w:numId="12" w16cid:durableId="621770713">
    <w:abstractNumId w:val="11"/>
  </w:num>
  <w:num w:numId="13" w16cid:durableId="1557619158">
    <w:abstractNumId w:val="4"/>
  </w:num>
  <w:num w:numId="14" w16cid:durableId="319971442">
    <w:abstractNumId w:val="0"/>
  </w:num>
  <w:num w:numId="15" w16cid:durableId="1340815998">
    <w:abstractNumId w:val="48"/>
  </w:num>
  <w:num w:numId="16" w16cid:durableId="671614256">
    <w:abstractNumId w:val="12"/>
  </w:num>
  <w:num w:numId="17" w16cid:durableId="1067532976">
    <w:abstractNumId w:val="49"/>
  </w:num>
  <w:num w:numId="18" w16cid:durableId="322006459">
    <w:abstractNumId w:val="2"/>
  </w:num>
  <w:num w:numId="19" w16cid:durableId="1663047937">
    <w:abstractNumId w:val="42"/>
  </w:num>
  <w:num w:numId="20" w16cid:durableId="1617836533">
    <w:abstractNumId w:val="28"/>
  </w:num>
  <w:num w:numId="21" w16cid:durableId="616375548">
    <w:abstractNumId w:val="3"/>
  </w:num>
  <w:num w:numId="22" w16cid:durableId="137112205">
    <w:abstractNumId w:val="7"/>
  </w:num>
  <w:num w:numId="23" w16cid:durableId="1320770274">
    <w:abstractNumId w:val="43"/>
  </w:num>
  <w:num w:numId="24" w16cid:durableId="128860199">
    <w:abstractNumId w:val="36"/>
  </w:num>
  <w:num w:numId="25" w16cid:durableId="1983651916">
    <w:abstractNumId w:val="20"/>
  </w:num>
  <w:num w:numId="26" w16cid:durableId="968124576">
    <w:abstractNumId w:val="14"/>
  </w:num>
  <w:num w:numId="27" w16cid:durableId="1731614511">
    <w:abstractNumId w:val="40"/>
  </w:num>
  <w:num w:numId="28" w16cid:durableId="203644439">
    <w:abstractNumId w:val="46"/>
  </w:num>
  <w:num w:numId="29" w16cid:durableId="776408966">
    <w:abstractNumId w:val="18"/>
  </w:num>
  <w:num w:numId="30" w16cid:durableId="1816989594">
    <w:abstractNumId w:val="27"/>
  </w:num>
  <w:num w:numId="31" w16cid:durableId="1341347733">
    <w:abstractNumId w:val="33"/>
  </w:num>
  <w:num w:numId="32" w16cid:durableId="1030376178">
    <w:abstractNumId w:val="45"/>
  </w:num>
  <w:num w:numId="33" w16cid:durableId="273249451">
    <w:abstractNumId w:val="34"/>
  </w:num>
  <w:num w:numId="34" w16cid:durableId="155996999">
    <w:abstractNumId w:val="35"/>
  </w:num>
  <w:num w:numId="35" w16cid:durableId="1031956634">
    <w:abstractNumId w:val="21"/>
  </w:num>
  <w:num w:numId="36" w16cid:durableId="888028375">
    <w:abstractNumId w:val="23"/>
  </w:num>
  <w:num w:numId="37" w16cid:durableId="245771957">
    <w:abstractNumId w:val="15"/>
  </w:num>
  <w:num w:numId="38" w16cid:durableId="1461999171">
    <w:abstractNumId w:val="8"/>
  </w:num>
  <w:num w:numId="39" w16cid:durableId="1930187835">
    <w:abstractNumId w:val="9"/>
  </w:num>
  <w:num w:numId="40" w16cid:durableId="1341733365">
    <w:abstractNumId w:val="22"/>
  </w:num>
  <w:num w:numId="41" w16cid:durableId="155192780">
    <w:abstractNumId w:val="6"/>
  </w:num>
  <w:num w:numId="42" w16cid:durableId="722212932">
    <w:abstractNumId w:val="16"/>
  </w:num>
  <w:num w:numId="43" w16cid:durableId="1088426457">
    <w:abstractNumId w:val="37"/>
  </w:num>
  <w:num w:numId="44" w16cid:durableId="1720277626">
    <w:abstractNumId w:val="25"/>
  </w:num>
  <w:num w:numId="45" w16cid:durableId="1990406134">
    <w:abstractNumId w:val="24"/>
  </w:num>
  <w:num w:numId="46" w16cid:durableId="365108812">
    <w:abstractNumId w:val="1"/>
  </w:num>
  <w:num w:numId="47" w16cid:durableId="1461538228">
    <w:abstractNumId w:val="10"/>
  </w:num>
  <w:num w:numId="48" w16cid:durableId="1677074786">
    <w:abstractNumId w:val="51"/>
  </w:num>
  <w:num w:numId="49" w16cid:durableId="95907546">
    <w:abstractNumId w:val="38"/>
  </w:num>
  <w:num w:numId="50" w16cid:durableId="464080491">
    <w:abstractNumId w:val="19"/>
  </w:num>
  <w:num w:numId="51" w16cid:durableId="1853035030">
    <w:abstractNumId w:val="41"/>
  </w:num>
  <w:num w:numId="52" w16cid:durableId="847713572">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FC"/>
    <w:rsid w:val="00001CF6"/>
    <w:rsid w:val="000063A5"/>
    <w:rsid w:val="00006D29"/>
    <w:rsid w:val="000116A6"/>
    <w:rsid w:val="00014F35"/>
    <w:rsid w:val="00016079"/>
    <w:rsid w:val="000257CC"/>
    <w:rsid w:val="0002604F"/>
    <w:rsid w:val="0002681E"/>
    <w:rsid w:val="00033CB2"/>
    <w:rsid w:val="00045E2A"/>
    <w:rsid w:val="000513E9"/>
    <w:rsid w:val="00051D63"/>
    <w:rsid w:val="00064C51"/>
    <w:rsid w:val="0006706C"/>
    <w:rsid w:val="00074DCA"/>
    <w:rsid w:val="0007589E"/>
    <w:rsid w:val="000758E5"/>
    <w:rsid w:val="00081147"/>
    <w:rsid w:val="00084D60"/>
    <w:rsid w:val="00085933"/>
    <w:rsid w:val="000862EF"/>
    <w:rsid w:val="00091CD4"/>
    <w:rsid w:val="00093275"/>
    <w:rsid w:val="00094FA0"/>
    <w:rsid w:val="0009661D"/>
    <w:rsid w:val="000A1757"/>
    <w:rsid w:val="000A215F"/>
    <w:rsid w:val="000A255A"/>
    <w:rsid w:val="000A4F59"/>
    <w:rsid w:val="000A6A9E"/>
    <w:rsid w:val="000B0798"/>
    <w:rsid w:val="000B1D75"/>
    <w:rsid w:val="000B28ED"/>
    <w:rsid w:val="000B494D"/>
    <w:rsid w:val="000B6C83"/>
    <w:rsid w:val="000B728B"/>
    <w:rsid w:val="000B7647"/>
    <w:rsid w:val="000D138C"/>
    <w:rsid w:val="000D194F"/>
    <w:rsid w:val="000D1973"/>
    <w:rsid w:val="000D2162"/>
    <w:rsid w:val="000D512E"/>
    <w:rsid w:val="000E1561"/>
    <w:rsid w:val="000E3896"/>
    <w:rsid w:val="000E5D9A"/>
    <w:rsid w:val="000E5E9B"/>
    <w:rsid w:val="00101FBC"/>
    <w:rsid w:val="00107E72"/>
    <w:rsid w:val="001165B2"/>
    <w:rsid w:val="001239D4"/>
    <w:rsid w:val="00132663"/>
    <w:rsid w:val="0013346E"/>
    <w:rsid w:val="00141A4C"/>
    <w:rsid w:val="0014458D"/>
    <w:rsid w:val="001511D8"/>
    <w:rsid w:val="001549C2"/>
    <w:rsid w:val="0015665E"/>
    <w:rsid w:val="00161ABA"/>
    <w:rsid w:val="00161E2A"/>
    <w:rsid w:val="00162F8A"/>
    <w:rsid w:val="00174302"/>
    <w:rsid w:val="001757D6"/>
    <w:rsid w:val="00175D61"/>
    <w:rsid w:val="001777B7"/>
    <w:rsid w:val="00177886"/>
    <w:rsid w:val="0017794D"/>
    <w:rsid w:val="00183996"/>
    <w:rsid w:val="00196311"/>
    <w:rsid w:val="001A6563"/>
    <w:rsid w:val="001A7764"/>
    <w:rsid w:val="001B2418"/>
    <w:rsid w:val="001B29CF"/>
    <w:rsid w:val="001B6F66"/>
    <w:rsid w:val="001C1085"/>
    <w:rsid w:val="001C241B"/>
    <w:rsid w:val="001C530D"/>
    <w:rsid w:val="001C6341"/>
    <w:rsid w:val="001D2B82"/>
    <w:rsid w:val="001D3709"/>
    <w:rsid w:val="001D6784"/>
    <w:rsid w:val="001D6F8F"/>
    <w:rsid w:val="001D7C8A"/>
    <w:rsid w:val="001E7643"/>
    <w:rsid w:val="001F0B94"/>
    <w:rsid w:val="001F248B"/>
    <w:rsid w:val="001F3FEE"/>
    <w:rsid w:val="001F5388"/>
    <w:rsid w:val="001F5FF1"/>
    <w:rsid w:val="002004FE"/>
    <w:rsid w:val="00205D4D"/>
    <w:rsid w:val="00217529"/>
    <w:rsid w:val="002211B0"/>
    <w:rsid w:val="00221EFA"/>
    <w:rsid w:val="00222C1E"/>
    <w:rsid w:val="00225797"/>
    <w:rsid w:val="002451EF"/>
    <w:rsid w:val="00245375"/>
    <w:rsid w:val="00247177"/>
    <w:rsid w:val="00255441"/>
    <w:rsid w:val="002578C0"/>
    <w:rsid w:val="002619E0"/>
    <w:rsid w:val="0026200A"/>
    <w:rsid w:val="00262BC1"/>
    <w:rsid w:val="00266F56"/>
    <w:rsid w:val="00273FEA"/>
    <w:rsid w:val="0027471F"/>
    <w:rsid w:val="00277571"/>
    <w:rsid w:val="00280B26"/>
    <w:rsid w:val="00280F68"/>
    <w:rsid w:val="0028220F"/>
    <w:rsid w:val="0028262A"/>
    <w:rsid w:val="00291499"/>
    <w:rsid w:val="00291727"/>
    <w:rsid w:val="00292342"/>
    <w:rsid w:val="00297F9D"/>
    <w:rsid w:val="002A1885"/>
    <w:rsid w:val="002A45FB"/>
    <w:rsid w:val="002A795F"/>
    <w:rsid w:val="002B301E"/>
    <w:rsid w:val="002B41F3"/>
    <w:rsid w:val="002C05C7"/>
    <w:rsid w:val="002C6293"/>
    <w:rsid w:val="002C6B38"/>
    <w:rsid w:val="002D0CA7"/>
    <w:rsid w:val="002D3BAC"/>
    <w:rsid w:val="002D5DF6"/>
    <w:rsid w:val="002D7F63"/>
    <w:rsid w:val="002F507D"/>
    <w:rsid w:val="002F53FC"/>
    <w:rsid w:val="002F5BD1"/>
    <w:rsid w:val="002F6104"/>
    <w:rsid w:val="002F792D"/>
    <w:rsid w:val="002F7A1C"/>
    <w:rsid w:val="00305102"/>
    <w:rsid w:val="00311D42"/>
    <w:rsid w:val="00312DEA"/>
    <w:rsid w:val="0031334D"/>
    <w:rsid w:val="003139ED"/>
    <w:rsid w:val="00313AF4"/>
    <w:rsid w:val="00317E4B"/>
    <w:rsid w:val="003217D5"/>
    <w:rsid w:val="0032699D"/>
    <w:rsid w:val="00327BD2"/>
    <w:rsid w:val="003335A4"/>
    <w:rsid w:val="00333DBD"/>
    <w:rsid w:val="00333E07"/>
    <w:rsid w:val="0034283D"/>
    <w:rsid w:val="00342BF6"/>
    <w:rsid w:val="00344D58"/>
    <w:rsid w:val="0035394F"/>
    <w:rsid w:val="003545A0"/>
    <w:rsid w:val="0035552B"/>
    <w:rsid w:val="00356C14"/>
    <w:rsid w:val="00357D58"/>
    <w:rsid w:val="003658AE"/>
    <w:rsid w:val="00383984"/>
    <w:rsid w:val="00384373"/>
    <w:rsid w:val="00390913"/>
    <w:rsid w:val="00391900"/>
    <w:rsid w:val="003A60E5"/>
    <w:rsid w:val="003A634E"/>
    <w:rsid w:val="003B1DCD"/>
    <w:rsid w:val="003C4F86"/>
    <w:rsid w:val="003D2189"/>
    <w:rsid w:val="003D5AE2"/>
    <w:rsid w:val="003E1175"/>
    <w:rsid w:val="003E6894"/>
    <w:rsid w:val="003F0EA9"/>
    <w:rsid w:val="003F2D3E"/>
    <w:rsid w:val="003F4366"/>
    <w:rsid w:val="00401A4F"/>
    <w:rsid w:val="00405C13"/>
    <w:rsid w:val="00405F1B"/>
    <w:rsid w:val="00414019"/>
    <w:rsid w:val="00423A33"/>
    <w:rsid w:val="00424BAD"/>
    <w:rsid w:val="00435811"/>
    <w:rsid w:val="00435E3A"/>
    <w:rsid w:val="00440D72"/>
    <w:rsid w:val="00440F65"/>
    <w:rsid w:val="00442DD1"/>
    <w:rsid w:val="00453A44"/>
    <w:rsid w:val="004565FD"/>
    <w:rsid w:val="00463491"/>
    <w:rsid w:val="004642A4"/>
    <w:rsid w:val="00466644"/>
    <w:rsid w:val="004743FE"/>
    <w:rsid w:val="0047599E"/>
    <w:rsid w:val="004761E4"/>
    <w:rsid w:val="00477C44"/>
    <w:rsid w:val="00484CF6"/>
    <w:rsid w:val="00496C3D"/>
    <w:rsid w:val="004A21FC"/>
    <w:rsid w:val="004A3608"/>
    <w:rsid w:val="004A498B"/>
    <w:rsid w:val="004A5F1E"/>
    <w:rsid w:val="004A7C44"/>
    <w:rsid w:val="004B1ADF"/>
    <w:rsid w:val="004B2A45"/>
    <w:rsid w:val="004B5075"/>
    <w:rsid w:val="004C22C9"/>
    <w:rsid w:val="004D2207"/>
    <w:rsid w:val="004D22A2"/>
    <w:rsid w:val="004D4F6F"/>
    <w:rsid w:val="004E055B"/>
    <w:rsid w:val="004E0E32"/>
    <w:rsid w:val="004E49E5"/>
    <w:rsid w:val="004E7A57"/>
    <w:rsid w:val="004F4CA0"/>
    <w:rsid w:val="004F7A8B"/>
    <w:rsid w:val="00504970"/>
    <w:rsid w:val="00510AE7"/>
    <w:rsid w:val="00513A29"/>
    <w:rsid w:val="00514728"/>
    <w:rsid w:val="005164B2"/>
    <w:rsid w:val="00516706"/>
    <w:rsid w:val="00517FB3"/>
    <w:rsid w:val="00520357"/>
    <w:rsid w:val="005217A1"/>
    <w:rsid w:val="00527AEE"/>
    <w:rsid w:val="00533885"/>
    <w:rsid w:val="005346C9"/>
    <w:rsid w:val="005350BD"/>
    <w:rsid w:val="00542C3E"/>
    <w:rsid w:val="005449D0"/>
    <w:rsid w:val="0054792B"/>
    <w:rsid w:val="00547B69"/>
    <w:rsid w:val="005532FD"/>
    <w:rsid w:val="005554D2"/>
    <w:rsid w:val="005602DD"/>
    <w:rsid w:val="005712CA"/>
    <w:rsid w:val="0059191B"/>
    <w:rsid w:val="005A0698"/>
    <w:rsid w:val="005A0D1D"/>
    <w:rsid w:val="005A7EFD"/>
    <w:rsid w:val="005B1AC7"/>
    <w:rsid w:val="005B6B11"/>
    <w:rsid w:val="005C097B"/>
    <w:rsid w:val="005C34D9"/>
    <w:rsid w:val="005C743C"/>
    <w:rsid w:val="005D2F5C"/>
    <w:rsid w:val="005E0632"/>
    <w:rsid w:val="005E4BE0"/>
    <w:rsid w:val="005F0FF4"/>
    <w:rsid w:val="005F48B4"/>
    <w:rsid w:val="005F4D2C"/>
    <w:rsid w:val="0060143D"/>
    <w:rsid w:val="00604744"/>
    <w:rsid w:val="00607D80"/>
    <w:rsid w:val="006109CF"/>
    <w:rsid w:val="00613CBA"/>
    <w:rsid w:val="00617B26"/>
    <w:rsid w:val="00620FBD"/>
    <w:rsid w:val="00624D0D"/>
    <w:rsid w:val="006270A9"/>
    <w:rsid w:val="00630BAE"/>
    <w:rsid w:val="00634A59"/>
    <w:rsid w:val="00643C01"/>
    <w:rsid w:val="0065032C"/>
    <w:rsid w:val="00650C5F"/>
    <w:rsid w:val="00656698"/>
    <w:rsid w:val="00656D38"/>
    <w:rsid w:val="00657449"/>
    <w:rsid w:val="006660CC"/>
    <w:rsid w:val="00670114"/>
    <w:rsid w:val="006721D1"/>
    <w:rsid w:val="006734FF"/>
    <w:rsid w:val="00675320"/>
    <w:rsid w:val="00675350"/>
    <w:rsid w:val="00675956"/>
    <w:rsid w:val="00677E81"/>
    <w:rsid w:val="00681034"/>
    <w:rsid w:val="0068674E"/>
    <w:rsid w:val="00687B9B"/>
    <w:rsid w:val="00687EAD"/>
    <w:rsid w:val="0069217E"/>
    <w:rsid w:val="006B055B"/>
    <w:rsid w:val="006B1055"/>
    <w:rsid w:val="006B29FA"/>
    <w:rsid w:val="006B352C"/>
    <w:rsid w:val="006B5453"/>
    <w:rsid w:val="006B63FF"/>
    <w:rsid w:val="006C60F7"/>
    <w:rsid w:val="006C7DAE"/>
    <w:rsid w:val="006D1070"/>
    <w:rsid w:val="006D1FB7"/>
    <w:rsid w:val="006D4971"/>
    <w:rsid w:val="006D6571"/>
    <w:rsid w:val="006E1BA2"/>
    <w:rsid w:val="006F5570"/>
    <w:rsid w:val="007048DB"/>
    <w:rsid w:val="00704D5D"/>
    <w:rsid w:val="0070633E"/>
    <w:rsid w:val="00711EAE"/>
    <w:rsid w:val="00712737"/>
    <w:rsid w:val="00713375"/>
    <w:rsid w:val="007135C0"/>
    <w:rsid w:val="00713ED2"/>
    <w:rsid w:val="00717ED1"/>
    <w:rsid w:val="00723DB4"/>
    <w:rsid w:val="00727D57"/>
    <w:rsid w:val="0074128F"/>
    <w:rsid w:val="007413C6"/>
    <w:rsid w:val="00742162"/>
    <w:rsid w:val="00743D9E"/>
    <w:rsid w:val="00745071"/>
    <w:rsid w:val="007469F4"/>
    <w:rsid w:val="00751ADD"/>
    <w:rsid w:val="00754E96"/>
    <w:rsid w:val="00762884"/>
    <w:rsid w:val="007678A9"/>
    <w:rsid w:val="00767B51"/>
    <w:rsid w:val="007729FF"/>
    <w:rsid w:val="00773749"/>
    <w:rsid w:val="007766D6"/>
    <w:rsid w:val="00782999"/>
    <w:rsid w:val="007830C1"/>
    <w:rsid w:val="00783D5C"/>
    <w:rsid w:val="00784AFD"/>
    <w:rsid w:val="00785272"/>
    <w:rsid w:val="007856CD"/>
    <w:rsid w:val="00785E9F"/>
    <w:rsid w:val="007921FB"/>
    <w:rsid w:val="007935DC"/>
    <w:rsid w:val="00793676"/>
    <w:rsid w:val="00797A15"/>
    <w:rsid w:val="007A0CA7"/>
    <w:rsid w:val="007A7F8F"/>
    <w:rsid w:val="007B36A1"/>
    <w:rsid w:val="007B3ECE"/>
    <w:rsid w:val="007B5D06"/>
    <w:rsid w:val="007C0412"/>
    <w:rsid w:val="007C312E"/>
    <w:rsid w:val="007D3675"/>
    <w:rsid w:val="007E066E"/>
    <w:rsid w:val="007E6BEB"/>
    <w:rsid w:val="007E73D3"/>
    <w:rsid w:val="007F39C3"/>
    <w:rsid w:val="00800606"/>
    <w:rsid w:val="0080690C"/>
    <w:rsid w:val="0080691F"/>
    <w:rsid w:val="008115E2"/>
    <w:rsid w:val="008131D1"/>
    <w:rsid w:val="00813AFD"/>
    <w:rsid w:val="00816216"/>
    <w:rsid w:val="0082553F"/>
    <w:rsid w:val="00832662"/>
    <w:rsid w:val="008370BB"/>
    <w:rsid w:val="00850C70"/>
    <w:rsid w:val="00851037"/>
    <w:rsid w:val="00854B9B"/>
    <w:rsid w:val="00861743"/>
    <w:rsid w:val="00864DF9"/>
    <w:rsid w:val="00871D91"/>
    <w:rsid w:val="00874272"/>
    <w:rsid w:val="0087734B"/>
    <w:rsid w:val="00881D06"/>
    <w:rsid w:val="00883352"/>
    <w:rsid w:val="00883F3D"/>
    <w:rsid w:val="008843B4"/>
    <w:rsid w:val="00884E91"/>
    <w:rsid w:val="008864DF"/>
    <w:rsid w:val="008875EB"/>
    <w:rsid w:val="00887BAD"/>
    <w:rsid w:val="00892356"/>
    <w:rsid w:val="008A6DD7"/>
    <w:rsid w:val="008A70A3"/>
    <w:rsid w:val="008A7B12"/>
    <w:rsid w:val="008B61B5"/>
    <w:rsid w:val="008C0280"/>
    <w:rsid w:val="008C071A"/>
    <w:rsid w:val="008C0FFB"/>
    <w:rsid w:val="008C229E"/>
    <w:rsid w:val="008C2BFD"/>
    <w:rsid w:val="008C58E2"/>
    <w:rsid w:val="008D34CF"/>
    <w:rsid w:val="008D3BBC"/>
    <w:rsid w:val="008D49BE"/>
    <w:rsid w:val="008D4DF8"/>
    <w:rsid w:val="008D5708"/>
    <w:rsid w:val="008E0713"/>
    <w:rsid w:val="008E3157"/>
    <w:rsid w:val="008E6D2C"/>
    <w:rsid w:val="008F58A3"/>
    <w:rsid w:val="008F676D"/>
    <w:rsid w:val="008F6CD7"/>
    <w:rsid w:val="008F6FE7"/>
    <w:rsid w:val="009007E8"/>
    <w:rsid w:val="00903133"/>
    <w:rsid w:val="009045B0"/>
    <w:rsid w:val="00906A45"/>
    <w:rsid w:val="00913A3C"/>
    <w:rsid w:val="00913CF4"/>
    <w:rsid w:val="009154E3"/>
    <w:rsid w:val="009162C8"/>
    <w:rsid w:val="00917DB7"/>
    <w:rsid w:val="00920976"/>
    <w:rsid w:val="009210BB"/>
    <w:rsid w:val="00922969"/>
    <w:rsid w:val="00930C1A"/>
    <w:rsid w:val="009348E6"/>
    <w:rsid w:val="0093506F"/>
    <w:rsid w:val="009460E4"/>
    <w:rsid w:val="00952B5D"/>
    <w:rsid w:val="009534FB"/>
    <w:rsid w:val="009614B8"/>
    <w:rsid w:val="00967A4E"/>
    <w:rsid w:val="00973B2A"/>
    <w:rsid w:val="009757E6"/>
    <w:rsid w:val="00980AC2"/>
    <w:rsid w:val="0098149F"/>
    <w:rsid w:val="00984671"/>
    <w:rsid w:val="009876D9"/>
    <w:rsid w:val="00991AED"/>
    <w:rsid w:val="00994AB4"/>
    <w:rsid w:val="0099594B"/>
    <w:rsid w:val="009960D2"/>
    <w:rsid w:val="00996754"/>
    <w:rsid w:val="009A06E8"/>
    <w:rsid w:val="009A7610"/>
    <w:rsid w:val="009B0B01"/>
    <w:rsid w:val="009B1345"/>
    <w:rsid w:val="009B57DA"/>
    <w:rsid w:val="009C2629"/>
    <w:rsid w:val="009C470F"/>
    <w:rsid w:val="009C7FB1"/>
    <w:rsid w:val="009D1146"/>
    <w:rsid w:val="009D1ADC"/>
    <w:rsid w:val="009D1F0F"/>
    <w:rsid w:val="009D5107"/>
    <w:rsid w:val="009D5933"/>
    <w:rsid w:val="009E1AFE"/>
    <w:rsid w:val="009E3042"/>
    <w:rsid w:val="009E3CBC"/>
    <w:rsid w:val="009F199C"/>
    <w:rsid w:val="00A02CCE"/>
    <w:rsid w:val="00A05DE0"/>
    <w:rsid w:val="00A07071"/>
    <w:rsid w:val="00A2479F"/>
    <w:rsid w:val="00A24E67"/>
    <w:rsid w:val="00A25541"/>
    <w:rsid w:val="00A26829"/>
    <w:rsid w:val="00A35B4A"/>
    <w:rsid w:val="00A36FD7"/>
    <w:rsid w:val="00A41641"/>
    <w:rsid w:val="00A41AEB"/>
    <w:rsid w:val="00A42582"/>
    <w:rsid w:val="00A50AEB"/>
    <w:rsid w:val="00A53591"/>
    <w:rsid w:val="00A54BDE"/>
    <w:rsid w:val="00A565C1"/>
    <w:rsid w:val="00A62FD2"/>
    <w:rsid w:val="00A65D37"/>
    <w:rsid w:val="00A72A79"/>
    <w:rsid w:val="00A7749E"/>
    <w:rsid w:val="00A8294E"/>
    <w:rsid w:val="00A911C4"/>
    <w:rsid w:val="00A9450D"/>
    <w:rsid w:val="00A949D6"/>
    <w:rsid w:val="00A960AC"/>
    <w:rsid w:val="00A96232"/>
    <w:rsid w:val="00A964D2"/>
    <w:rsid w:val="00AA2E1C"/>
    <w:rsid w:val="00AB3B47"/>
    <w:rsid w:val="00AB5E85"/>
    <w:rsid w:val="00AB79EC"/>
    <w:rsid w:val="00AB7D51"/>
    <w:rsid w:val="00AC0269"/>
    <w:rsid w:val="00AC4629"/>
    <w:rsid w:val="00AC5ED9"/>
    <w:rsid w:val="00AD2C86"/>
    <w:rsid w:val="00AE12C1"/>
    <w:rsid w:val="00AF50DF"/>
    <w:rsid w:val="00AF7312"/>
    <w:rsid w:val="00B00C64"/>
    <w:rsid w:val="00B00FEC"/>
    <w:rsid w:val="00B05B1A"/>
    <w:rsid w:val="00B15983"/>
    <w:rsid w:val="00B30E41"/>
    <w:rsid w:val="00B31FB5"/>
    <w:rsid w:val="00B32371"/>
    <w:rsid w:val="00B366CA"/>
    <w:rsid w:val="00B46526"/>
    <w:rsid w:val="00B4668E"/>
    <w:rsid w:val="00B470A7"/>
    <w:rsid w:val="00B531F8"/>
    <w:rsid w:val="00B55778"/>
    <w:rsid w:val="00B55A74"/>
    <w:rsid w:val="00B6067E"/>
    <w:rsid w:val="00B73796"/>
    <w:rsid w:val="00B74F32"/>
    <w:rsid w:val="00B7663B"/>
    <w:rsid w:val="00B95841"/>
    <w:rsid w:val="00BA3495"/>
    <w:rsid w:val="00BA4169"/>
    <w:rsid w:val="00BA6559"/>
    <w:rsid w:val="00BA68CB"/>
    <w:rsid w:val="00BA7033"/>
    <w:rsid w:val="00BB3337"/>
    <w:rsid w:val="00BB4E3E"/>
    <w:rsid w:val="00BC52E8"/>
    <w:rsid w:val="00BC77D3"/>
    <w:rsid w:val="00BD0FEE"/>
    <w:rsid w:val="00BD359A"/>
    <w:rsid w:val="00BD768D"/>
    <w:rsid w:val="00BE21C1"/>
    <w:rsid w:val="00BE37C3"/>
    <w:rsid w:val="00BE63DF"/>
    <w:rsid w:val="00BF0456"/>
    <w:rsid w:val="00BF073D"/>
    <w:rsid w:val="00BF6DE3"/>
    <w:rsid w:val="00BF7823"/>
    <w:rsid w:val="00BF7F1A"/>
    <w:rsid w:val="00C0163D"/>
    <w:rsid w:val="00C03970"/>
    <w:rsid w:val="00C043FC"/>
    <w:rsid w:val="00C13D5E"/>
    <w:rsid w:val="00C15FC7"/>
    <w:rsid w:val="00C16496"/>
    <w:rsid w:val="00C2127A"/>
    <w:rsid w:val="00C31431"/>
    <w:rsid w:val="00C31BAA"/>
    <w:rsid w:val="00C37A23"/>
    <w:rsid w:val="00C43952"/>
    <w:rsid w:val="00C50B1B"/>
    <w:rsid w:val="00C52F52"/>
    <w:rsid w:val="00C57E8B"/>
    <w:rsid w:val="00C61F8E"/>
    <w:rsid w:val="00C6771B"/>
    <w:rsid w:val="00C67DD9"/>
    <w:rsid w:val="00C712BE"/>
    <w:rsid w:val="00C75CFA"/>
    <w:rsid w:val="00C761EA"/>
    <w:rsid w:val="00C87005"/>
    <w:rsid w:val="00C9115E"/>
    <w:rsid w:val="00C93520"/>
    <w:rsid w:val="00CA6E8C"/>
    <w:rsid w:val="00CB1D27"/>
    <w:rsid w:val="00CB689F"/>
    <w:rsid w:val="00CC026B"/>
    <w:rsid w:val="00CC18AC"/>
    <w:rsid w:val="00CC65F6"/>
    <w:rsid w:val="00CD7DD1"/>
    <w:rsid w:val="00CE0D22"/>
    <w:rsid w:val="00CE0FD6"/>
    <w:rsid w:val="00CE7538"/>
    <w:rsid w:val="00CE7733"/>
    <w:rsid w:val="00CF0DEB"/>
    <w:rsid w:val="00D02B4E"/>
    <w:rsid w:val="00D0471C"/>
    <w:rsid w:val="00D07181"/>
    <w:rsid w:val="00D07902"/>
    <w:rsid w:val="00D11EDE"/>
    <w:rsid w:val="00D12820"/>
    <w:rsid w:val="00D13499"/>
    <w:rsid w:val="00D14498"/>
    <w:rsid w:val="00D14BBA"/>
    <w:rsid w:val="00D20448"/>
    <w:rsid w:val="00D21743"/>
    <w:rsid w:val="00D22739"/>
    <w:rsid w:val="00D22E74"/>
    <w:rsid w:val="00D233AE"/>
    <w:rsid w:val="00D254A0"/>
    <w:rsid w:val="00D255C9"/>
    <w:rsid w:val="00D306B7"/>
    <w:rsid w:val="00D3072C"/>
    <w:rsid w:val="00D31D19"/>
    <w:rsid w:val="00D31E9D"/>
    <w:rsid w:val="00D332B3"/>
    <w:rsid w:val="00D35C73"/>
    <w:rsid w:val="00D4338F"/>
    <w:rsid w:val="00D43563"/>
    <w:rsid w:val="00D45240"/>
    <w:rsid w:val="00D52C9D"/>
    <w:rsid w:val="00D53EBF"/>
    <w:rsid w:val="00D603CF"/>
    <w:rsid w:val="00D60F3F"/>
    <w:rsid w:val="00D62743"/>
    <w:rsid w:val="00D64421"/>
    <w:rsid w:val="00D6464A"/>
    <w:rsid w:val="00D74A96"/>
    <w:rsid w:val="00D76EB2"/>
    <w:rsid w:val="00D80EEC"/>
    <w:rsid w:val="00D827C4"/>
    <w:rsid w:val="00D83C8D"/>
    <w:rsid w:val="00D84800"/>
    <w:rsid w:val="00D9086F"/>
    <w:rsid w:val="00D9566A"/>
    <w:rsid w:val="00D95714"/>
    <w:rsid w:val="00DA5851"/>
    <w:rsid w:val="00DA6573"/>
    <w:rsid w:val="00DB0B65"/>
    <w:rsid w:val="00DB509D"/>
    <w:rsid w:val="00DC01FD"/>
    <w:rsid w:val="00DC0A7D"/>
    <w:rsid w:val="00DD570A"/>
    <w:rsid w:val="00DD597C"/>
    <w:rsid w:val="00DE23AE"/>
    <w:rsid w:val="00DE5DFB"/>
    <w:rsid w:val="00DE63D4"/>
    <w:rsid w:val="00DE6F3E"/>
    <w:rsid w:val="00DF1653"/>
    <w:rsid w:val="00E006EA"/>
    <w:rsid w:val="00E01740"/>
    <w:rsid w:val="00E02DC1"/>
    <w:rsid w:val="00E03E15"/>
    <w:rsid w:val="00E04358"/>
    <w:rsid w:val="00E05D07"/>
    <w:rsid w:val="00E05D4E"/>
    <w:rsid w:val="00E15F98"/>
    <w:rsid w:val="00E16129"/>
    <w:rsid w:val="00E209AF"/>
    <w:rsid w:val="00E31FC2"/>
    <w:rsid w:val="00E32C5E"/>
    <w:rsid w:val="00E33C8C"/>
    <w:rsid w:val="00E40034"/>
    <w:rsid w:val="00E40DEC"/>
    <w:rsid w:val="00E41CFB"/>
    <w:rsid w:val="00E43F66"/>
    <w:rsid w:val="00E45F78"/>
    <w:rsid w:val="00E467E7"/>
    <w:rsid w:val="00E51358"/>
    <w:rsid w:val="00E52785"/>
    <w:rsid w:val="00E62FB2"/>
    <w:rsid w:val="00E73D6C"/>
    <w:rsid w:val="00E76594"/>
    <w:rsid w:val="00E766FC"/>
    <w:rsid w:val="00E76E87"/>
    <w:rsid w:val="00E83E4B"/>
    <w:rsid w:val="00E9076D"/>
    <w:rsid w:val="00E92DBF"/>
    <w:rsid w:val="00E95980"/>
    <w:rsid w:val="00E97C06"/>
    <w:rsid w:val="00E97E6E"/>
    <w:rsid w:val="00EA3A92"/>
    <w:rsid w:val="00EB43A8"/>
    <w:rsid w:val="00EB7176"/>
    <w:rsid w:val="00EB7B2D"/>
    <w:rsid w:val="00EC00B9"/>
    <w:rsid w:val="00EC0DEC"/>
    <w:rsid w:val="00EC101A"/>
    <w:rsid w:val="00EC303D"/>
    <w:rsid w:val="00EC3120"/>
    <w:rsid w:val="00ED6E79"/>
    <w:rsid w:val="00ED74F5"/>
    <w:rsid w:val="00ED7E21"/>
    <w:rsid w:val="00EE1121"/>
    <w:rsid w:val="00EE156B"/>
    <w:rsid w:val="00EE23A5"/>
    <w:rsid w:val="00EE3A3D"/>
    <w:rsid w:val="00EE4B21"/>
    <w:rsid w:val="00EE6509"/>
    <w:rsid w:val="00EF6CDA"/>
    <w:rsid w:val="00F0004E"/>
    <w:rsid w:val="00F01D7B"/>
    <w:rsid w:val="00F044C9"/>
    <w:rsid w:val="00F04FD9"/>
    <w:rsid w:val="00F06BE5"/>
    <w:rsid w:val="00F070EA"/>
    <w:rsid w:val="00F07AAB"/>
    <w:rsid w:val="00F10DD9"/>
    <w:rsid w:val="00F10E77"/>
    <w:rsid w:val="00F124E7"/>
    <w:rsid w:val="00F13C57"/>
    <w:rsid w:val="00F142A5"/>
    <w:rsid w:val="00F178BE"/>
    <w:rsid w:val="00F2487D"/>
    <w:rsid w:val="00F263BC"/>
    <w:rsid w:val="00F31075"/>
    <w:rsid w:val="00F31EC5"/>
    <w:rsid w:val="00F330A4"/>
    <w:rsid w:val="00F34CCD"/>
    <w:rsid w:val="00F36C3A"/>
    <w:rsid w:val="00F56D4B"/>
    <w:rsid w:val="00F70B46"/>
    <w:rsid w:val="00F714BA"/>
    <w:rsid w:val="00F92C77"/>
    <w:rsid w:val="00FA327C"/>
    <w:rsid w:val="00FA4F68"/>
    <w:rsid w:val="00FA64CF"/>
    <w:rsid w:val="00FB238B"/>
    <w:rsid w:val="00FB36FB"/>
    <w:rsid w:val="00FB3B08"/>
    <w:rsid w:val="00FB3FDE"/>
    <w:rsid w:val="00FC6E38"/>
    <w:rsid w:val="00FD2031"/>
    <w:rsid w:val="00FD4797"/>
    <w:rsid w:val="00FE457F"/>
    <w:rsid w:val="00FE5357"/>
    <w:rsid w:val="00FE6AEE"/>
    <w:rsid w:val="00FF4932"/>
    <w:rsid w:val="00FF4D09"/>
    <w:rsid w:val="00FF5154"/>
    <w:rsid w:val="2D91923D"/>
    <w:rsid w:val="573A58E3"/>
    <w:rsid w:val="6F07D4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88F63"/>
  <w15:chartTrackingRefBased/>
  <w15:docId w15:val="{5D499BB3-57C0-41B6-A30E-31EA8A1E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FC7"/>
    <w:rPr>
      <w:rFonts w:ascii="Calibri" w:hAnsi="Calibri"/>
    </w:rPr>
  </w:style>
  <w:style w:type="paragraph" w:styleId="Heading1">
    <w:name w:val="heading 1"/>
    <w:basedOn w:val="Normal"/>
    <w:link w:val="Heading1Char"/>
    <w:uiPriority w:val="9"/>
    <w:qFormat/>
    <w:rsid w:val="00C15FC7"/>
    <w:pPr>
      <w:keepNext/>
      <w:keepLines/>
      <w:spacing w:before="320" w:after="100"/>
      <w:contextualSpacing/>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C15FC7"/>
    <w:pPr>
      <w:keepNext/>
      <w:keepLines/>
      <w:spacing w:before="60" w:after="40"/>
      <w:contextualSpacing/>
      <w:outlineLvl w:val="1"/>
    </w:pPr>
    <w:rPr>
      <w:rFonts w:eastAsiaTheme="majorEastAsia" w:cstheme="majorBidi"/>
      <w:b/>
      <w:color w:val="262626" w:themeColor="text1" w:themeTint="D9"/>
      <w:sz w:val="24"/>
      <w:szCs w:val="26"/>
    </w:rPr>
  </w:style>
  <w:style w:type="paragraph" w:styleId="Heading3">
    <w:name w:val="heading 3"/>
    <w:basedOn w:val="Normal"/>
    <w:next w:val="Normal"/>
    <w:link w:val="Heading3Char"/>
    <w:uiPriority w:val="9"/>
    <w:unhideWhenUsed/>
    <w:qFormat/>
    <w:rsid w:val="00C15FC7"/>
    <w:pPr>
      <w:keepNext/>
      <w:keepLines/>
      <w:spacing w:before="40"/>
      <w:outlineLvl w:val="2"/>
    </w:pPr>
    <w:rPr>
      <w:rFonts w:eastAsiaTheme="majorEastAsia"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28220F"/>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15FC7"/>
    <w:pPr>
      <w:pBdr>
        <w:bottom w:val="single" w:sz="12" w:space="4" w:color="4472C4" w:themeColor="accent1"/>
      </w:pBdr>
      <w:spacing w:after="120"/>
      <w:contextualSpacing/>
    </w:pPr>
    <w:rPr>
      <w:rFonts w:eastAsiaTheme="majorEastAsia" w:cstheme="majorBidi"/>
      <w:color w:val="2F5496" w:themeColor="accent1" w:themeShade="BF"/>
      <w:kern w:val="28"/>
      <w:sz w:val="56"/>
    </w:rPr>
  </w:style>
  <w:style w:type="character" w:customStyle="1" w:styleId="TitleChar">
    <w:name w:val="Title Char"/>
    <w:basedOn w:val="DefaultParagraphFont"/>
    <w:link w:val="Title"/>
    <w:uiPriority w:val="1"/>
    <w:rsid w:val="00C15FC7"/>
    <w:rPr>
      <w:rFonts w:ascii="Calibri" w:eastAsiaTheme="majorEastAsia" w:hAnsi="Calibri" w:cstheme="majorBidi"/>
      <w:color w:val="2F5496" w:themeColor="accent1" w:themeShade="BF"/>
      <w:kern w:val="28"/>
      <w:sz w:val="56"/>
    </w:rPr>
  </w:style>
  <w:style w:type="character" w:styleId="PlaceholderText">
    <w:name w:val="Placeholder Text"/>
    <w:basedOn w:val="DefaultParagraphFont"/>
    <w:uiPriority w:val="99"/>
    <w:semiHidden/>
    <w:rsid w:val="00E83E4B"/>
    <w:rPr>
      <w:color w:val="323E4F" w:themeColor="text2" w:themeShade="BF"/>
    </w:rPr>
  </w:style>
  <w:style w:type="paragraph" w:styleId="ListBullet">
    <w:name w:val="List Bullet"/>
    <w:basedOn w:val="Normal"/>
    <w:uiPriority w:val="10"/>
    <w:unhideWhenUsed/>
    <w:qFormat/>
    <w:rsid w:val="00C15FC7"/>
    <w:pPr>
      <w:numPr>
        <w:numId w:val="1"/>
      </w:numPr>
      <w:spacing w:line="288" w:lineRule="auto"/>
      <w:contextualSpacing/>
    </w:p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jc w:val="right"/>
    </w:pPr>
    <w:rPr>
      <w:color w:val="2F5496" w:themeColor="accent1" w:themeShade="BF"/>
    </w:rPr>
  </w:style>
  <w:style w:type="character" w:customStyle="1" w:styleId="FooterChar">
    <w:name w:val="Footer Char"/>
    <w:basedOn w:val="DefaultParagraphFont"/>
    <w:link w:val="Footer"/>
    <w:uiPriority w:val="99"/>
    <w:rsid w:val="00681034"/>
    <w:rPr>
      <w:color w:val="2F5496" w:themeColor="accent1" w:themeShade="BF"/>
    </w:rPr>
  </w:style>
  <w:style w:type="character" w:customStyle="1" w:styleId="Heading1Char">
    <w:name w:val="Heading 1 Char"/>
    <w:basedOn w:val="DefaultParagraphFont"/>
    <w:link w:val="Heading1"/>
    <w:uiPriority w:val="9"/>
    <w:rsid w:val="00C15FC7"/>
    <w:rPr>
      <w:rFonts w:ascii="Calibri" w:eastAsiaTheme="majorEastAsia" w:hAnsi="Calibri" w:cstheme="majorBidi"/>
      <w:b/>
      <w:color w:val="2F5496" w:themeColor="accent1" w:themeShade="BF"/>
      <w:sz w:val="28"/>
      <w:szCs w:val="32"/>
    </w:rPr>
  </w:style>
  <w:style w:type="character" w:customStyle="1" w:styleId="Heading2Char">
    <w:name w:val="Heading 2 Char"/>
    <w:basedOn w:val="DefaultParagraphFont"/>
    <w:link w:val="Heading2"/>
    <w:uiPriority w:val="9"/>
    <w:rsid w:val="00C15FC7"/>
    <w:rPr>
      <w:rFonts w:ascii="Calibri" w:eastAsiaTheme="majorEastAsia" w:hAnsi="Calibri" w:cstheme="majorBidi"/>
      <w:b/>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F5496" w:themeColor="accent1" w:themeShade="BF"/>
    </w:rPr>
  </w:style>
  <w:style w:type="character" w:styleId="IntenseReference">
    <w:name w:val="Intense Reference"/>
    <w:basedOn w:val="DefaultParagraphFont"/>
    <w:uiPriority w:val="32"/>
    <w:semiHidden/>
    <w:unhideWhenUsed/>
    <w:qFormat/>
    <w:rPr>
      <w:b/>
      <w:bCs/>
      <w:caps w:val="0"/>
      <w:smallCaps/>
      <w:color w:val="2F5496"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semiHidden/>
    <w:rPr>
      <w:i/>
      <w:iCs/>
      <w:color w:val="2F5496" w:themeColor="accent1" w:themeShade="BF"/>
    </w:rPr>
  </w:style>
  <w:style w:type="paragraph" w:styleId="ListNumber">
    <w:name w:val="List Number"/>
    <w:basedOn w:val="Normal"/>
    <w:uiPriority w:val="11"/>
    <w:qFormat/>
    <w:rsid w:val="0087734B"/>
    <w:pPr>
      <w:numPr>
        <w:numId w:val="2"/>
      </w:numPr>
      <w:spacing w:line="288" w:lineRule="auto"/>
      <w:contextualSpacing/>
    </w:pPr>
  </w:style>
  <w:style w:type="character" w:styleId="FollowedHyperlink">
    <w:name w:val="FollowedHyperlink"/>
    <w:basedOn w:val="DefaultParagraphFont"/>
    <w:uiPriority w:val="99"/>
    <w:semiHidden/>
    <w:unhideWhenUsed/>
    <w:rsid w:val="00E83E4B"/>
    <w:rPr>
      <w:color w:val="2E74B5" w:themeColor="accent5" w:themeShade="BF"/>
      <w:u w:val="single"/>
    </w:rPr>
  </w:style>
  <w:style w:type="character" w:styleId="Hyperlink">
    <w:name w:val="Hyperlink"/>
    <w:basedOn w:val="DefaultParagraphFont"/>
    <w:uiPriority w:val="99"/>
    <w:unhideWhenUsed/>
    <w:rsid w:val="00E83E4B"/>
    <w:rPr>
      <w:color w:val="2F5496"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2F5496"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4546A" w:themeColor="text2"/>
      <w:szCs w:val="18"/>
    </w:rPr>
  </w:style>
  <w:style w:type="paragraph" w:styleId="BalloonText">
    <w:name w:val="Balloon Text"/>
    <w:basedOn w:val="Normal"/>
    <w:link w:val="BalloonTextChar"/>
    <w:uiPriority w:val="99"/>
    <w:semiHidden/>
    <w:unhideWhenUsed/>
    <w:rsid w:val="0028220F"/>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nhideWhenUsed/>
    <w:rsid w:val="0028220F"/>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E766FC"/>
    <w:pPr>
      <w:ind w:left="720"/>
      <w:contextualSpacing/>
    </w:pPr>
  </w:style>
  <w:style w:type="character" w:customStyle="1" w:styleId="Heading3Char">
    <w:name w:val="Heading 3 Char"/>
    <w:basedOn w:val="DefaultParagraphFont"/>
    <w:link w:val="Heading3"/>
    <w:uiPriority w:val="9"/>
    <w:rsid w:val="00C15FC7"/>
    <w:rPr>
      <w:rFonts w:ascii="Calibri" w:eastAsiaTheme="majorEastAsia" w:hAnsi="Calibri" w:cstheme="majorBidi"/>
      <w:color w:val="1F3763" w:themeColor="accent1" w:themeShade="7F"/>
      <w:sz w:val="24"/>
      <w:szCs w:val="24"/>
    </w:rPr>
  </w:style>
  <w:style w:type="character" w:styleId="UnresolvedMention">
    <w:name w:val="Unresolved Mention"/>
    <w:basedOn w:val="DefaultParagraphFont"/>
    <w:uiPriority w:val="99"/>
    <w:semiHidden/>
    <w:unhideWhenUsed/>
    <w:rsid w:val="007830C1"/>
    <w:rPr>
      <w:color w:val="605E5C"/>
      <w:shd w:val="clear" w:color="auto" w:fill="E1DFDD"/>
    </w:rPr>
  </w:style>
  <w:style w:type="paragraph" w:customStyle="1" w:styleId="paragraph">
    <w:name w:val="paragraph"/>
    <w:basedOn w:val="Normal"/>
    <w:rsid w:val="003E117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customStyle="1" w:styleId="normaltextrun">
    <w:name w:val="normaltextrun"/>
    <w:basedOn w:val="DefaultParagraphFont"/>
    <w:rsid w:val="003E1175"/>
  </w:style>
  <w:style w:type="character" w:customStyle="1" w:styleId="eop">
    <w:name w:val="eop"/>
    <w:basedOn w:val="DefaultParagraphFont"/>
    <w:rsid w:val="003E1175"/>
  </w:style>
  <w:style w:type="character" w:customStyle="1" w:styleId="Hyperlink0">
    <w:name w:val="Hyperlink.0"/>
    <w:basedOn w:val="DefaultParagraphFont"/>
    <w:rsid w:val="004E49E5"/>
    <w:rPr>
      <w:rFonts w:ascii="Verdana" w:eastAsia="Verdana" w:hAnsi="Verdana" w:cs="Verdana"/>
      <w:outline w:val="0"/>
      <w:color w:val="0000FF"/>
      <w:sz w:val="19"/>
      <w:szCs w:val="19"/>
      <w:u w:val="single" w:color="0000FF"/>
    </w:rPr>
  </w:style>
  <w:style w:type="numbering" w:customStyle="1" w:styleId="ImportedStyle1">
    <w:name w:val="Imported Style 1"/>
    <w:rsid w:val="004E49E5"/>
    <w:pPr>
      <w:numPr>
        <w:numId w:val="3"/>
      </w:numPr>
    </w:pPr>
  </w:style>
  <w:style w:type="paragraph" w:customStyle="1" w:styleId="CompanyNameOne">
    <w:name w:val="Company Name On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Arial Unicode MS" w:hAnsi="Times New Roman" w:cs="Arial Unicode MS"/>
      <w:color w:val="000000"/>
      <w:sz w:val="20"/>
      <w:szCs w:val="20"/>
      <w:u w:color="000000"/>
      <w:bdr w:val="nil"/>
      <w:lang w:eastAsia="en-AU"/>
    </w:rPr>
  </w:style>
  <w:style w:type="paragraph" w:customStyle="1" w:styleId="CompanyName">
    <w:name w:val="Company Name"/>
    <w:next w:val="Normal"/>
    <w:rsid w:val="004E49E5"/>
    <w:pPr>
      <w:pBdr>
        <w:top w:val="nil"/>
        <w:left w:val="nil"/>
        <w:bottom w:val="nil"/>
        <w:right w:val="nil"/>
        <w:between w:val="nil"/>
        <w:bar w:val="nil"/>
      </w:pBdr>
      <w:tabs>
        <w:tab w:val="left" w:pos="2160"/>
        <w:tab w:val="right" w:pos="6480"/>
      </w:tabs>
      <w:spacing w:before="220" w:after="40" w:line="220" w:lineRule="atLeast"/>
    </w:pPr>
    <w:rPr>
      <w:rFonts w:ascii="Times New Roman" w:eastAsia="Times New Roman" w:hAnsi="Times New Roman" w:cs="Times New Roman"/>
      <w:color w:val="000000"/>
      <w:sz w:val="20"/>
      <w:szCs w:val="20"/>
      <w:u w:color="000000"/>
      <w:bdr w:val="nil"/>
      <w:lang w:eastAsia="en-AU"/>
    </w:rPr>
  </w:style>
  <w:style w:type="paragraph" w:customStyle="1" w:styleId="JobTitle">
    <w:name w:val="Job Title"/>
    <w:next w:val="Achievement"/>
    <w:rsid w:val="004E49E5"/>
    <w:pPr>
      <w:pBdr>
        <w:top w:val="nil"/>
        <w:left w:val="nil"/>
        <w:bottom w:val="nil"/>
        <w:right w:val="nil"/>
        <w:between w:val="nil"/>
        <w:bar w:val="nil"/>
      </w:pBdr>
      <w:spacing w:after="40" w:line="220" w:lineRule="atLeast"/>
    </w:pPr>
    <w:rPr>
      <w:rFonts w:ascii="Arial" w:eastAsia="Arial Unicode MS" w:hAnsi="Arial" w:cs="Arial Unicode MS"/>
      <w:b/>
      <w:bCs/>
      <w:color w:val="000000"/>
      <w:spacing w:val="-10"/>
      <w:sz w:val="20"/>
      <w:szCs w:val="20"/>
      <w:u w:color="000000"/>
      <w:bdr w:val="nil"/>
      <w:lang w:eastAsia="en-AU"/>
    </w:rPr>
  </w:style>
  <w:style w:type="paragraph" w:customStyle="1" w:styleId="Achievement">
    <w:name w:val="Achievement"/>
    <w:rsid w:val="004E49E5"/>
    <w:pPr>
      <w:pBdr>
        <w:top w:val="nil"/>
        <w:left w:val="nil"/>
        <w:bottom w:val="nil"/>
        <w:right w:val="nil"/>
        <w:between w:val="nil"/>
        <w:bar w:val="nil"/>
      </w:pBdr>
      <w:spacing w:after="60" w:line="220" w:lineRule="atLeast"/>
    </w:pPr>
    <w:rPr>
      <w:rFonts w:ascii="Times New Roman" w:eastAsia="Arial Unicode MS" w:hAnsi="Times New Roman" w:cs="Arial Unicode MS"/>
      <w:color w:val="000000"/>
      <w:sz w:val="20"/>
      <w:szCs w:val="20"/>
      <w:u w:color="000000"/>
      <w:bdr w:val="nil"/>
      <w:lang w:eastAsia="en-AU"/>
    </w:rPr>
  </w:style>
  <w:style w:type="numbering" w:customStyle="1" w:styleId="ImportedStyle2">
    <w:name w:val="Imported Style 2"/>
    <w:rsid w:val="004E49E5"/>
    <w:pPr>
      <w:numPr>
        <w:numId w:val="4"/>
      </w:numPr>
    </w:pPr>
  </w:style>
  <w:style w:type="numbering" w:customStyle="1" w:styleId="ImportedStyle3">
    <w:name w:val="Imported Style 3"/>
    <w:rsid w:val="004E49E5"/>
    <w:pPr>
      <w:numPr>
        <w:numId w:val="5"/>
      </w:numPr>
    </w:pPr>
  </w:style>
  <w:style w:type="paragraph" w:customStyle="1" w:styleId="Institution">
    <w:name w:val="Institution"/>
    <w:next w:val="Achievement"/>
    <w:rsid w:val="004E49E5"/>
    <w:pPr>
      <w:pBdr>
        <w:top w:val="nil"/>
        <w:left w:val="nil"/>
        <w:bottom w:val="nil"/>
        <w:right w:val="nil"/>
        <w:between w:val="nil"/>
        <w:bar w:val="nil"/>
      </w:pBdr>
      <w:tabs>
        <w:tab w:val="left" w:pos="2160"/>
        <w:tab w:val="right" w:pos="6480"/>
      </w:tabs>
      <w:spacing w:before="220" w:after="60" w:line="220" w:lineRule="atLeast"/>
    </w:pPr>
    <w:rPr>
      <w:rFonts w:ascii="Times New Roman" w:eastAsia="Times New Roman" w:hAnsi="Times New Roman" w:cs="Times New Roman"/>
      <w:color w:val="000000"/>
      <w:sz w:val="20"/>
      <w:szCs w:val="20"/>
      <w:u w:color="000000"/>
      <w:bdr w:val="nil"/>
      <w:lang w:eastAsia="en-AU"/>
    </w:rPr>
  </w:style>
  <w:style w:type="paragraph" w:styleId="NormalWeb">
    <w:name w:val="Normal (Web)"/>
    <w:basedOn w:val="Normal"/>
    <w:uiPriority w:val="99"/>
    <w:unhideWhenUsed/>
    <w:rsid w:val="00B31FB5"/>
    <w:pPr>
      <w:spacing w:before="100" w:beforeAutospacing="1" w:after="100" w:afterAutospacing="1"/>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B31FB5"/>
    <w:rPr>
      <w:b/>
      <w:bCs/>
    </w:rPr>
  </w:style>
  <w:style w:type="character" w:styleId="Emphasis">
    <w:name w:val="Emphasis"/>
    <w:basedOn w:val="DefaultParagraphFont"/>
    <w:uiPriority w:val="20"/>
    <w:qFormat/>
    <w:rsid w:val="003658AE"/>
    <w:rPr>
      <w:i/>
      <w:iCs/>
    </w:rPr>
  </w:style>
  <w:style w:type="paragraph" w:customStyle="1" w:styleId="rich-text-component">
    <w:name w:val="rich-text-component"/>
    <w:basedOn w:val="Normal"/>
    <w:rsid w:val="00435811"/>
    <w:pPr>
      <w:spacing w:before="100" w:beforeAutospacing="1" w:after="100" w:afterAutospacing="1"/>
    </w:pPr>
    <w:rPr>
      <w:rFonts w:ascii="Times New Roman" w:eastAsia="Times New Roman" w:hAnsi="Times New Roman" w:cs="Times New Roman"/>
      <w:color w:val="auto"/>
      <w:sz w:val="24"/>
      <w:szCs w:val="24"/>
      <w:lang w:val="en-AU" w:eastAsia="en-GB"/>
    </w:rPr>
  </w:style>
  <w:style w:type="character" w:customStyle="1" w:styleId="css-ejignk">
    <w:name w:val="css-ejignk"/>
    <w:basedOn w:val="DefaultParagraphFont"/>
    <w:rsid w:val="00435811"/>
  </w:style>
  <w:style w:type="paragraph" w:customStyle="1" w:styleId="Default">
    <w:name w:val="Default"/>
    <w:rsid w:val="00D31D19"/>
    <w:pPr>
      <w:autoSpaceDE w:val="0"/>
      <w:autoSpaceDN w:val="0"/>
      <w:adjustRightInd w:val="0"/>
    </w:pPr>
    <w:rPr>
      <w:rFonts w:ascii="Arial"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364">
      <w:bodyDiv w:val="1"/>
      <w:marLeft w:val="0"/>
      <w:marRight w:val="0"/>
      <w:marTop w:val="0"/>
      <w:marBottom w:val="0"/>
      <w:divBdr>
        <w:top w:val="none" w:sz="0" w:space="0" w:color="auto"/>
        <w:left w:val="none" w:sz="0" w:space="0" w:color="auto"/>
        <w:bottom w:val="none" w:sz="0" w:space="0" w:color="auto"/>
        <w:right w:val="none" w:sz="0" w:space="0" w:color="auto"/>
      </w:divBdr>
    </w:div>
    <w:div w:id="36512085">
      <w:bodyDiv w:val="1"/>
      <w:marLeft w:val="0"/>
      <w:marRight w:val="0"/>
      <w:marTop w:val="0"/>
      <w:marBottom w:val="0"/>
      <w:divBdr>
        <w:top w:val="none" w:sz="0" w:space="0" w:color="auto"/>
        <w:left w:val="none" w:sz="0" w:space="0" w:color="auto"/>
        <w:bottom w:val="none" w:sz="0" w:space="0" w:color="auto"/>
        <w:right w:val="none" w:sz="0" w:space="0" w:color="auto"/>
      </w:divBdr>
    </w:div>
    <w:div w:id="174735606">
      <w:bodyDiv w:val="1"/>
      <w:marLeft w:val="0"/>
      <w:marRight w:val="0"/>
      <w:marTop w:val="0"/>
      <w:marBottom w:val="0"/>
      <w:divBdr>
        <w:top w:val="none" w:sz="0" w:space="0" w:color="auto"/>
        <w:left w:val="none" w:sz="0" w:space="0" w:color="auto"/>
        <w:bottom w:val="none" w:sz="0" w:space="0" w:color="auto"/>
        <w:right w:val="none" w:sz="0" w:space="0" w:color="auto"/>
      </w:divBdr>
    </w:div>
    <w:div w:id="371731947">
      <w:bodyDiv w:val="1"/>
      <w:marLeft w:val="0"/>
      <w:marRight w:val="0"/>
      <w:marTop w:val="0"/>
      <w:marBottom w:val="0"/>
      <w:divBdr>
        <w:top w:val="none" w:sz="0" w:space="0" w:color="auto"/>
        <w:left w:val="none" w:sz="0" w:space="0" w:color="auto"/>
        <w:bottom w:val="none" w:sz="0" w:space="0" w:color="auto"/>
        <w:right w:val="none" w:sz="0" w:space="0" w:color="auto"/>
      </w:divBdr>
    </w:div>
    <w:div w:id="591594065">
      <w:bodyDiv w:val="1"/>
      <w:marLeft w:val="0"/>
      <w:marRight w:val="0"/>
      <w:marTop w:val="0"/>
      <w:marBottom w:val="0"/>
      <w:divBdr>
        <w:top w:val="none" w:sz="0" w:space="0" w:color="auto"/>
        <w:left w:val="none" w:sz="0" w:space="0" w:color="auto"/>
        <w:bottom w:val="none" w:sz="0" w:space="0" w:color="auto"/>
        <w:right w:val="none" w:sz="0" w:space="0" w:color="auto"/>
      </w:divBdr>
    </w:div>
    <w:div w:id="633830938">
      <w:bodyDiv w:val="1"/>
      <w:marLeft w:val="0"/>
      <w:marRight w:val="0"/>
      <w:marTop w:val="0"/>
      <w:marBottom w:val="0"/>
      <w:divBdr>
        <w:top w:val="none" w:sz="0" w:space="0" w:color="auto"/>
        <w:left w:val="none" w:sz="0" w:space="0" w:color="auto"/>
        <w:bottom w:val="none" w:sz="0" w:space="0" w:color="auto"/>
        <w:right w:val="none" w:sz="0" w:space="0" w:color="auto"/>
      </w:divBdr>
    </w:div>
    <w:div w:id="749735719">
      <w:bodyDiv w:val="1"/>
      <w:marLeft w:val="0"/>
      <w:marRight w:val="0"/>
      <w:marTop w:val="0"/>
      <w:marBottom w:val="0"/>
      <w:divBdr>
        <w:top w:val="none" w:sz="0" w:space="0" w:color="auto"/>
        <w:left w:val="none" w:sz="0" w:space="0" w:color="auto"/>
        <w:bottom w:val="none" w:sz="0" w:space="0" w:color="auto"/>
        <w:right w:val="none" w:sz="0" w:space="0" w:color="auto"/>
      </w:divBdr>
    </w:div>
    <w:div w:id="926227739">
      <w:bodyDiv w:val="1"/>
      <w:marLeft w:val="0"/>
      <w:marRight w:val="0"/>
      <w:marTop w:val="0"/>
      <w:marBottom w:val="0"/>
      <w:divBdr>
        <w:top w:val="none" w:sz="0" w:space="0" w:color="auto"/>
        <w:left w:val="none" w:sz="0" w:space="0" w:color="auto"/>
        <w:bottom w:val="none" w:sz="0" w:space="0" w:color="auto"/>
        <w:right w:val="none" w:sz="0" w:space="0" w:color="auto"/>
      </w:divBdr>
      <w:divsChild>
        <w:div w:id="343362009">
          <w:marLeft w:val="-108"/>
          <w:marRight w:val="0"/>
          <w:marTop w:val="0"/>
          <w:marBottom w:val="0"/>
          <w:divBdr>
            <w:top w:val="none" w:sz="0" w:space="0" w:color="auto"/>
            <w:left w:val="none" w:sz="0" w:space="0" w:color="auto"/>
            <w:bottom w:val="none" w:sz="0" w:space="0" w:color="auto"/>
            <w:right w:val="none" w:sz="0" w:space="0" w:color="auto"/>
          </w:divBdr>
        </w:div>
      </w:divsChild>
    </w:div>
    <w:div w:id="1123377671">
      <w:bodyDiv w:val="1"/>
      <w:marLeft w:val="0"/>
      <w:marRight w:val="0"/>
      <w:marTop w:val="0"/>
      <w:marBottom w:val="0"/>
      <w:divBdr>
        <w:top w:val="none" w:sz="0" w:space="0" w:color="auto"/>
        <w:left w:val="none" w:sz="0" w:space="0" w:color="auto"/>
        <w:bottom w:val="none" w:sz="0" w:space="0" w:color="auto"/>
        <w:right w:val="none" w:sz="0" w:space="0" w:color="auto"/>
      </w:divBdr>
    </w:div>
    <w:div w:id="1154835074">
      <w:bodyDiv w:val="1"/>
      <w:marLeft w:val="0"/>
      <w:marRight w:val="0"/>
      <w:marTop w:val="0"/>
      <w:marBottom w:val="0"/>
      <w:divBdr>
        <w:top w:val="none" w:sz="0" w:space="0" w:color="auto"/>
        <w:left w:val="none" w:sz="0" w:space="0" w:color="auto"/>
        <w:bottom w:val="none" w:sz="0" w:space="0" w:color="auto"/>
        <w:right w:val="none" w:sz="0" w:space="0" w:color="auto"/>
      </w:divBdr>
      <w:divsChild>
        <w:div w:id="2098163110">
          <w:blockQuote w:val="1"/>
          <w:marLeft w:val="0"/>
          <w:marRight w:val="0"/>
          <w:marTop w:val="240"/>
          <w:marBottom w:val="240"/>
          <w:divBdr>
            <w:top w:val="none" w:sz="0" w:space="6" w:color="auto"/>
            <w:left w:val="single" w:sz="12" w:space="12" w:color="A3006F"/>
            <w:bottom w:val="none" w:sz="0" w:space="6" w:color="auto"/>
            <w:right w:val="none" w:sz="0" w:space="0" w:color="auto"/>
          </w:divBdr>
        </w:div>
      </w:divsChild>
    </w:div>
    <w:div w:id="1230648295">
      <w:bodyDiv w:val="1"/>
      <w:marLeft w:val="0"/>
      <w:marRight w:val="0"/>
      <w:marTop w:val="0"/>
      <w:marBottom w:val="0"/>
      <w:divBdr>
        <w:top w:val="none" w:sz="0" w:space="0" w:color="auto"/>
        <w:left w:val="none" w:sz="0" w:space="0" w:color="auto"/>
        <w:bottom w:val="none" w:sz="0" w:space="0" w:color="auto"/>
        <w:right w:val="none" w:sz="0" w:space="0" w:color="auto"/>
      </w:divBdr>
    </w:div>
    <w:div w:id="1287396463">
      <w:bodyDiv w:val="1"/>
      <w:marLeft w:val="0"/>
      <w:marRight w:val="0"/>
      <w:marTop w:val="0"/>
      <w:marBottom w:val="0"/>
      <w:divBdr>
        <w:top w:val="none" w:sz="0" w:space="0" w:color="auto"/>
        <w:left w:val="none" w:sz="0" w:space="0" w:color="auto"/>
        <w:bottom w:val="none" w:sz="0" w:space="0" w:color="auto"/>
        <w:right w:val="none" w:sz="0" w:space="0" w:color="auto"/>
      </w:divBdr>
    </w:div>
    <w:div w:id="1721711529">
      <w:bodyDiv w:val="1"/>
      <w:marLeft w:val="0"/>
      <w:marRight w:val="0"/>
      <w:marTop w:val="0"/>
      <w:marBottom w:val="0"/>
      <w:divBdr>
        <w:top w:val="none" w:sz="0" w:space="0" w:color="auto"/>
        <w:left w:val="none" w:sz="0" w:space="0" w:color="auto"/>
        <w:bottom w:val="none" w:sz="0" w:space="0" w:color="auto"/>
        <w:right w:val="none" w:sz="0" w:space="0" w:color="auto"/>
      </w:divBdr>
    </w:div>
    <w:div w:id="1768689737">
      <w:bodyDiv w:val="1"/>
      <w:marLeft w:val="0"/>
      <w:marRight w:val="0"/>
      <w:marTop w:val="0"/>
      <w:marBottom w:val="0"/>
      <w:divBdr>
        <w:top w:val="none" w:sz="0" w:space="0" w:color="auto"/>
        <w:left w:val="none" w:sz="0" w:space="0" w:color="auto"/>
        <w:bottom w:val="none" w:sz="0" w:space="0" w:color="auto"/>
        <w:right w:val="none" w:sz="0" w:space="0" w:color="auto"/>
      </w:divBdr>
      <w:divsChild>
        <w:div w:id="1447651545">
          <w:marLeft w:val="0"/>
          <w:marRight w:val="0"/>
          <w:marTop w:val="0"/>
          <w:marBottom w:val="0"/>
          <w:divBdr>
            <w:top w:val="none" w:sz="0" w:space="0" w:color="auto"/>
            <w:left w:val="none" w:sz="0" w:space="0" w:color="auto"/>
            <w:bottom w:val="none" w:sz="0" w:space="0" w:color="auto"/>
            <w:right w:val="none" w:sz="0" w:space="0" w:color="auto"/>
          </w:divBdr>
        </w:div>
        <w:div w:id="1626695420">
          <w:marLeft w:val="0"/>
          <w:marRight w:val="0"/>
          <w:marTop w:val="0"/>
          <w:marBottom w:val="0"/>
          <w:divBdr>
            <w:top w:val="none" w:sz="0" w:space="0" w:color="auto"/>
            <w:left w:val="none" w:sz="0" w:space="0" w:color="auto"/>
            <w:bottom w:val="none" w:sz="0" w:space="0" w:color="auto"/>
            <w:right w:val="none" w:sz="0" w:space="0" w:color="auto"/>
          </w:divBdr>
        </w:div>
        <w:div w:id="25955620">
          <w:marLeft w:val="0"/>
          <w:marRight w:val="0"/>
          <w:marTop w:val="0"/>
          <w:marBottom w:val="0"/>
          <w:divBdr>
            <w:top w:val="none" w:sz="0" w:space="0" w:color="auto"/>
            <w:left w:val="none" w:sz="0" w:space="0" w:color="auto"/>
            <w:bottom w:val="none" w:sz="0" w:space="0" w:color="auto"/>
            <w:right w:val="none" w:sz="0" w:space="0" w:color="auto"/>
          </w:divBdr>
        </w:div>
        <w:div w:id="826437343">
          <w:marLeft w:val="0"/>
          <w:marRight w:val="0"/>
          <w:marTop w:val="0"/>
          <w:marBottom w:val="0"/>
          <w:divBdr>
            <w:top w:val="none" w:sz="0" w:space="0" w:color="auto"/>
            <w:left w:val="none" w:sz="0" w:space="0" w:color="auto"/>
            <w:bottom w:val="none" w:sz="0" w:space="0" w:color="auto"/>
            <w:right w:val="none" w:sz="0" w:space="0" w:color="auto"/>
          </w:divBdr>
        </w:div>
        <w:div w:id="317271348">
          <w:marLeft w:val="0"/>
          <w:marRight w:val="0"/>
          <w:marTop w:val="0"/>
          <w:marBottom w:val="0"/>
          <w:divBdr>
            <w:top w:val="none" w:sz="0" w:space="0" w:color="auto"/>
            <w:left w:val="none" w:sz="0" w:space="0" w:color="auto"/>
            <w:bottom w:val="none" w:sz="0" w:space="0" w:color="auto"/>
            <w:right w:val="none" w:sz="0" w:space="0" w:color="auto"/>
          </w:divBdr>
        </w:div>
        <w:div w:id="654577727">
          <w:marLeft w:val="0"/>
          <w:marRight w:val="0"/>
          <w:marTop w:val="0"/>
          <w:marBottom w:val="0"/>
          <w:divBdr>
            <w:top w:val="none" w:sz="0" w:space="0" w:color="auto"/>
            <w:left w:val="none" w:sz="0" w:space="0" w:color="auto"/>
            <w:bottom w:val="none" w:sz="0" w:space="0" w:color="auto"/>
            <w:right w:val="none" w:sz="0" w:space="0" w:color="auto"/>
          </w:divBdr>
        </w:div>
        <w:div w:id="1231113936">
          <w:marLeft w:val="0"/>
          <w:marRight w:val="0"/>
          <w:marTop w:val="0"/>
          <w:marBottom w:val="0"/>
          <w:divBdr>
            <w:top w:val="none" w:sz="0" w:space="0" w:color="auto"/>
            <w:left w:val="none" w:sz="0" w:space="0" w:color="auto"/>
            <w:bottom w:val="none" w:sz="0" w:space="0" w:color="auto"/>
            <w:right w:val="none" w:sz="0" w:space="0" w:color="auto"/>
          </w:divBdr>
        </w:div>
        <w:div w:id="643119531">
          <w:marLeft w:val="0"/>
          <w:marRight w:val="0"/>
          <w:marTop w:val="0"/>
          <w:marBottom w:val="0"/>
          <w:divBdr>
            <w:top w:val="none" w:sz="0" w:space="0" w:color="auto"/>
            <w:left w:val="none" w:sz="0" w:space="0" w:color="auto"/>
            <w:bottom w:val="none" w:sz="0" w:space="0" w:color="auto"/>
            <w:right w:val="none" w:sz="0" w:space="0" w:color="auto"/>
          </w:divBdr>
        </w:div>
        <w:div w:id="2090036184">
          <w:marLeft w:val="0"/>
          <w:marRight w:val="0"/>
          <w:marTop w:val="0"/>
          <w:marBottom w:val="0"/>
          <w:divBdr>
            <w:top w:val="none" w:sz="0" w:space="0" w:color="auto"/>
            <w:left w:val="none" w:sz="0" w:space="0" w:color="auto"/>
            <w:bottom w:val="none" w:sz="0" w:space="0" w:color="auto"/>
            <w:right w:val="none" w:sz="0" w:space="0" w:color="auto"/>
          </w:divBdr>
        </w:div>
      </w:divsChild>
    </w:div>
    <w:div w:id="1781024671">
      <w:bodyDiv w:val="1"/>
      <w:marLeft w:val="0"/>
      <w:marRight w:val="0"/>
      <w:marTop w:val="0"/>
      <w:marBottom w:val="0"/>
      <w:divBdr>
        <w:top w:val="none" w:sz="0" w:space="0" w:color="auto"/>
        <w:left w:val="none" w:sz="0" w:space="0" w:color="auto"/>
        <w:bottom w:val="none" w:sz="0" w:space="0" w:color="auto"/>
        <w:right w:val="none" w:sz="0" w:space="0" w:color="auto"/>
      </w:divBdr>
    </w:div>
    <w:div w:id="1795631658">
      <w:bodyDiv w:val="1"/>
      <w:marLeft w:val="0"/>
      <w:marRight w:val="0"/>
      <w:marTop w:val="0"/>
      <w:marBottom w:val="0"/>
      <w:divBdr>
        <w:top w:val="none" w:sz="0" w:space="0" w:color="auto"/>
        <w:left w:val="none" w:sz="0" w:space="0" w:color="auto"/>
        <w:bottom w:val="none" w:sz="0" w:space="0" w:color="auto"/>
        <w:right w:val="none" w:sz="0" w:space="0" w:color="auto"/>
      </w:divBdr>
    </w:div>
    <w:div w:id="1952006257">
      <w:bodyDiv w:val="1"/>
      <w:marLeft w:val="0"/>
      <w:marRight w:val="0"/>
      <w:marTop w:val="0"/>
      <w:marBottom w:val="0"/>
      <w:divBdr>
        <w:top w:val="none" w:sz="0" w:space="0" w:color="auto"/>
        <w:left w:val="none" w:sz="0" w:space="0" w:color="auto"/>
        <w:bottom w:val="none" w:sz="0" w:space="0" w:color="auto"/>
        <w:right w:val="none" w:sz="0" w:space="0" w:color="auto"/>
      </w:divBdr>
    </w:div>
    <w:div w:id="207673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nishantdougall@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h\AppData\Roaming\Microsoft\Templates\Resume%20(colo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B090F97D924945BF7E587C60EF6ABB" ma:contentTypeVersion="12" ma:contentTypeDescription="Create a new document." ma:contentTypeScope="" ma:versionID="df88fb7a833bca105d948ccc24c08b11">
  <xsd:schema xmlns:xsd="http://www.w3.org/2001/XMLSchema" xmlns:xs="http://www.w3.org/2001/XMLSchema" xmlns:p="http://schemas.microsoft.com/office/2006/metadata/properties" xmlns:ns2="f36ed513-6e77-40c4-9e7e-dee358e642c9" xmlns:ns3="f6c3d7f2-5117-478b-bbf6-fd1e0e94f830" targetNamespace="http://schemas.microsoft.com/office/2006/metadata/properties" ma:root="true" ma:fieldsID="05e22345f65e77d12f0e10a16004710e" ns2:_="" ns3:_="">
    <xsd:import namespace="f36ed513-6e77-40c4-9e7e-dee358e642c9"/>
    <xsd:import namespace="f6c3d7f2-5117-478b-bbf6-fd1e0e94f8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6ed513-6e77-40c4-9e7e-dee358e64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3d7f2-5117-478b-bbf6-fd1e0e94f83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F5D4A6-D2D3-45D1-9610-B6EFBFC3C690}">
  <ds:schemaRefs>
    <ds:schemaRef ds:uri="http://schemas.openxmlformats.org/officeDocument/2006/bibliography"/>
  </ds:schemaRefs>
</ds:datastoreItem>
</file>

<file path=customXml/itemProps2.xml><?xml version="1.0" encoding="utf-8"?>
<ds:datastoreItem xmlns:ds="http://schemas.openxmlformats.org/officeDocument/2006/customXml" ds:itemID="{4345983A-CF06-4D2D-8296-43A1E4524C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9D5DC6-D908-4C7E-A79F-857ADE571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6ed513-6e77-40c4-9e7e-dee358e642c9"/>
    <ds:schemaRef ds:uri="f6c3d7f2-5117-478b-bbf6-fd1e0e94f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CC9D82-B931-447A-861E-11CC60D418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C:\Users\Leah\AppData\Roaming\Microsoft\Templates\Resume (color).dotx</Template>
  <TotalTime>2</TotalTime>
  <Pages>2</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Leah Pappas</dc:creator>
  <cp:keywords/>
  <cp:lastModifiedBy>Nishant  S1489664</cp:lastModifiedBy>
  <cp:revision>3</cp:revision>
  <dcterms:created xsi:type="dcterms:W3CDTF">2024-02-16T13:49:00Z</dcterms:created>
  <dcterms:modified xsi:type="dcterms:W3CDTF">2024-02-16T13:50:00Z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0x010100C0B090F97D924945BF7E587C60EF6ABB</vt:lpwstr>
  </property>
  <property fmtid="{D5CDD505-2E9C-101B-9397-08002B2CF9AE}" pid="3" name="Order">
    <vt:r8>728000</vt:r8>
  </property>
  <property fmtid="{D5CDD505-2E9C-101B-9397-08002B2CF9AE}" pid="4" name="MSIP_Label_24223873-78ff-4686-9930-457a4d381542_Enabled">
    <vt:lpwstr>true</vt:lpwstr>
  </property>
  <property fmtid="{D5CDD505-2E9C-101B-9397-08002B2CF9AE}" pid="5" name="MSIP_Label_24223873-78ff-4686-9930-457a4d381542_SetDate">
    <vt:lpwstr>2022-08-23T05:47:57Z</vt:lpwstr>
  </property>
  <property fmtid="{D5CDD505-2E9C-101B-9397-08002B2CF9AE}" pid="6" name="MSIP_Label_24223873-78ff-4686-9930-457a4d381542_Method">
    <vt:lpwstr>Standard</vt:lpwstr>
  </property>
  <property fmtid="{D5CDD505-2E9C-101B-9397-08002B2CF9AE}" pid="7" name="MSIP_Label_24223873-78ff-4686-9930-457a4d381542_Name">
    <vt:lpwstr>defa4170-0d19-0005-0004-bc88714345d2</vt:lpwstr>
  </property>
  <property fmtid="{D5CDD505-2E9C-101B-9397-08002B2CF9AE}" pid="8" name="MSIP_Label_24223873-78ff-4686-9930-457a4d381542_SiteId">
    <vt:lpwstr>909e9ea4-db38-41d6-aa7e-0a19249acc1e</vt:lpwstr>
  </property>
  <property fmtid="{D5CDD505-2E9C-101B-9397-08002B2CF9AE}" pid="9" name="MSIP_Label_24223873-78ff-4686-9930-457a4d381542_ActionId">
    <vt:lpwstr>32123735-62df-4285-a2d4-a7cb53a96598</vt:lpwstr>
  </property>
  <property fmtid="{D5CDD505-2E9C-101B-9397-08002B2CF9AE}" pid="10" name="MSIP_Label_24223873-78ff-4686-9930-457a4d381542_ContentBits">
    <vt:lpwstr>0</vt:lpwstr>
  </property>
</Properties>
</file>