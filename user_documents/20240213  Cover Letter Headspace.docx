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1D7F" w14:textId="77777777" w:rsidR="00F000D4" w:rsidRPr="001858F5" w:rsidRDefault="00094C6D" w:rsidP="00F000D4">
      <w:pPr>
        <w:spacing w:after="0" w:line="240" w:lineRule="auto"/>
        <w:contextualSpacing/>
        <w:rPr>
          <w:rFonts w:ascii="Arial" w:hAnsi="Arial" w:cs="Arial"/>
        </w:rPr>
      </w:pPr>
      <w:r>
        <w:rPr>
          <w:rFonts w:ascii="Arial" w:hAnsi="Arial" w:cs="Arial"/>
        </w:rPr>
        <w:t xml:space="preserve">Nishant </w:t>
      </w:r>
      <w:proofErr w:type="spellStart"/>
      <w:r>
        <w:rPr>
          <w:rFonts w:ascii="Arial" w:hAnsi="Arial" w:cs="Arial"/>
        </w:rPr>
        <w:t>Dougall</w:t>
      </w:r>
      <w:proofErr w:type="spellEnd"/>
    </w:p>
    <w:p w14:paraId="455A66C8" w14:textId="77777777" w:rsidR="00F000D4" w:rsidRPr="001858F5" w:rsidRDefault="006925DC" w:rsidP="00F000D4">
      <w:pPr>
        <w:spacing w:after="0" w:line="240" w:lineRule="auto"/>
        <w:contextualSpacing/>
        <w:rPr>
          <w:rFonts w:ascii="Arial" w:hAnsi="Arial" w:cs="Arial"/>
        </w:rPr>
      </w:pPr>
      <w:r>
        <w:rPr>
          <w:rFonts w:ascii="Arial" w:hAnsi="Arial" w:cs="Arial"/>
        </w:rPr>
        <w:t>Nishantdougall@gmail.com</w:t>
      </w:r>
    </w:p>
    <w:p w14:paraId="3825D1BC" w14:textId="77777777" w:rsidR="00D8773F" w:rsidRPr="001858F5" w:rsidRDefault="006925DC" w:rsidP="00D8773F">
      <w:pPr>
        <w:spacing w:after="0" w:line="240" w:lineRule="auto"/>
        <w:contextualSpacing/>
        <w:rPr>
          <w:rFonts w:ascii="Arial" w:hAnsi="Arial" w:cs="Arial"/>
        </w:rPr>
      </w:pPr>
      <w:r>
        <w:rPr>
          <w:rFonts w:ascii="Arial" w:hAnsi="Arial" w:cs="Arial"/>
        </w:rPr>
        <w:t>0412202666</w:t>
      </w:r>
    </w:p>
    <w:p w14:paraId="1DEBF34A" w14:textId="77777777" w:rsidR="00B1249F" w:rsidRPr="00B1249F" w:rsidRDefault="00B1249F" w:rsidP="00B1249F">
      <w:pPr>
        <w:spacing w:after="0"/>
        <w:rPr>
          <w:rFonts w:ascii="Arial" w:hAnsi="Arial" w:cs="Arial"/>
          <w:bCs/>
        </w:rPr>
      </w:pPr>
    </w:p>
    <w:p w14:paraId="7FE11720" w14:textId="2B7DBE78" w:rsidR="00B1249F" w:rsidRPr="00B1249F" w:rsidRDefault="00B1249F" w:rsidP="00B1249F">
      <w:pPr>
        <w:spacing w:after="0"/>
        <w:rPr>
          <w:rFonts w:ascii="Arial" w:hAnsi="Arial" w:cs="Arial"/>
          <w:bCs/>
        </w:rPr>
      </w:pPr>
      <w:r w:rsidRPr="00B1249F">
        <w:rPr>
          <w:rFonts w:ascii="Arial" w:hAnsi="Arial" w:cs="Arial"/>
          <w:b/>
          <w:bCs/>
        </w:rPr>
        <w:t>1</w:t>
      </w:r>
      <w:r w:rsidR="00EE74AC">
        <w:rPr>
          <w:rFonts w:ascii="Arial" w:hAnsi="Arial" w:cs="Arial"/>
          <w:b/>
          <w:bCs/>
        </w:rPr>
        <w:t>3</w:t>
      </w:r>
      <w:r w:rsidRPr="00B1249F">
        <w:rPr>
          <w:rFonts w:ascii="Arial" w:hAnsi="Arial" w:cs="Arial"/>
          <w:b/>
          <w:bCs/>
        </w:rPr>
        <w:t>/02/2024</w:t>
      </w:r>
    </w:p>
    <w:p w14:paraId="79411E22" w14:textId="77777777" w:rsidR="00B1249F" w:rsidRPr="00B1249F" w:rsidRDefault="00B1249F" w:rsidP="00B1249F">
      <w:pPr>
        <w:spacing w:after="0"/>
        <w:rPr>
          <w:rFonts w:ascii="Arial" w:hAnsi="Arial" w:cs="Arial"/>
          <w:bCs/>
        </w:rPr>
      </w:pPr>
    </w:p>
    <w:p w14:paraId="522DF3C3" w14:textId="678B19EB" w:rsidR="00B1249F" w:rsidRPr="00B1249F" w:rsidRDefault="00997B75" w:rsidP="00B1249F">
      <w:pPr>
        <w:spacing w:after="0"/>
        <w:rPr>
          <w:rFonts w:ascii="Arial" w:hAnsi="Arial" w:cs="Arial"/>
          <w:bCs/>
        </w:rPr>
      </w:pPr>
      <w:r>
        <w:rPr>
          <w:rFonts w:ascii="Arial" w:hAnsi="Arial" w:cs="Arial"/>
          <w:bCs/>
        </w:rPr>
        <w:t xml:space="preserve">Attn: </w:t>
      </w:r>
      <w:r w:rsidR="002F1468">
        <w:rPr>
          <w:rFonts w:ascii="Arial" w:hAnsi="Arial" w:cs="Arial"/>
          <w:bCs/>
        </w:rPr>
        <w:t>Christina Molina</w:t>
      </w:r>
    </w:p>
    <w:p w14:paraId="6ADF6DC4" w14:textId="4FD1DDED" w:rsidR="00B1249F" w:rsidRPr="00B1249F" w:rsidRDefault="002F1468" w:rsidP="00B1249F">
      <w:pPr>
        <w:spacing w:after="0"/>
        <w:rPr>
          <w:rFonts w:ascii="Arial" w:hAnsi="Arial" w:cs="Arial"/>
          <w:bCs/>
        </w:rPr>
      </w:pPr>
      <w:r>
        <w:rPr>
          <w:rFonts w:ascii="Arial" w:hAnsi="Arial" w:cs="Arial"/>
          <w:bCs/>
        </w:rPr>
        <w:t>Headspace</w:t>
      </w:r>
    </w:p>
    <w:p w14:paraId="1882FB2E" w14:textId="77777777" w:rsidR="00B1249F" w:rsidRPr="00B1249F" w:rsidRDefault="00B1249F" w:rsidP="00B1249F">
      <w:pPr>
        <w:spacing w:after="0"/>
        <w:rPr>
          <w:rFonts w:ascii="Arial" w:hAnsi="Arial" w:cs="Arial"/>
          <w:bCs/>
        </w:rPr>
      </w:pPr>
    </w:p>
    <w:p w14:paraId="087325D0" w14:textId="58C20F32" w:rsidR="002F1468" w:rsidRPr="002F1468" w:rsidRDefault="002F1468" w:rsidP="002F1468">
      <w:pPr>
        <w:spacing w:after="0"/>
        <w:rPr>
          <w:rFonts w:ascii="Arial" w:hAnsi="Arial" w:cs="Arial"/>
          <w:bCs/>
        </w:rPr>
      </w:pPr>
      <w:r w:rsidRPr="002F1468">
        <w:rPr>
          <w:rFonts w:ascii="Arial" w:hAnsi="Arial" w:cs="Arial"/>
          <w:bCs/>
        </w:rPr>
        <w:t xml:space="preserve">Dear </w:t>
      </w:r>
      <w:r>
        <w:rPr>
          <w:rFonts w:ascii="Arial" w:hAnsi="Arial" w:cs="Arial"/>
          <w:bCs/>
        </w:rPr>
        <w:t>Christina</w:t>
      </w:r>
    </w:p>
    <w:p w14:paraId="447E5356" w14:textId="77777777" w:rsidR="002F1468" w:rsidRPr="002F1468" w:rsidRDefault="002F1468" w:rsidP="002F1468">
      <w:pPr>
        <w:spacing w:after="0"/>
        <w:rPr>
          <w:rFonts w:ascii="Arial" w:hAnsi="Arial" w:cs="Arial"/>
          <w:bCs/>
        </w:rPr>
      </w:pPr>
    </w:p>
    <w:p w14:paraId="3D4FDB9D" w14:textId="7981F70F" w:rsidR="002F1468" w:rsidRPr="002F1468" w:rsidRDefault="002F1468" w:rsidP="002F1468">
      <w:pPr>
        <w:spacing w:after="0"/>
        <w:rPr>
          <w:rFonts w:ascii="Arial" w:hAnsi="Arial" w:cs="Arial"/>
          <w:bCs/>
        </w:rPr>
      </w:pPr>
      <w:r w:rsidRPr="002F1468">
        <w:rPr>
          <w:rFonts w:ascii="Arial" w:hAnsi="Arial" w:cs="Arial"/>
          <w:bCs/>
        </w:rPr>
        <w:t>I am writing to express my interest in the Intern</w:t>
      </w:r>
      <w:r>
        <w:rPr>
          <w:rFonts w:ascii="Arial" w:hAnsi="Arial" w:cs="Arial"/>
          <w:bCs/>
        </w:rPr>
        <w:t>ship</w:t>
      </w:r>
      <w:r w:rsidRPr="002F1468">
        <w:rPr>
          <w:rFonts w:ascii="Arial" w:hAnsi="Arial" w:cs="Arial"/>
          <w:bCs/>
        </w:rPr>
        <w:t xml:space="preserve"> position </w:t>
      </w:r>
      <w:r>
        <w:rPr>
          <w:rFonts w:ascii="Arial" w:hAnsi="Arial" w:cs="Arial"/>
          <w:bCs/>
        </w:rPr>
        <w:t>advertised on your website</w:t>
      </w:r>
      <w:r w:rsidRPr="002F1468">
        <w:rPr>
          <w:rFonts w:ascii="Arial" w:hAnsi="Arial" w:cs="Arial"/>
          <w:bCs/>
        </w:rPr>
        <w:t>. As</w:t>
      </w:r>
      <w:r>
        <w:rPr>
          <w:rFonts w:ascii="Arial" w:hAnsi="Arial" w:cs="Arial"/>
          <w:bCs/>
        </w:rPr>
        <w:t xml:space="preserve"> recent graduate of a tertiary qualification in </w:t>
      </w:r>
      <w:r w:rsidRPr="002F1468">
        <w:rPr>
          <w:rFonts w:ascii="Arial" w:hAnsi="Arial" w:cs="Arial"/>
          <w:bCs/>
        </w:rPr>
        <w:t xml:space="preserve">Community Services with eight years of experience in project management, I believe that my skills and experience align </w:t>
      </w:r>
      <w:r>
        <w:rPr>
          <w:rFonts w:ascii="Arial" w:hAnsi="Arial" w:cs="Arial"/>
          <w:bCs/>
        </w:rPr>
        <w:t xml:space="preserve">perfectly </w:t>
      </w:r>
      <w:r w:rsidRPr="002F1468">
        <w:rPr>
          <w:rFonts w:ascii="Arial" w:hAnsi="Arial" w:cs="Arial"/>
          <w:bCs/>
        </w:rPr>
        <w:t>with the requirements of the role.</w:t>
      </w:r>
    </w:p>
    <w:p w14:paraId="3BA8F9EA" w14:textId="77777777" w:rsidR="002F1468" w:rsidRPr="002F1468" w:rsidRDefault="002F1468" w:rsidP="002F1468">
      <w:pPr>
        <w:spacing w:after="0"/>
        <w:rPr>
          <w:rFonts w:ascii="Arial" w:hAnsi="Arial" w:cs="Arial"/>
          <w:bCs/>
        </w:rPr>
      </w:pPr>
    </w:p>
    <w:p w14:paraId="5C8864B7" w14:textId="77777777" w:rsidR="002F1468" w:rsidRPr="002F1468" w:rsidRDefault="002F1468" w:rsidP="002F1468">
      <w:pPr>
        <w:spacing w:after="0"/>
        <w:rPr>
          <w:rFonts w:ascii="Arial" w:hAnsi="Arial" w:cs="Arial"/>
          <w:bCs/>
        </w:rPr>
      </w:pPr>
      <w:r w:rsidRPr="002F1468">
        <w:rPr>
          <w:rFonts w:ascii="Arial" w:hAnsi="Arial" w:cs="Arial"/>
          <w:bCs/>
        </w:rPr>
        <w:t>I am passionate about social justice and mental health, and I have a unique understanding of the issues and challenges faced by migrants due to cultural, linguistic, and financial barriers when attempting to navigate our mental health service system. My lived experience enables me to rapidly build trust and rapport with a broad range of people from various backgrounds and experiences.</w:t>
      </w:r>
    </w:p>
    <w:p w14:paraId="778CB118" w14:textId="77777777" w:rsidR="002F1468" w:rsidRPr="002F1468" w:rsidRDefault="002F1468" w:rsidP="002F1468">
      <w:pPr>
        <w:spacing w:after="0"/>
        <w:rPr>
          <w:rFonts w:ascii="Arial" w:hAnsi="Arial" w:cs="Arial"/>
          <w:bCs/>
        </w:rPr>
      </w:pPr>
    </w:p>
    <w:p w14:paraId="6B72E625" w14:textId="3A0AADDC" w:rsidR="002F1468" w:rsidRPr="002F1468" w:rsidRDefault="002F1468" w:rsidP="002F1468">
      <w:pPr>
        <w:spacing w:after="0"/>
        <w:rPr>
          <w:rFonts w:ascii="Arial" w:hAnsi="Arial" w:cs="Arial"/>
          <w:bCs/>
        </w:rPr>
      </w:pPr>
      <w:r w:rsidRPr="002F1468">
        <w:rPr>
          <w:rFonts w:ascii="Arial" w:hAnsi="Arial" w:cs="Arial"/>
          <w:bCs/>
        </w:rPr>
        <w:t xml:space="preserve">In my previous roles, I have demonstrated my ability to track progress and report against agreed work tasks and milestones. I have effectively collated, </w:t>
      </w:r>
      <w:r w:rsidRPr="002F1468">
        <w:rPr>
          <w:rFonts w:ascii="Arial" w:hAnsi="Arial" w:cs="Arial"/>
          <w:bCs/>
        </w:rPr>
        <w:t>analysed</w:t>
      </w:r>
      <w:r w:rsidRPr="002F1468">
        <w:rPr>
          <w:rFonts w:ascii="Arial" w:hAnsi="Arial" w:cs="Arial"/>
          <w:bCs/>
        </w:rPr>
        <w:t>, and interpreted data and information from different sources and designed and implemented solutions accordingly. I possess excellent computer skills and am proficient in word processing, spreadsheets, and database applications.</w:t>
      </w:r>
    </w:p>
    <w:p w14:paraId="31F4002B" w14:textId="77777777" w:rsidR="002F1468" w:rsidRPr="002F1468" w:rsidRDefault="002F1468" w:rsidP="002F1468">
      <w:pPr>
        <w:spacing w:after="0"/>
        <w:rPr>
          <w:rFonts w:ascii="Arial" w:hAnsi="Arial" w:cs="Arial"/>
          <w:bCs/>
        </w:rPr>
      </w:pPr>
    </w:p>
    <w:p w14:paraId="78B74CA8" w14:textId="77777777" w:rsidR="002F1468" w:rsidRPr="002F1468" w:rsidRDefault="002F1468" w:rsidP="002F1468">
      <w:pPr>
        <w:spacing w:after="0"/>
        <w:rPr>
          <w:rFonts w:ascii="Arial" w:hAnsi="Arial" w:cs="Arial"/>
          <w:bCs/>
        </w:rPr>
      </w:pPr>
      <w:r w:rsidRPr="002F1468">
        <w:rPr>
          <w:rFonts w:ascii="Arial" w:hAnsi="Arial" w:cs="Arial"/>
          <w:bCs/>
        </w:rPr>
        <w:t>As a Community Support Worker, I have provided emergency aid and advocacy services to individuals in crisis, delivering friendly, non-judgmental, empathetic, and compassionate support while prioritizing client privacy and dignity. I have assessed and evaluated clients' needs and developed appropriate support responses and internal and external referral pathways when appropriate.</w:t>
      </w:r>
    </w:p>
    <w:p w14:paraId="2B04BD79" w14:textId="77777777" w:rsidR="002F1468" w:rsidRPr="002F1468" w:rsidRDefault="002F1468" w:rsidP="002F1468">
      <w:pPr>
        <w:spacing w:after="0"/>
        <w:rPr>
          <w:rFonts w:ascii="Arial" w:hAnsi="Arial" w:cs="Arial"/>
          <w:bCs/>
        </w:rPr>
      </w:pPr>
    </w:p>
    <w:p w14:paraId="6FE588EC" w14:textId="20B21C0F" w:rsidR="002F1468" w:rsidRPr="002F1468" w:rsidRDefault="002F1468" w:rsidP="002F1468">
      <w:pPr>
        <w:spacing w:after="0"/>
        <w:rPr>
          <w:rFonts w:ascii="Arial" w:hAnsi="Arial" w:cs="Arial"/>
          <w:bCs/>
        </w:rPr>
      </w:pPr>
      <w:r w:rsidRPr="002F1468">
        <w:rPr>
          <w:rFonts w:ascii="Arial" w:hAnsi="Arial" w:cs="Arial"/>
          <w:bCs/>
        </w:rPr>
        <w:t>I am excited about the opportunity to engage with international students through focus groups and a co-design process</w:t>
      </w:r>
      <w:r>
        <w:rPr>
          <w:rFonts w:ascii="Arial" w:hAnsi="Arial" w:cs="Arial"/>
          <w:bCs/>
        </w:rPr>
        <w:t>.</w:t>
      </w:r>
      <w:r w:rsidRPr="002F1468">
        <w:rPr>
          <w:rFonts w:ascii="Arial" w:hAnsi="Arial" w:cs="Arial"/>
          <w:bCs/>
        </w:rPr>
        <w:t xml:space="preserve"> I </w:t>
      </w:r>
      <w:r>
        <w:rPr>
          <w:rFonts w:ascii="Arial" w:hAnsi="Arial" w:cs="Arial"/>
          <w:bCs/>
        </w:rPr>
        <w:t xml:space="preserve">have significant comparable experience consulting stakeholders and clients for projects in the finance sector. I have experience drafting internal </w:t>
      </w:r>
      <w:r w:rsidRPr="002F1468">
        <w:rPr>
          <w:rFonts w:ascii="Arial" w:hAnsi="Arial" w:cs="Arial"/>
          <w:bCs/>
        </w:rPr>
        <w:t>and external communications to create awareness of the resources</w:t>
      </w:r>
      <w:r>
        <w:rPr>
          <w:rFonts w:ascii="Arial" w:hAnsi="Arial" w:cs="Arial"/>
          <w:bCs/>
        </w:rPr>
        <w:t xml:space="preserve"> I’ve</w:t>
      </w:r>
      <w:r w:rsidRPr="002F1468">
        <w:rPr>
          <w:rFonts w:ascii="Arial" w:hAnsi="Arial" w:cs="Arial"/>
          <w:bCs/>
        </w:rPr>
        <w:t xml:space="preserve"> developed</w:t>
      </w:r>
      <w:r>
        <w:rPr>
          <w:rFonts w:ascii="Arial" w:hAnsi="Arial" w:cs="Arial"/>
          <w:bCs/>
        </w:rPr>
        <w:t xml:space="preserve"> as part of the projects I’ve worked on.</w:t>
      </w:r>
    </w:p>
    <w:p w14:paraId="53C2A7E4" w14:textId="77777777" w:rsidR="002F1468" w:rsidRPr="002F1468" w:rsidRDefault="002F1468" w:rsidP="002F1468">
      <w:pPr>
        <w:spacing w:after="0"/>
        <w:rPr>
          <w:rFonts w:ascii="Arial" w:hAnsi="Arial" w:cs="Arial"/>
          <w:bCs/>
        </w:rPr>
      </w:pPr>
    </w:p>
    <w:p w14:paraId="6DAFADDE" w14:textId="091DE320" w:rsidR="002F1468" w:rsidRPr="002F1468" w:rsidRDefault="002F1468" w:rsidP="002F1468">
      <w:pPr>
        <w:spacing w:after="0"/>
        <w:rPr>
          <w:rFonts w:ascii="Arial" w:hAnsi="Arial" w:cs="Arial"/>
          <w:bCs/>
        </w:rPr>
      </w:pPr>
      <w:r w:rsidRPr="002F1468">
        <w:rPr>
          <w:rFonts w:ascii="Arial" w:hAnsi="Arial" w:cs="Arial"/>
          <w:bCs/>
        </w:rPr>
        <w:t xml:space="preserve">I possess a </w:t>
      </w:r>
      <w:r>
        <w:rPr>
          <w:rFonts w:ascii="Arial" w:hAnsi="Arial" w:cs="Arial"/>
          <w:bCs/>
        </w:rPr>
        <w:t>deep</w:t>
      </w:r>
      <w:r w:rsidRPr="002F1468">
        <w:rPr>
          <w:rFonts w:ascii="Arial" w:hAnsi="Arial" w:cs="Arial"/>
          <w:bCs/>
        </w:rPr>
        <w:t xml:space="preserve"> understanding of the project management lifecycle and have developed interpersonal skills with the ability to work with a broad range of people from a variety of backgrounds and experiences. I am confident in my ability to self-motivate and work both independently and collaboratively as a productive team member.</w:t>
      </w:r>
    </w:p>
    <w:p w14:paraId="07AE07E7" w14:textId="77777777" w:rsidR="002F1468" w:rsidRPr="002F1468" w:rsidRDefault="002F1468" w:rsidP="002F1468">
      <w:pPr>
        <w:spacing w:after="0"/>
        <w:rPr>
          <w:rFonts w:ascii="Arial" w:hAnsi="Arial" w:cs="Arial"/>
          <w:bCs/>
        </w:rPr>
      </w:pPr>
    </w:p>
    <w:p w14:paraId="6CC9293A" w14:textId="5E430E4C" w:rsidR="002F1468" w:rsidRPr="002F1468" w:rsidRDefault="002F1468" w:rsidP="002F1468">
      <w:pPr>
        <w:spacing w:after="0"/>
        <w:rPr>
          <w:rFonts w:ascii="Arial" w:hAnsi="Arial" w:cs="Arial"/>
          <w:bCs/>
        </w:rPr>
      </w:pPr>
      <w:r w:rsidRPr="002F1468">
        <w:rPr>
          <w:rFonts w:ascii="Arial" w:hAnsi="Arial" w:cs="Arial"/>
          <w:bCs/>
        </w:rPr>
        <w:t xml:space="preserve">I am passionate and committed to improving the health and wellbeing of </w:t>
      </w:r>
      <w:r>
        <w:rPr>
          <w:rFonts w:ascii="Arial" w:hAnsi="Arial" w:cs="Arial"/>
          <w:bCs/>
        </w:rPr>
        <w:t>my community and would love the opportunity to interview.</w:t>
      </w:r>
    </w:p>
    <w:p w14:paraId="7C3F84F6" w14:textId="77777777" w:rsidR="002F1468" w:rsidRPr="002F1468" w:rsidRDefault="002F1468" w:rsidP="002F1468">
      <w:pPr>
        <w:spacing w:after="0"/>
        <w:rPr>
          <w:rFonts w:ascii="Arial" w:hAnsi="Arial" w:cs="Arial"/>
          <w:bCs/>
        </w:rPr>
      </w:pPr>
    </w:p>
    <w:p w14:paraId="2BDCCAFA" w14:textId="77777777" w:rsidR="002F1468" w:rsidRPr="002F1468" w:rsidRDefault="002F1468" w:rsidP="002F1468">
      <w:pPr>
        <w:spacing w:after="0"/>
        <w:rPr>
          <w:rFonts w:ascii="Arial" w:hAnsi="Arial" w:cs="Arial"/>
          <w:bCs/>
        </w:rPr>
      </w:pPr>
      <w:r w:rsidRPr="002F1468">
        <w:rPr>
          <w:rFonts w:ascii="Arial" w:hAnsi="Arial" w:cs="Arial"/>
          <w:bCs/>
        </w:rPr>
        <w:t>Sincerely,</w:t>
      </w:r>
    </w:p>
    <w:p w14:paraId="5063AB2A" w14:textId="77777777" w:rsidR="002F1468" w:rsidRPr="002F1468" w:rsidRDefault="002F1468" w:rsidP="002F1468">
      <w:pPr>
        <w:spacing w:after="0"/>
        <w:rPr>
          <w:rFonts w:ascii="Arial" w:hAnsi="Arial" w:cs="Arial"/>
          <w:bCs/>
        </w:rPr>
      </w:pPr>
    </w:p>
    <w:p w14:paraId="0F2BE7F9" w14:textId="54AD8AC9" w:rsidR="00900221" w:rsidRPr="001858F5" w:rsidRDefault="002F1468" w:rsidP="002F1468">
      <w:pPr>
        <w:spacing w:after="0"/>
        <w:rPr>
          <w:rFonts w:ascii="Arial" w:hAnsi="Arial" w:cs="Arial"/>
        </w:rPr>
      </w:pPr>
      <w:r>
        <w:rPr>
          <w:rFonts w:ascii="Arial" w:hAnsi="Arial" w:cs="Arial"/>
          <w:bCs/>
        </w:rPr>
        <w:t xml:space="preserve">Nishant </w:t>
      </w:r>
      <w:proofErr w:type="spellStart"/>
      <w:r>
        <w:rPr>
          <w:rFonts w:ascii="Arial" w:hAnsi="Arial" w:cs="Arial"/>
          <w:bCs/>
        </w:rPr>
        <w:t>Dougall</w:t>
      </w:r>
      <w:proofErr w:type="spellEnd"/>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p>
    <w:sectPr w:rsidR="00900221" w:rsidRPr="001858F5" w:rsidSect="00BE61AB">
      <w:footerReference w:type="default" r:id="rId10"/>
      <w:headerReference w:type="first" r:id="rId11"/>
      <w:pgSz w:w="11906" w:h="16838"/>
      <w:pgMar w:top="709" w:right="566" w:bottom="1440" w:left="851" w:header="284" w:footer="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CF94" w14:textId="77777777" w:rsidR="00BE61AB" w:rsidRDefault="00BE61AB" w:rsidP="00232805">
      <w:pPr>
        <w:spacing w:after="0" w:line="240" w:lineRule="auto"/>
      </w:pPr>
      <w:r>
        <w:separator/>
      </w:r>
    </w:p>
  </w:endnote>
  <w:endnote w:type="continuationSeparator" w:id="0">
    <w:p w14:paraId="3C63BEBE" w14:textId="77777777" w:rsidR="00BE61AB" w:rsidRDefault="00BE61AB" w:rsidP="0023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4D35" w14:textId="77777777" w:rsidR="00232805" w:rsidRPr="00232805" w:rsidRDefault="00F80FE5" w:rsidP="00C31F27">
    <w:pPr>
      <w:spacing w:after="0" w:line="240" w:lineRule="auto"/>
      <w:contextualSpacing/>
      <w:rPr>
        <w:sz w:val="16"/>
        <w:szCs w:val="16"/>
      </w:rPr>
    </w:pPr>
    <w:r>
      <w:rPr>
        <w:b/>
        <w:sz w:val="16"/>
        <w:szCs w:val="16"/>
      </w:rPr>
      <w:br/>
    </w:r>
    <w:r w:rsidR="00232805" w:rsidRPr="001540B5">
      <w:rPr>
        <w:sz w:val="16"/>
        <w:szCs w:val="16"/>
      </w:rPr>
      <w:t xml:space="preserve">©CEAV Inc ABN: </w:t>
    </w:r>
    <w:r w:rsidR="00232805">
      <w:rPr>
        <w:sz w:val="16"/>
        <w:szCs w:val="16"/>
      </w:rPr>
      <w:t>80 549 485 560   NFP: A0013239A</w:t>
    </w:r>
  </w:p>
  <w:p w14:paraId="3DBEB675" w14:textId="77777777" w:rsidR="00FB4FFC" w:rsidRDefault="00FB4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8B9A" w14:textId="77777777" w:rsidR="00BE61AB" w:rsidRDefault="00BE61AB" w:rsidP="00232805">
      <w:pPr>
        <w:spacing w:after="0" w:line="240" w:lineRule="auto"/>
      </w:pPr>
      <w:r>
        <w:separator/>
      </w:r>
    </w:p>
  </w:footnote>
  <w:footnote w:type="continuationSeparator" w:id="0">
    <w:p w14:paraId="7B306394" w14:textId="77777777" w:rsidR="00BE61AB" w:rsidRDefault="00BE61AB" w:rsidP="00232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F39F" w14:textId="77777777" w:rsidR="00F95515" w:rsidRPr="00056048" w:rsidRDefault="00C31F27" w:rsidP="00056048">
    <w:pPr>
      <w:pStyle w:val="Header"/>
    </w:pPr>
    <w:r w:rsidRPr="0005604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D"/>
    <w:multiLevelType w:val="hybridMultilevel"/>
    <w:tmpl w:val="CDEC5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422AD"/>
    <w:multiLevelType w:val="multilevel"/>
    <w:tmpl w:val="2168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5F1F"/>
    <w:multiLevelType w:val="hybridMultilevel"/>
    <w:tmpl w:val="AEBE5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F21E8"/>
    <w:multiLevelType w:val="hybridMultilevel"/>
    <w:tmpl w:val="E076C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327DAE"/>
    <w:multiLevelType w:val="hybridMultilevel"/>
    <w:tmpl w:val="9F5C0182"/>
    <w:lvl w:ilvl="0" w:tplc="5C7805AC">
      <w:numFmt w:val="bullet"/>
      <w:lvlText w:val=""/>
      <w:lvlJc w:val="left"/>
      <w:pPr>
        <w:ind w:left="720" w:hanging="360"/>
      </w:pPr>
      <w:rPr>
        <w:rFonts w:ascii="Wingdings" w:eastAsiaTheme="minorEastAsia"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20FD2"/>
    <w:multiLevelType w:val="hybridMultilevel"/>
    <w:tmpl w:val="28DE2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6D03ED"/>
    <w:multiLevelType w:val="hybridMultilevel"/>
    <w:tmpl w:val="9B4AEB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83825"/>
    <w:multiLevelType w:val="hybridMultilevel"/>
    <w:tmpl w:val="3C921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E109E2"/>
    <w:multiLevelType w:val="hybridMultilevel"/>
    <w:tmpl w:val="5C1284BA"/>
    <w:lvl w:ilvl="0" w:tplc="2392D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4876972">
    <w:abstractNumId w:val="3"/>
  </w:num>
  <w:num w:numId="2" w16cid:durableId="966669564">
    <w:abstractNumId w:val="6"/>
  </w:num>
  <w:num w:numId="3" w16cid:durableId="1349598772">
    <w:abstractNumId w:val="4"/>
  </w:num>
  <w:num w:numId="4" w16cid:durableId="1660689052">
    <w:abstractNumId w:val="8"/>
  </w:num>
  <w:num w:numId="5" w16cid:durableId="372267218">
    <w:abstractNumId w:val="0"/>
  </w:num>
  <w:num w:numId="6" w16cid:durableId="1945189527">
    <w:abstractNumId w:val="2"/>
  </w:num>
  <w:num w:numId="7" w16cid:durableId="103236397">
    <w:abstractNumId w:val="5"/>
  </w:num>
  <w:num w:numId="8" w16cid:durableId="1090006551">
    <w:abstractNumId w:val="7"/>
  </w:num>
  <w:num w:numId="9" w16cid:durableId="186397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75"/>
    <w:rsid w:val="000077E6"/>
    <w:rsid w:val="00025821"/>
    <w:rsid w:val="00026D5C"/>
    <w:rsid w:val="00027F2B"/>
    <w:rsid w:val="00051887"/>
    <w:rsid w:val="00053FDB"/>
    <w:rsid w:val="00055ADA"/>
    <w:rsid w:val="00056048"/>
    <w:rsid w:val="00094C6D"/>
    <w:rsid w:val="00096585"/>
    <w:rsid w:val="000A6DC2"/>
    <w:rsid w:val="000E46C3"/>
    <w:rsid w:val="00107959"/>
    <w:rsid w:val="00107D28"/>
    <w:rsid w:val="001108F0"/>
    <w:rsid w:val="00124F5E"/>
    <w:rsid w:val="001555FF"/>
    <w:rsid w:val="001858F5"/>
    <w:rsid w:val="00187938"/>
    <w:rsid w:val="00187B74"/>
    <w:rsid w:val="0019699B"/>
    <w:rsid w:val="001C04B5"/>
    <w:rsid w:val="001C35C9"/>
    <w:rsid w:val="001D03D9"/>
    <w:rsid w:val="001E1B08"/>
    <w:rsid w:val="001E3B4E"/>
    <w:rsid w:val="001E412E"/>
    <w:rsid w:val="001F61E8"/>
    <w:rsid w:val="001F6C88"/>
    <w:rsid w:val="002220FB"/>
    <w:rsid w:val="00223FE7"/>
    <w:rsid w:val="00232805"/>
    <w:rsid w:val="00234661"/>
    <w:rsid w:val="00244548"/>
    <w:rsid w:val="00255A09"/>
    <w:rsid w:val="00256646"/>
    <w:rsid w:val="0027431A"/>
    <w:rsid w:val="00283992"/>
    <w:rsid w:val="002A6135"/>
    <w:rsid w:val="002D6EA2"/>
    <w:rsid w:val="002E5346"/>
    <w:rsid w:val="002F1468"/>
    <w:rsid w:val="00305D48"/>
    <w:rsid w:val="003128BD"/>
    <w:rsid w:val="00314217"/>
    <w:rsid w:val="003164E0"/>
    <w:rsid w:val="00321EB9"/>
    <w:rsid w:val="0033026D"/>
    <w:rsid w:val="0034369A"/>
    <w:rsid w:val="00354E05"/>
    <w:rsid w:val="00381B0F"/>
    <w:rsid w:val="003D4F2B"/>
    <w:rsid w:val="003E49A4"/>
    <w:rsid w:val="003F3052"/>
    <w:rsid w:val="003F5EBE"/>
    <w:rsid w:val="0043728E"/>
    <w:rsid w:val="00452EBF"/>
    <w:rsid w:val="004570A0"/>
    <w:rsid w:val="004838C9"/>
    <w:rsid w:val="004C0FA2"/>
    <w:rsid w:val="004C3F8C"/>
    <w:rsid w:val="004D211E"/>
    <w:rsid w:val="004D4460"/>
    <w:rsid w:val="004E0F37"/>
    <w:rsid w:val="004F5A55"/>
    <w:rsid w:val="00500C2F"/>
    <w:rsid w:val="00511909"/>
    <w:rsid w:val="00517DA0"/>
    <w:rsid w:val="005233A1"/>
    <w:rsid w:val="00544CF9"/>
    <w:rsid w:val="005518BD"/>
    <w:rsid w:val="005944F1"/>
    <w:rsid w:val="005A76ED"/>
    <w:rsid w:val="005B11D4"/>
    <w:rsid w:val="005C762F"/>
    <w:rsid w:val="005D1E35"/>
    <w:rsid w:val="005E2721"/>
    <w:rsid w:val="005E3B59"/>
    <w:rsid w:val="005E52E6"/>
    <w:rsid w:val="005E5C02"/>
    <w:rsid w:val="005F6AA3"/>
    <w:rsid w:val="00603DB3"/>
    <w:rsid w:val="00634669"/>
    <w:rsid w:val="00642AFA"/>
    <w:rsid w:val="00642C23"/>
    <w:rsid w:val="00650C82"/>
    <w:rsid w:val="00656399"/>
    <w:rsid w:val="00656669"/>
    <w:rsid w:val="0066185F"/>
    <w:rsid w:val="00667F38"/>
    <w:rsid w:val="006925DC"/>
    <w:rsid w:val="006D236D"/>
    <w:rsid w:val="006D7EE6"/>
    <w:rsid w:val="006E7A82"/>
    <w:rsid w:val="00706054"/>
    <w:rsid w:val="00767B40"/>
    <w:rsid w:val="00770B55"/>
    <w:rsid w:val="0078299F"/>
    <w:rsid w:val="00784C49"/>
    <w:rsid w:val="0078648C"/>
    <w:rsid w:val="0079460A"/>
    <w:rsid w:val="007B0D5A"/>
    <w:rsid w:val="007C0409"/>
    <w:rsid w:val="007C076E"/>
    <w:rsid w:val="007D2F5E"/>
    <w:rsid w:val="007E12EE"/>
    <w:rsid w:val="007E755D"/>
    <w:rsid w:val="007F13D5"/>
    <w:rsid w:val="007F5FD3"/>
    <w:rsid w:val="007F6BA8"/>
    <w:rsid w:val="00802288"/>
    <w:rsid w:val="00817045"/>
    <w:rsid w:val="008363C4"/>
    <w:rsid w:val="008431CB"/>
    <w:rsid w:val="00854290"/>
    <w:rsid w:val="00856B15"/>
    <w:rsid w:val="0086419E"/>
    <w:rsid w:val="0087740B"/>
    <w:rsid w:val="008860C4"/>
    <w:rsid w:val="00891F9B"/>
    <w:rsid w:val="00895107"/>
    <w:rsid w:val="008A3564"/>
    <w:rsid w:val="008E3C7E"/>
    <w:rsid w:val="008F3CC8"/>
    <w:rsid w:val="008F6D74"/>
    <w:rsid w:val="00900221"/>
    <w:rsid w:val="009313CC"/>
    <w:rsid w:val="00963698"/>
    <w:rsid w:val="0097623F"/>
    <w:rsid w:val="0098154C"/>
    <w:rsid w:val="00981B1D"/>
    <w:rsid w:val="00997B75"/>
    <w:rsid w:val="009A6EE1"/>
    <w:rsid w:val="009D1052"/>
    <w:rsid w:val="00A15A2E"/>
    <w:rsid w:val="00A24F2B"/>
    <w:rsid w:val="00A4207A"/>
    <w:rsid w:val="00A460E6"/>
    <w:rsid w:val="00A56AEE"/>
    <w:rsid w:val="00A63009"/>
    <w:rsid w:val="00A7144D"/>
    <w:rsid w:val="00A8216A"/>
    <w:rsid w:val="00A87C91"/>
    <w:rsid w:val="00A94180"/>
    <w:rsid w:val="00A94A73"/>
    <w:rsid w:val="00AA5657"/>
    <w:rsid w:val="00AB576A"/>
    <w:rsid w:val="00AC2688"/>
    <w:rsid w:val="00AE457E"/>
    <w:rsid w:val="00AF055C"/>
    <w:rsid w:val="00AF3A62"/>
    <w:rsid w:val="00B1249F"/>
    <w:rsid w:val="00B824A8"/>
    <w:rsid w:val="00B872BC"/>
    <w:rsid w:val="00B959C2"/>
    <w:rsid w:val="00B9633D"/>
    <w:rsid w:val="00BC28FB"/>
    <w:rsid w:val="00BC5A5D"/>
    <w:rsid w:val="00BE61AB"/>
    <w:rsid w:val="00C00258"/>
    <w:rsid w:val="00C051EE"/>
    <w:rsid w:val="00C11A7E"/>
    <w:rsid w:val="00C14F15"/>
    <w:rsid w:val="00C24BE5"/>
    <w:rsid w:val="00C31F27"/>
    <w:rsid w:val="00C67AD5"/>
    <w:rsid w:val="00C7016F"/>
    <w:rsid w:val="00C714B3"/>
    <w:rsid w:val="00C8691E"/>
    <w:rsid w:val="00C918EF"/>
    <w:rsid w:val="00C95241"/>
    <w:rsid w:val="00CC1EB9"/>
    <w:rsid w:val="00CD6895"/>
    <w:rsid w:val="00CF2F51"/>
    <w:rsid w:val="00D013DF"/>
    <w:rsid w:val="00D04031"/>
    <w:rsid w:val="00D427E6"/>
    <w:rsid w:val="00D5648D"/>
    <w:rsid w:val="00D65FB2"/>
    <w:rsid w:val="00D74C12"/>
    <w:rsid w:val="00D75EFF"/>
    <w:rsid w:val="00D8773F"/>
    <w:rsid w:val="00DA1595"/>
    <w:rsid w:val="00DC323B"/>
    <w:rsid w:val="00E00C5E"/>
    <w:rsid w:val="00E0288D"/>
    <w:rsid w:val="00E17044"/>
    <w:rsid w:val="00E176F4"/>
    <w:rsid w:val="00E40554"/>
    <w:rsid w:val="00E475C6"/>
    <w:rsid w:val="00E80DAC"/>
    <w:rsid w:val="00E948CC"/>
    <w:rsid w:val="00EB153B"/>
    <w:rsid w:val="00EB437E"/>
    <w:rsid w:val="00EB6F15"/>
    <w:rsid w:val="00ED2573"/>
    <w:rsid w:val="00EE4506"/>
    <w:rsid w:val="00EE74AC"/>
    <w:rsid w:val="00EE7D04"/>
    <w:rsid w:val="00EF537C"/>
    <w:rsid w:val="00F000D4"/>
    <w:rsid w:val="00F066F1"/>
    <w:rsid w:val="00F10A43"/>
    <w:rsid w:val="00F25C69"/>
    <w:rsid w:val="00F3161C"/>
    <w:rsid w:val="00F43673"/>
    <w:rsid w:val="00F60D4E"/>
    <w:rsid w:val="00F64C30"/>
    <w:rsid w:val="00F80FE5"/>
    <w:rsid w:val="00F83C12"/>
    <w:rsid w:val="00F93CFE"/>
    <w:rsid w:val="00F95515"/>
    <w:rsid w:val="00FA7C6C"/>
    <w:rsid w:val="00FB4FFC"/>
    <w:rsid w:val="00FB566A"/>
    <w:rsid w:val="00FE3AA9"/>
    <w:rsid w:val="00FE4E4C"/>
    <w:rsid w:val="00FF1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1F25A"/>
  <w15:docId w15:val="{5425C29B-87E2-9C47-A013-55283809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05"/>
    <w:rPr>
      <w:rFonts w:ascii="Tahoma" w:hAnsi="Tahoma" w:cs="Tahoma"/>
      <w:sz w:val="16"/>
      <w:szCs w:val="16"/>
    </w:rPr>
  </w:style>
  <w:style w:type="paragraph" w:styleId="Header">
    <w:name w:val="header"/>
    <w:basedOn w:val="Normal"/>
    <w:link w:val="HeaderChar"/>
    <w:uiPriority w:val="99"/>
    <w:unhideWhenUsed/>
    <w:rsid w:val="0023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05"/>
  </w:style>
  <w:style w:type="paragraph" w:styleId="Footer">
    <w:name w:val="footer"/>
    <w:basedOn w:val="Normal"/>
    <w:link w:val="FooterChar"/>
    <w:uiPriority w:val="99"/>
    <w:unhideWhenUsed/>
    <w:rsid w:val="00232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05"/>
  </w:style>
  <w:style w:type="character" w:styleId="Hyperlink">
    <w:name w:val="Hyperlink"/>
    <w:uiPriority w:val="99"/>
    <w:unhideWhenUsed/>
    <w:rsid w:val="00232805"/>
    <w:rPr>
      <w:color w:val="0000FF"/>
      <w:u w:val="single"/>
    </w:rPr>
  </w:style>
  <w:style w:type="paragraph" w:styleId="ListParagraph">
    <w:name w:val="List Paragraph"/>
    <w:basedOn w:val="Normal"/>
    <w:uiPriority w:val="34"/>
    <w:qFormat/>
    <w:rsid w:val="00314217"/>
    <w:pPr>
      <w:ind w:left="720"/>
      <w:contextualSpacing/>
    </w:pPr>
  </w:style>
  <w:style w:type="paragraph" w:styleId="NoSpacing">
    <w:name w:val="No Spacing"/>
    <w:uiPriority w:val="1"/>
    <w:qFormat/>
    <w:rsid w:val="00124F5E"/>
    <w:pPr>
      <w:spacing w:after="0" w:line="240" w:lineRule="auto"/>
    </w:pPr>
  </w:style>
  <w:style w:type="character" w:styleId="UnresolvedMention">
    <w:name w:val="Unresolved Mention"/>
    <w:basedOn w:val="DefaultParagraphFont"/>
    <w:uiPriority w:val="99"/>
    <w:semiHidden/>
    <w:unhideWhenUsed/>
    <w:rsid w:val="00B1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725">
      <w:bodyDiv w:val="1"/>
      <w:marLeft w:val="0"/>
      <w:marRight w:val="0"/>
      <w:marTop w:val="0"/>
      <w:marBottom w:val="0"/>
      <w:divBdr>
        <w:top w:val="none" w:sz="0" w:space="0" w:color="auto"/>
        <w:left w:val="none" w:sz="0" w:space="0" w:color="auto"/>
        <w:bottom w:val="none" w:sz="0" w:space="0" w:color="auto"/>
        <w:right w:val="none" w:sz="0" w:space="0" w:color="auto"/>
      </w:divBdr>
      <w:divsChild>
        <w:div w:id="961232760">
          <w:marLeft w:val="0"/>
          <w:marRight w:val="0"/>
          <w:marTop w:val="0"/>
          <w:marBottom w:val="0"/>
          <w:divBdr>
            <w:top w:val="none" w:sz="0" w:space="0" w:color="auto"/>
            <w:left w:val="none" w:sz="0" w:space="0" w:color="auto"/>
            <w:bottom w:val="none" w:sz="0" w:space="0" w:color="auto"/>
            <w:right w:val="none" w:sz="0" w:space="0" w:color="auto"/>
          </w:divBdr>
        </w:div>
      </w:divsChild>
    </w:div>
    <w:div w:id="537936871">
      <w:bodyDiv w:val="1"/>
      <w:marLeft w:val="0"/>
      <w:marRight w:val="0"/>
      <w:marTop w:val="0"/>
      <w:marBottom w:val="0"/>
      <w:divBdr>
        <w:top w:val="none" w:sz="0" w:space="0" w:color="auto"/>
        <w:left w:val="none" w:sz="0" w:space="0" w:color="auto"/>
        <w:bottom w:val="none" w:sz="0" w:space="0" w:color="auto"/>
        <w:right w:val="none" w:sz="0" w:space="0" w:color="auto"/>
      </w:divBdr>
    </w:div>
    <w:div w:id="1798374594">
      <w:bodyDiv w:val="1"/>
      <w:marLeft w:val="0"/>
      <w:marRight w:val="0"/>
      <w:marTop w:val="0"/>
      <w:marBottom w:val="0"/>
      <w:divBdr>
        <w:top w:val="none" w:sz="0" w:space="0" w:color="auto"/>
        <w:left w:val="none" w:sz="0" w:space="0" w:color="auto"/>
        <w:bottom w:val="none" w:sz="0" w:space="0" w:color="auto"/>
        <w:right w:val="none" w:sz="0" w:space="0" w:color="auto"/>
      </w:divBdr>
      <w:divsChild>
        <w:div w:id="958337225">
          <w:marLeft w:val="0"/>
          <w:marRight w:val="0"/>
          <w:marTop w:val="0"/>
          <w:marBottom w:val="0"/>
          <w:divBdr>
            <w:top w:val="none" w:sz="0" w:space="0" w:color="auto"/>
            <w:left w:val="none" w:sz="0" w:space="0" w:color="auto"/>
            <w:bottom w:val="none" w:sz="0" w:space="0" w:color="auto"/>
            <w:right w:val="none" w:sz="0" w:space="0" w:color="auto"/>
          </w:divBdr>
          <w:divsChild>
            <w:div w:id="1201825961">
              <w:marLeft w:val="0"/>
              <w:marRight w:val="0"/>
              <w:marTop w:val="0"/>
              <w:marBottom w:val="0"/>
              <w:divBdr>
                <w:top w:val="none" w:sz="0" w:space="0" w:color="auto"/>
                <w:left w:val="none" w:sz="0" w:space="0" w:color="auto"/>
                <w:bottom w:val="none" w:sz="0" w:space="0" w:color="auto"/>
                <w:right w:val="none" w:sz="0" w:space="0" w:color="auto"/>
              </w:divBdr>
              <w:divsChild>
                <w:div w:id="1290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bc/Library/CloudStorage/GoogleDrive-nishantdougall@gmail.com/My%20Drive/Career%20stuff/Cover%20Letter%20-%20Client%20Care%20and%20Support%20Work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62472380414C49BC875F7098F277CB" ma:contentTypeVersion="8" ma:contentTypeDescription="Create a new document." ma:contentTypeScope="" ma:versionID="0b1226b0cd94cbd3b892707c12718ca7">
  <xsd:schema xmlns:xsd="http://www.w3.org/2001/XMLSchema" xmlns:xs="http://www.w3.org/2001/XMLSchema" xmlns:p="http://schemas.microsoft.com/office/2006/metadata/properties" xmlns:ns2="cc706a11-5e7c-4977-b687-438ece225b78" targetNamespace="http://schemas.microsoft.com/office/2006/metadata/properties" ma:root="true" ma:fieldsID="837825b819297674c376a3d62061188f" ns2:_="">
    <xsd:import namespace="cc706a11-5e7c-4977-b687-438ece225b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06a11-5e7c-4977-b687-438ece225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3D0B60-A808-490E-A1F7-F66F9CA64F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2FE553-9770-4BEA-86F8-F34A684BF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06a11-5e7c-4977-b687-438ece225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660603-429D-407C-A93A-943049AD40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Cover Letter - Client Care and Support Worker.dotx</Template>
  <TotalTime>0</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Nishant  S1489664</cp:lastModifiedBy>
  <cp:revision>2</cp:revision>
  <cp:lastPrinted>2014-09-16T02:14:00Z</cp:lastPrinted>
  <dcterms:created xsi:type="dcterms:W3CDTF">2024-02-16T13:50:00Z</dcterms:created>
  <dcterms:modified xsi:type="dcterms:W3CDTF">2024-02-16T13:50:00Z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0x010100C162472380414C49BC875F7098F277CB</vt:lpwstr>
  </property>
  <property fmtid="{D5CDD505-2E9C-101B-9397-08002B2CF9AE}" pid="3" name="Order">
    <vt:r8>305200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SIP_Label_24223873-78ff-4686-9930-457a4d381542_Enabled">
    <vt:lpwstr>true</vt:lpwstr>
  </property>
  <property fmtid="{D5CDD505-2E9C-101B-9397-08002B2CF9AE}" pid="8" name="MSIP_Label_24223873-78ff-4686-9930-457a4d381542_SetDate">
    <vt:lpwstr>2023-03-17T03:55:09Z</vt:lpwstr>
  </property>
  <property fmtid="{D5CDD505-2E9C-101B-9397-08002B2CF9AE}" pid="9" name="MSIP_Label_24223873-78ff-4686-9930-457a4d381542_Method">
    <vt:lpwstr>Standard</vt:lpwstr>
  </property>
  <property fmtid="{D5CDD505-2E9C-101B-9397-08002B2CF9AE}" pid="10" name="MSIP_Label_24223873-78ff-4686-9930-457a4d381542_Name">
    <vt:lpwstr>defa4170-0d19-0005-0004-bc88714345d2</vt:lpwstr>
  </property>
  <property fmtid="{D5CDD505-2E9C-101B-9397-08002B2CF9AE}" pid="11" name="MSIP_Label_24223873-78ff-4686-9930-457a4d381542_SiteId">
    <vt:lpwstr>909e9ea4-db38-41d6-aa7e-0a19249acc1e</vt:lpwstr>
  </property>
  <property fmtid="{D5CDD505-2E9C-101B-9397-08002B2CF9AE}" pid="12" name="MSIP_Label_24223873-78ff-4686-9930-457a4d381542_ActionId">
    <vt:lpwstr>fbe61059-f3a9-4909-9c83-24b07266b756</vt:lpwstr>
  </property>
  <property fmtid="{D5CDD505-2E9C-101B-9397-08002B2CF9AE}" pid="13" name="MSIP_Label_24223873-78ff-4686-9930-457a4d381542_ContentBits">
    <vt:lpwstr>0</vt:lpwstr>
  </property>
</Properties>
</file>